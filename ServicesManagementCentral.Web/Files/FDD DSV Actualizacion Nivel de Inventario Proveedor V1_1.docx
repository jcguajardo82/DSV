
<file path=[Content_Types].xml><?xml version="1.0" encoding="utf-8"?>
<Types xmlns="http://schemas.openxmlformats.org/package/2006/content-types">
  <Default Extension="png" ContentType="image/png"/>
  <Default Extension="xlsm" ContentType="application/vnd.ms-excel.sheet.macroEnabled.12"/>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FA5" w:rsidRPr="00EE5287" w:rsidRDefault="0081466A" w:rsidP="007413B9">
      <w:pPr>
        <w:rPr>
          <w:rFonts w:asciiTheme="minorHAnsi" w:hAnsiTheme="minorHAnsi"/>
          <w:color w:val="000000" w:themeColor="text1"/>
        </w:rPr>
      </w:pPr>
      <w:bookmarkStart w:id="0" w:name="_Toc406776966"/>
      <w:r>
        <w:rPr>
          <w:rFonts w:asciiTheme="minorHAnsi" w:hAnsiTheme="minorHAnsi"/>
          <w:noProof/>
          <w:color w:val="000000" w:themeColor="text1"/>
          <w:lang w:eastAsia="es-MX"/>
        </w:rPr>
        <mc:AlternateContent>
          <mc:Choice Requires="wps">
            <w:drawing>
              <wp:anchor distT="0" distB="0" distL="114300" distR="114300" simplePos="0" relativeHeight="251657216" behindDoc="0" locked="0" layoutInCell="1" allowOverlap="1" wp14:anchorId="56966191" wp14:editId="56966192">
                <wp:simplePos x="0" y="0"/>
                <wp:positionH relativeFrom="column">
                  <wp:posOffset>-19050</wp:posOffset>
                </wp:positionH>
                <wp:positionV relativeFrom="paragraph">
                  <wp:posOffset>2948305</wp:posOffset>
                </wp:positionV>
                <wp:extent cx="5905500" cy="4467225"/>
                <wp:effectExtent l="0" t="0" r="0" b="9525"/>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46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19D" w:rsidRDefault="00E9319D" w:rsidP="00D94C8E">
                            <w:pPr>
                              <w:spacing w:after="200" w:line="640" w:lineRule="exact"/>
                              <w:jc w:val="center"/>
                              <w:rPr>
                                <w:rFonts w:asciiTheme="minorHAnsi" w:hAnsiTheme="minorHAnsi" w:cs="Arial"/>
                                <w:b/>
                                <w:color w:val="000000" w:themeColor="text1"/>
                                <w:sz w:val="60"/>
                              </w:rPr>
                            </w:pPr>
                            <w:r>
                              <w:rPr>
                                <w:rFonts w:asciiTheme="minorHAnsi" w:hAnsiTheme="minorHAnsi" w:cs="Arial"/>
                                <w:b/>
                                <w:color w:val="000000" w:themeColor="text1"/>
                                <w:sz w:val="60"/>
                              </w:rPr>
                              <w:t>Documento de especificación funcional</w:t>
                            </w:r>
                          </w:p>
                          <w:p w:rsidR="00E9319D" w:rsidRDefault="00E9319D" w:rsidP="00D94C8E">
                            <w:pPr>
                              <w:spacing w:after="200" w:line="640" w:lineRule="exact"/>
                              <w:jc w:val="center"/>
                              <w:rPr>
                                <w:rFonts w:asciiTheme="minorHAnsi" w:hAnsiTheme="minorHAnsi" w:cs="Arial"/>
                                <w:b/>
                                <w:color w:val="000000" w:themeColor="text1"/>
                                <w:sz w:val="56"/>
                                <w:szCs w:val="56"/>
                              </w:rPr>
                            </w:pPr>
                            <w:proofErr w:type="spellStart"/>
                            <w:r>
                              <w:rPr>
                                <w:rFonts w:asciiTheme="minorHAnsi" w:hAnsiTheme="minorHAnsi" w:cs="Arial"/>
                                <w:b/>
                                <w:color w:val="000000" w:themeColor="text1"/>
                                <w:sz w:val="56"/>
                                <w:szCs w:val="56"/>
                              </w:rPr>
                              <w:t>Dropshipping</w:t>
                            </w:r>
                            <w:proofErr w:type="spellEnd"/>
                            <w:r>
                              <w:rPr>
                                <w:rFonts w:asciiTheme="minorHAnsi" w:hAnsiTheme="minorHAnsi" w:cs="Arial"/>
                                <w:b/>
                                <w:color w:val="000000" w:themeColor="text1"/>
                                <w:sz w:val="56"/>
                                <w:szCs w:val="56"/>
                              </w:rPr>
                              <w:t xml:space="preserve"> </w:t>
                            </w:r>
                            <w:proofErr w:type="spellStart"/>
                            <w:r>
                              <w:rPr>
                                <w:rFonts w:asciiTheme="minorHAnsi" w:hAnsiTheme="minorHAnsi" w:cs="Arial"/>
                                <w:b/>
                                <w:color w:val="000000" w:themeColor="text1"/>
                                <w:sz w:val="56"/>
                                <w:szCs w:val="56"/>
                              </w:rPr>
                              <w:t>Vendor</w:t>
                            </w:r>
                            <w:proofErr w:type="spellEnd"/>
                          </w:p>
                          <w:p w:rsidR="00E9319D" w:rsidRDefault="00E9319D" w:rsidP="00D94C8E">
                            <w:pPr>
                              <w:spacing w:after="200" w:line="640" w:lineRule="exact"/>
                              <w:jc w:val="center"/>
                              <w:rPr>
                                <w:rFonts w:asciiTheme="minorHAnsi" w:hAnsiTheme="minorHAnsi" w:cs="Arial"/>
                                <w:b/>
                                <w:color w:val="000000" w:themeColor="text1"/>
                                <w:sz w:val="56"/>
                                <w:szCs w:val="56"/>
                              </w:rPr>
                            </w:pPr>
                            <w:r>
                              <w:rPr>
                                <w:rFonts w:asciiTheme="minorHAnsi" w:hAnsiTheme="minorHAnsi" w:cs="Arial"/>
                                <w:b/>
                                <w:color w:val="000000" w:themeColor="text1"/>
                                <w:sz w:val="56"/>
                                <w:szCs w:val="56"/>
                              </w:rPr>
                              <w:t>Actualización de Nivel de Inventario</w:t>
                            </w:r>
                          </w:p>
                          <w:p w:rsidR="00681160" w:rsidRDefault="00681160" w:rsidP="00D94C8E">
                            <w:pPr>
                              <w:spacing w:after="200" w:line="640" w:lineRule="exact"/>
                              <w:jc w:val="center"/>
                              <w:rPr>
                                <w:rFonts w:asciiTheme="minorHAnsi" w:hAnsiTheme="minorHAnsi" w:cs="Arial"/>
                                <w:b/>
                                <w:color w:val="000000" w:themeColor="text1"/>
                                <w:sz w:val="56"/>
                                <w:szCs w:val="56"/>
                              </w:rPr>
                            </w:pPr>
                            <w:r>
                              <w:rPr>
                                <w:rFonts w:asciiTheme="minorHAnsi" w:hAnsiTheme="minorHAnsi" w:cs="Arial"/>
                                <w:b/>
                                <w:color w:val="000000" w:themeColor="text1"/>
                                <w:sz w:val="56"/>
                                <w:szCs w:val="56"/>
                              </w:rPr>
                              <w:t>Proveedor</w:t>
                            </w:r>
                          </w:p>
                          <w:p w:rsidR="00E9319D" w:rsidRPr="00CB1190" w:rsidRDefault="00E9319D" w:rsidP="00D94C8E">
                            <w:pPr>
                              <w:spacing w:after="200" w:line="640" w:lineRule="exact"/>
                              <w:jc w:val="center"/>
                              <w:rPr>
                                <w:rFonts w:asciiTheme="minorHAnsi" w:hAnsiTheme="minorHAnsi" w:cs="Arial"/>
                                <w:b/>
                                <w:color w:val="000000" w:themeColor="text1"/>
                                <w:sz w:val="56"/>
                                <w:szCs w:val="56"/>
                              </w:rPr>
                            </w:pPr>
                            <w:r>
                              <w:rPr>
                                <w:rFonts w:asciiTheme="minorHAnsi" w:hAnsiTheme="minorHAnsi" w:cs="Arial"/>
                                <w:b/>
                                <w:color w:val="000000" w:themeColor="text1"/>
                                <w:sz w:val="56"/>
                                <w:szCs w:val="56"/>
                              </w:rPr>
                              <w:t>V</w:t>
                            </w:r>
                            <w:r w:rsidR="00681160">
                              <w:rPr>
                                <w:rFonts w:asciiTheme="minorHAnsi" w:hAnsiTheme="minorHAnsi" w:cs="Arial"/>
                                <w:b/>
                                <w:color w:val="000000" w:themeColor="text1"/>
                                <w:sz w:val="56"/>
                                <w:szCs w:val="56"/>
                              </w:rPr>
                              <w:t>1</w:t>
                            </w:r>
                            <w:r w:rsidR="00940ED6">
                              <w:rPr>
                                <w:rFonts w:asciiTheme="minorHAnsi" w:hAnsiTheme="minorHAnsi" w:cs="Arial"/>
                                <w:b/>
                                <w:color w:val="000000" w:themeColor="text1"/>
                                <w:sz w:val="56"/>
                                <w:szCs w:val="56"/>
                              </w:rPr>
                              <w:t>.1</w:t>
                            </w:r>
                          </w:p>
                          <w:p w:rsidR="00E9319D" w:rsidRPr="00D63290" w:rsidRDefault="00E9319D" w:rsidP="00D94C8E">
                            <w:pPr>
                              <w:spacing w:after="200" w:line="640" w:lineRule="exact"/>
                              <w:jc w:val="center"/>
                              <w:rPr>
                                <w:rFonts w:asciiTheme="minorHAnsi" w:hAnsiTheme="minorHAnsi" w:cs="Arial"/>
                                <w:b/>
                                <w:color w:val="000000" w:themeColor="text1"/>
                                <w:sz w:val="38"/>
                              </w:rPr>
                            </w:pPr>
                            <w:r w:rsidRPr="00D63290">
                              <w:rPr>
                                <w:rFonts w:asciiTheme="minorHAnsi" w:hAnsiTheme="minorHAnsi" w:cs="Arial"/>
                                <w:b/>
                                <w:color w:val="000000" w:themeColor="text1"/>
                                <w:sz w:val="38"/>
                              </w:rPr>
                              <w:t xml:space="preserve">Soporte Operación </w:t>
                            </w:r>
                            <w:proofErr w:type="spellStart"/>
                            <w:r w:rsidRPr="00D63290">
                              <w:rPr>
                                <w:rFonts w:asciiTheme="minorHAnsi" w:hAnsiTheme="minorHAnsi" w:cs="Arial"/>
                                <w:b/>
                                <w:color w:val="000000" w:themeColor="text1"/>
                                <w:sz w:val="38"/>
                              </w:rPr>
                              <w:t>eCommerce</w:t>
                            </w:r>
                            <w:proofErr w:type="spellEnd"/>
                            <w:r w:rsidRPr="00D63290">
                              <w:rPr>
                                <w:rFonts w:asciiTheme="minorHAnsi" w:hAnsiTheme="minorHAnsi" w:cs="Arial"/>
                                <w:b/>
                                <w:color w:val="000000" w:themeColor="text1"/>
                                <w:sz w:val="38"/>
                              </w:rPr>
                              <w:t xml:space="preserve"> de Mercancía Generales</w:t>
                            </w:r>
                          </w:p>
                          <w:p w:rsidR="00E9319D" w:rsidRPr="007C3E8B" w:rsidRDefault="00E9319D" w:rsidP="00D94C8E">
                            <w:pPr>
                              <w:jc w:val="center"/>
                              <w:rPr>
                                <w:rFonts w:asciiTheme="minorHAnsi" w:hAnsiTheme="minorHAnsi" w:cs="Arial"/>
                                <w:color w:val="000000" w:themeColor="text1"/>
                                <w:sz w:val="28"/>
                              </w:rPr>
                            </w:pPr>
                            <w:r w:rsidRPr="007C3E8B">
                              <w:rPr>
                                <w:rFonts w:asciiTheme="minorHAnsi" w:hAnsiTheme="minorHAnsi" w:cs="Arial"/>
                                <w:color w:val="000000" w:themeColor="text1"/>
                                <w:sz w:val="28"/>
                              </w:rPr>
                              <w:t>Soriana</w:t>
                            </w:r>
                          </w:p>
                          <w:p w:rsidR="00E9319D" w:rsidRPr="004D0592" w:rsidRDefault="00940ED6" w:rsidP="00D94C8E">
                            <w:pPr>
                              <w:jc w:val="center"/>
                              <w:rPr>
                                <w:rFonts w:asciiTheme="minorHAnsi" w:hAnsiTheme="minorHAnsi" w:cs="Arial"/>
                                <w:b/>
                                <w:color w:val="000000" w:themeColor="text1"/>
                                <w:sz w:val="28"/>
                                <w:szCs w:val="28"/>
                              </w:rPr>
                            </w:pPr>
                            <w:r>
                              <w:rPr>
                                <w:rFonts w:asciiTheme="minorHAnsi" w:hAnsiTheme="minorHAnsi" w:cs="Arial"/>
                                <w:color w:val="000000" w:themeColor="text1"/>
                                <w:sz w:val="28"/>
                              </w:rPr>
                              <w:t>En</w:t>
                            </w:r>
                            <w:r w:rsidR="00E9319D">
                              <w:rPr>
                                <w:rFonts w:asciiTheme="minorHAnsi" w:hAnsiTheme="minorHAnsi" w:cs="Arial"/>
                                <w:color w:val="000000" w:themeColor="text1"/>
                                <w:sz w:val="28"/>
                              </w:rPr>
                              <w:t>ero</w:t>
                            </w:r>
                            <w:r w:rsidR="00E9319D" w:rsidRPr="007C3E8B">
                              <w:rPr>
                                <w:rFonts w:asciiTheme="minorHAnsi" w:hAnsiTheme="minorHAnsi" w:cs="Arial"/>
                                <w:color w:val="000000" w:themeColor="text1"/>
                                <w:sz w:val="28"/>
                              </w:rPr>
                              <w:t xml:space="preserve"> 201</w:t>
                            </w:r>
                            <w:r>
                              <w:rPr>
                                <w:rFonts w:asciiTheme="minorHAnsi" w:hAnsiTheme="minorHAnsi" w:cs="Arial"/>
                                <w:color w:val="000000" w:themeColor="text1"/>
                                <w:sz w:val="28"/>
                              </w:rPr>
                              <w:t>8</w:t>
                            </w:r>
                          </w:p>
                          <w:p w:rsidR="00E9319D" w:rsidRPr="004D0592" w:rsidRDefault="00E9319D" w:rsidP="00D94C8E">
                            <w:pPr>
                              <w:spacing w:after="200" w:line="640" w:lineRule="exact"/>
                              <w:jc w:val="center"/>
                              <w:rPr>
                                <w:rFonts w:asciiTheme="minorHAnsi" w:hAnsiTheme="minorHAnsi" w:cs="Arial"/>
                                <w:b/>
                                <w:color w:val="000000" w:themeColor="text1"/>
                                <w:sz w:val="28"/>
                                <w:szCs w:val="28"/>
                              </w:rPr>
                            </w:pPr>
                          </w:p>
                          <w:p w:rsidR="00E9319D" w:rsidRPr="00E824DA" w:rsidRDefault="00E9319D" w:rsidP="00EE5589">
                            <w:pPr>
                              <w:spacing w:after="200" w:line="640" w:lineRule="exact"/>
                              <w:jc w:val="center"/>
                              <w:rPr>
                                <w:rFonts w:asciiTheme="minorHAnsi" w:hAnsiTheme="minorHAnsi" w:cs="Arial"/>
                                <w:color w:val="000000" w:themeColor="text1"/>
                                <w:sz w:val="52"/>
                                <w:szCs w:val="52"/>
                              </w:rPr>
                            </w:pPr>
                          </w:p>
                          <w:p w:rsidR="00E9319D" w:rsidRPr="00EE5589" w:rsidRDefault="00E9319D" w:rsidP="00EE5589">
                            <w:pPr>
                              <w:jc w:val="center"/>
                              <w:rPr>
                                <w:rFonts w:asciiTheme="minorHAnsi" w:hAnsiTheme="minorHAnsi" w:cs="Arial"/>
                                <w:color w:val="000000" w:themeColor="text1"/>
                              </w:rPr>
                            </w:pPr>
                            <w:r>
                              <w:rPr>
                                <w:rFonts w:asciiTheme="minorHAnsi" w:hAnsiTheme="minorHAnsi" w:cs="Arial"/>
                                <w:color w:val="000000" w:themeColor="text1"/>
                              </w:rPr>
                              <w:t>Soriana</w:t>
                            </w:r>
                          </w:p>
                          <w:p w:rsidR="00E9319D" w:rsidRPr="00EE5589" w:rsidRDefault="00E9319D" w:rsidP="00EE5589">
                            <w:pPr>
                              <w:jc w:val="center"/>
                              <w:rPr>
                                <w:rFonts w:asciiTheme="minorHAnsi" w:hAnsiTheme="minorHAnsi" w:cs="Arial"/>
                                <w:color w:val="000000" w:themeColor="text1"/>
                              </w:rPr>
                            </w:pPr>
                            <w:proofErr w:type="spellStart"/>
                            <w:r>
                              <w:rPr>
                                <w:rFonts w:asciiTheme="minorHAnsi" w:hAnsiTheme="minorHAnsi" w:cs="Arial"/>
                                <w:color w:val="000000" w:themeColor="text1"/>
                              </w:rPr>
                              <w:t>February</w:t>
                            </w:r>
                            <w:proofErr w:type="spellEnd"/>
                            <w:r>
                              <w:rPr>
                                <w:rFonts w:asciiTheme="minorHAnsi" w:hAnsiTheme="minorHAnsi" w:cs="Arial"/>
                                <w:color w:val="000000" w:themeColor="text1"/>
                              </w:rPr>
                              <w:t xml:space="preserve"> 2015</w:t>
                            </w:r>
                          </w:p>
                          <w:p w:rsidR="00E9319D" w:rsidRPr="00EE5589" w:rsidRDefault="00E9319D" w:rsidP="00EE5589">
                            <w:pPr>
                              <w:jc w:val="center"/>
                              <w:rPr>
                                <w:rFonts w:asciiTheme="minorHAnsi" w:hAnsiTheme="minorHAnsi" w:cs="Arial"/>
                                <w:color w:val="000000" w:themeColor="text1"/>
                              </w:rPr>
                            </w:pPr>
                          </w:p>
                          <w:p w:rsidR="00E9319D" w:rsidRPr="00EE5589" w:rsidRDefault="00E9319D" w:rsidP="00EE5589">
                            <w:pPr>
                              <w:jc w:val="center"/>
                              <w:rPr>
                                <w:rFonts w:asciiTheme="minorHAnsi" w:hAnsiTheme="minorHAnsi" w:cs="Arial"/>
                                <w:color w:val="000000" w:themeColor="text1"/>
                                <w:sz w:val="28"/>
                                <w:szCs w:val="28"/>
                              </w:rPr>
                            </w:pPr>
                          </w:p>
                        </w:txbxContent>
                      </wps:txbx>
                      <wps:bodyPr rot="0" vert="horz" wrap="square" lIns="82296"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pt;margin-top:232.15pt;width:465pt;height:35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Rfuw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" filled="f" stroked="f">
                <v:textbox inset="6.48pt">
                  <w:txbxContent>
                    <w:p w:rsidR="00E9319D" w:rsidRDefault="00E9319D" w:rsidP="00D94C8E">
                      <w:pPr>
                        <w:spacing w:after="200" w:line="640" w:lineRule="exact"/>
                        <w:jc w:val="center"/>
                        <w:rPr>
                          <w:rFonts w:asciiTheme="minorHAnsi" w:hAnsiTheme="minorHAnsi" w:cs="Arial"/>
                          <w:b/>
                          <w:color w:val="000000" w:themeColor="text1"/>
                          <w:sz w:val="60"/>
                        </w:rPr>
                      </w:pPr>
                      <w:r>
                        <w:rPr>
                          <w:rFonts w:asciiTheme="minorHAnsi" w:hAnsiTheme="minorHAnsi" w:cs="Arial"/>
                          <w:b/>
                          <w:color w:val="000000" w:themeColor="text1"/>
                          <w:sz w:val="60"/>
                        </w:rPr>
                        <w:t>Documento de especificación funcional</w:t>
                      </w:r>
                    </w:p>
                    <w:p w:rsidR="00E9319D" w:rsidRDefault="00E9319D" w:rsidP="00D94C8E">
                      <w:pPr>
                        <w:spacing w:after="200" w:line="640" w:lineRule="exact"/>
                        <w:jc w:val="center"/>
                        <w:rPr>
                          <w:rFonts w:asciiTheme="minorHAnsi" w:hAnsiTheme="minorHAnsi" w:cs="Arial"/>
                          <w:b/>
                          <w:color w:val="000000" w:themeColor="text1"/>
                          <w:sz w:val="56"/>
                          <w:szCs w:val="56"/>
                        </w:rPr>
                      </w:pPr>
                      <w:proofErr w:type="spellStart"/>
                      <w:r>
                        <w:rPr>
                          <w:rFonts w:asciiTheme="minorHAnsi" w:hAnsiTheme="minorHAnsi" w:cs="Arial"/>
                          <w:b/>
                          <w:color w:val="000000" w:themeColor="text1"/>
                          <w:sz w:val="56"/>
                          <w:szCs w:val="56"/>
                        </w:rPr>
                        <w:t>Dropshipping</w:t>
                      </w:r>
                      <w:proofErr w:type="spellEnd"/>
                      <w:r>
                        <w:rPr>
                          <w:rFonts w:asciiTheme="minorHAnsi" w:hAnsiTheme="minorHAnsi" w:cs="Arial"/>
                          <w:b/>
                          <w:color w:val="000000" w:themeColor="text1"/>
                          <w:sz w:val="56"/>
                          <w:szCs w:val="56"/>
                        </w:rPr>
                        <w:t xml:space="preserve"> </w:t>
                      </w:r>
                      <w:proofErr w:type="spellStart"/>
                      <w:r>
                        <w:rPr>
                          <w:rFonts w:asciiTheme="minorHAnsi" w:hAnsiTheme="minorHAnsi" w:cs="Arial"/>
                          <w:b/>
                          <w:color w:val="000000" w:themeColor="text1"/>
                          <w:sz w:val="56"/>
                          <w:szCs w:val="56"/>
                        </w:rPr>
                        <w:t>Vendor</w:t>
                      </w:r>
                      <w:proofErr w:type="spellEnd"/>
                    </w:p>
                    <w:p w:rsidR="00E9319D" w:rsidRDefault="00E9319D" w:rsidP="00D94C8E">
                      <w:pPr>
                        <w:spacing w:after="200" w:line="640" w:lineRule="exact"/>
                        <w:jc w:val="center"/>
                        <w:rPr>
                          <w:rFonts w:asciiTheme="minorHAnsi" w:hAnsiTheme="minorHAnsi" w:cs="Arial"/>
                          <w:b/>
                          <w:color w:val="000000" w:themeColor="text1"/>
                          <w:sz w:val="56"/>
                          <w:szCs w:val="56"/>
                        </w:rPr>
                      </w:pPr>
                      <w:r>
                        <w:rPr>
                          <w:rFonts w:asciiTheme="minorHAnsi" w:hAnsiTheme="minorHAnsi" w:cs="Arial"/>
                          <w:b/>
                          <w:color w:val="000000" w:themeColor="text1"/>
                          <w:sz w:val="56"/>
                          <w:szCs w:val="56"/>
                        </w:rPr>
                        <w:t>Actualización de Nivel de Inventario</w:t>
                      </w:r>
                    </w:p>
                    <w:p w:rsidR="00681160" w:rsidRDefault="00681160" w:rsidP="00D94C8E">
                      <w:pPr>
                        <w:spacing w:after="200" w:line="640" w:lineRule="exact"/>
                        <w:jc w:val="center"/>
                        <w:rPr>
                          <w:rFonts w:asciiTheme="minorHAnsi" w:hAnsiTheme="minorHAnsi" w:cs="Arial"/>
                          <w:b/>
                          <w:color w:val="000000" w:themeColor="text1"/>
                          <w:sz w:val="56"/>
                          <w:szCs w:val="56"/>
                        </w:rPr>
                      </w:pPr>
                      <w:r>
                        <w:rPr>
                          <w:rFonts w:asciiTheme="minorHAnsi" w:hAnsiTheme="minorHAnsi" w:cs="Arial"/>
                          <w:b/>
                          <w:color w:val="000000" w:themeColor="text1"/>
                          <w:sz w:val="56"/>
                          <w:szCs w:val="56"/>
                        </w:rPr>
                        <w:t>Proveedor</w:t>
                      </w:r>
                    </w:p>
                    <w:p w:rsidR="00E9319D" w:rsidRPr="00CB1190" w:rsidRDefault="00E9319D" w:rsidP="00D94C8E">
                      <w:pPr>
                        <w:spacing w:after="200" w:line="640" w:lineRule="exact"/>
                        <w:jc w:val="center"/>
                        <w:rPr>
                          <w:rFonts w:asciiTheme="minorHAnsi" w:hAnsiTheme="minorHAnsi" w:cs="Arial"/>
                          <w:b/>
                          <w:color w:val="000000" w:themeColor="text1"/>
                          <w:sz w:val="56"/>
                          <w:szCs w:val="56"/>
                        </w:rPr>
                      </w:pPr>
                      <w:r>
                        <w:rPr>
                          <w:rFonts w:asciiTheme="minorHAnsi" w:hAnsiTheme="minorHAnsi" w:cs="Arial"/>
                          <w:b/>
                          <w:color w:val="000000" w:themeColor="text1"/>
                          <w:sz w:val="56"/>
                          <w:szCs w:val="56"/>
                        </w:rPr>
                        <w:t>V</w:t>
                      </w:r>
                      <w:r w:rsidR="00681160">
                        <w:rPr>
                          <w:rFonts w:asciiTheme="minorHAnsi" w:hAnsiTheme="minorHAnsi" w:cs="Arial"/>
                          <w:b/>
                          <w:color w:val="000000" w:themeColor="text1"/>
                          <w:sz w:val="56"/>
                          <w:szCs w:val="56"/>
                        </w:rPr>
                        <w:t>1</w:t>
                      </w:r>
                      <w:r w:rsidR="00940ED6">
                        <w:rPr>
                          <w:rFonts w:asciiTheme="minorHAnsi" w:hAnsiTheme="minorHAnsi" w:cs="Arial"/>
                          <w:b/>
                          <w:color w:val="000000" w:themeColor="text1"/>
                          <w:sz w:val="56"/>
                          <w:szCs w:val="56"/>
                        </w:rPr>
                        <w:t>.1</w:t>
                      </w:r>
                    </w:p>
                    <w:p w:rsidR="00E9319D" w:rsidRPr="00D63290" w:rsidRDefault="00E9319D" w:rsidP="00D94C8E">
                      <w:pPr>
                        <w:spacing w:after="200" w:line="640" w:lineRule="exact"/>
                        <w:jc w:val="center"/>
                        <w:rPr>
                          <w:rFonts w:asciiTheme="minorHAnsi" w:hAnsiTheme="minorHAnsi" w:cs="Arial"/>
                          <w:b/>
                          <w:color w:val="000000" w:themeColor="text1"/>
                          <w:sz w:val="38"/>
                        </w:rPr>
                      </w:pPr>
                      <w:r w:rsidRPr="00D63290">
                        <w:rPr>
                          <w:rFonts w:asciiTheme="minorHAnsi" w:hAnsiTheme="minorHAnsi" w:cs="Arial"/>
                          <w:b/>
                          <w:color w:val="000000" w:themeColor="text1"/>
                          <w:sz w:val="38"/>
                        </w:rPr>
                        <w:t xml:space="preserve">Soporte Operación </w:t>
                      </w:r>
                      <w:proofErr w:type="spellStart"/>
                      <w:r w:rsidRPr="00D63290">
                        <w:rPr>
                          <w:rFonts w:asciiTheme="minorHAnsi" w:hAnsiTheme="minorHAnsi" w:cs="Arial"/>
                          <w:b/>
                          <w:color w:val="000000" w:themeColor="text1"/>
                          <w:sz w:val="38"/>
                        </w:rPr>
                        <w:t>eCommerce</w:t>
                      </w:r>
                      <w:proofErr w:type="spellEnd"/>
                      <w:r w:rsidRPr="00D63290">
                        <w:rPr>
                          <w:rFonts w:asciiTheme="minorHAnsi" w:hAnsiTheme="minorHAnsi" w:cs="Arial"/>
                          <w:b/>
                          <w:color w:val="000000" w:themeColor="text1"/>
                          <w:sz w:val="38"/>
                        </w:rPr>
                        <w:t xml:space="preserve"> de Mercancía Generales</w:t>
                      </w:r>
                    </w:p>
                    <w:p w:rsidR="00E9319D" w:rsidRPr="007C3E8B" w:rsidRDefault="00E9319D" w:rsidP="00D94C8E">
                      <w:pPr>
                        <w:jc w:val="center"/>
                        <w:rPr>
                          <w:rFonts w:asciiTheme="minorHAnsi" w:hAnsiTheme="minorHAnsi" w:cs="Arial"/>
                          <w:color w:val="000000" w:themeColor="text1"/>
                          <w:sz w:val="28"/>
                        </w:rPr>
                      </w:pPr>
                      <w:r w:rsidRPr="007C3E8B">
                        <w:rPr>
                          <w:rFonts w:asciiTheme="minorHAnsi" w:hAnsiTheme="minorHAnsi" w:cs="Arial"/>
                          <w:color w:val="000000" w:themeColor="text1"/>
                          <w:sz w:val="28"/>
                        </w:rPr>
                        <w:t>Soriana</w:t>
                      </w:r>
                    </w:p>
                    <w:p w:rsidR="00E9319D" w:rsidRPr="004D0592" w:rsidRDefault="00940ED6" w:rsidP="00D94C8E">
                      <w:pPr>
                        <w:jc w:val="center"/>
                        <w:rPr>
                          <w:rFonts w:asciiTheme="minorHAnsi" w:hAnsiTheme="minorHAnsi" w:cs="Arial"/>
                          <w:b/>
                          <w:color w:val="000000" w:themeColor="text1"/>
                          <w:sz w:val="28"/>
                          <w:szCs w:val="28"/>
                        </w:rPr>
                      </w:pPr>
                      <w:r>
                        <w:rPr>
                          <w:rFonts w:asciiTheme="minorHAnsi" w:hAnsiTheme="minorHAnsi" w:cs="Arial"/>
                          <w:color w:val="000000" w:themeColor="text1"/>
                          <w:sz w:val="28"/>
                        </w:rPr>
                        <w:t>En</w:t>
                      </w:r>
                      <w:r w:rsidR="00E9319D">
                        <w:rPr>
                          <w:rFonts w:asciiTheme="minorHAnsi" w:hAnsiTheme="minorHAnsi" w:cs="Arial"/>
                          <w:color w:val="000000" w:themeColor="text1"/>
                          <w:sz w:val="28"/>
                        </w:rPr>
                        <w:t>ero</w:t>
                      </w:r>
                      <w:r w:rsidR="00E9319D" w:rsidRPr="007C3E8B">
                        <w:rPr>
                          <w:rFonts w:asciiTheme="minorHAnsi" w:hAnsiTheme="minorHAnsi" w:cs="Arial"/>
                          <w:color w:val="000000" w:themeColor="text1"/>
                          <w:sz w:val="28"/>
                        </w:rPr>
                        <w:t xml:space="preserve"> 201</w:t>
                      </w:r>
                      <w:r>
                        <w:rPr>
                          <w:rFonts w:asciiTheme="minorHAnsi" w:hAnsiTheme="minorHAnsi" w:cs="Arial"/>
                          <w:color w:val="000000" w:themeColor="text1"/>
                          <w:sz w:val="28"/>
                        </w:rPr>
                        <w:t>8</w:t>
                      </w:r>
                    </w:p>
                    <w:p w:rsidR="00E9319D" w:rsidRPr="004D0592" w:rsidRDefault="00E9319D" w:rsidP="00D94C8E">
                      <w:pPr>
                        <w:spacing w:after="200" w:line="640" w:lineRule="exact"/>
                        <w:jc w:val="center"/>
                        <w:rPr>
                          <w:rFonts w:asciiTheme="minorHAnsi" w:hAnsiTheme="minorHAnsi" w:cs="Arial"/>
                          <w:b/>
                          <w:color w:val="000000" w:themeColor="text1"/>
                          <w:sz w:val="28"/>
                          <w:szCs w:val="28"/>
                        </w:rPr>
                      </w:pPr>
                    </w:p>
                    <w:p w:rsidR="00E9319D" w:rsidRPr="00E824DA" w:rsidRDefault="00E9319D" w:rsidP="00EE5589">
                      <w:pPr>
                        <w:spacing w:after="200" w:line="640" w:lineRule="exact"/>
                        <w:jc w:val="center"/>
                        <w:rPr>
                          <w:rFonts w:asciiTheme="minorHAnsi" w:hAnsiTheme="minorHAnsi" w:cs="Arial"/>
                          <w:color w:val="000000" w:themeColor="text1"/>
                          <w:sz w:val="52"/>
                          <w:szCs w:val="52"/>
                        </w:rPr>
                      </w:pPr>
                    </w:p>
                    <w:p w:rsidR="00E9319D" w:rsidRPr="00EE5589" w:rsidRDefault="00E9319D" w:rsidP="00EE5589">
                      <w:pPr>
                        <w:jc w:val="center"/>
                        <w:rPr>
                          <w:rFonts w:asciiTheme="minorHAnsi" w:hAnsiTheme="minorHAnsi" w:cs="Arial"/>
                          <w:color w:val="000000" w:themeColor="text1"/>
                        </w:rPr>
                      </w:pPr>
                      <w:r>
                        <w:rPr>
                          <w:rFonts w:asciiTheme="minorHAnsi" w:hAnsiTheme="minorHAnsi" w:cs="Arial"/>
                          <w:color w:val="000000" w:themeColor="text1"/>
                        </w:rPr>
                        <w:t>Soriana</w:t>
                      </w:r>
                    </w:p>
                    <w:p w:rsidR="00E9319D" w:rsidRPr="00EE5589" w:rsidRDefault="00E9319D" w:rsidP="00EE5589">
                      <w:pPr>
                        <w:jc w:val="center"/>
                        <w:rPr>
                          <w:rFonts w:asciiTheme="minorHAnsi" w:hAnsiTheme="minorHAnsi" w:cs="Arial"/>
                          <w:color w:val="000000" w:themeColor="text1"/>
                        </w:rPr>
                      </w:pPr>
                      <w:proofErr w:type="spellStart"/>
                      <w:r>
                        <w:rPr>
                          <w:rFonts w:asciiTheme="minorHAnsi" w:hAnsiTheme="minorHAnsi" w:cs="Arial"/>
                          <w:color w:val="000000" w:themeColor="text1"/>
                        </w:rPr>
                        <w:t>February</w:t>
                      </w:r>
                      <w:proofErr w:type="spellEnd"/>
                      <w:r>
                        <w:rPr>
                          <w:rFonts w:asciiTheme="minorHAnsi" w:hAnsiTheme="minorHAnsi" w:cs="Arial"/>
                          <w:color w:val="000000" w:themeColor="text1"/>
                        </w:rPr>
                        <w:t xml:space="preserve"> 2015</w:t>
                      </w:r>
                    </w:p>
                    <w:p w:rsidR="00E9319D" w:rsidRPr="00EE5589" w:rsidRDefault="00E9319D" w:rsidP="00EE5589">
                      <w:pPr>
                        <w:jc w:val="center"/>
                        <w:rPr>
                          <w:rFonts w:asciiTheme="minorHAnsi" w:hAnsiTheme="minorHAnsi" w:cs="Arial"/>
                          <w:color w:val="000000" w:themeColor="text1"/>
                        </w:rPr>
                      </w:pPr>
                    </w:p>
                    <w:p w:rsidR="00E9319D" w:rsidRPr="00EE5589" w:rsidRDefault="00E9319D" w:rsidP="00EE5589">
                      <w:pPr>
                        <w:jc w:val="center"/>
                        <w:rPr>
                          <w:rFonts w:asciiTheme="minorHAnsi" w:hAnsiTheme="minorHAnsi" w:cs="Arial"/>
                          <w:color w:val="000000" w:themeColor="text1"/>
                          <w:sz w:val="28"/>
                          <w:szCs w:val="28"/>
                        </w:rPr>
                      </w:pPr>
                    </w:p>
                  </w:txbxContent>
                </v:textbox>
              </v:shape>
            </w:pict>
          </mc:Fallback>
        </mc:AlternateContent>
      </w:r>
      <w:r w:rsidR="00EE5589" w:rsidRPr="00EE5287">
        <w:rPr>
          <w:rFonts w:asciiTheme="minorHAnsi" w:hAnsiTheme="minorHAnsi"/>
          <w:color w:val="000000" w:themeColor="text1"/>
        </w:rPr>
        <w:br w:type="page"/>
      </w:r>
      <w:bookmarkEnd w:id="0"/>
    </w:p>
    <w:p w:rsidR="00582FA5" w:rsidRPr="00EE5287" w:rsidRDefault="00681160" w:rsidP="005A454A">
      <w:pPr>
        <w:pStyle w:val="TMDesignDocHeading1"/>
        <w:outlineLvl w:val="0"/>
        <w:rPr>
          <w:rFonts w:asciiTheme="minorHAnsi" w:hAnsiTheme="minorHAnsi"/>
          <w:color w:val="000000" w:themeColor="text1"/>
        </w:rPr>
      </w:pPr>
      <w:r>
        <w:rPr>
          <w:rFonts w:asciiTheme="minorHAnsi" w:hAnsiTheme="minorHAnsi"/>
          <w:color w:val="000000" w:themeColor="text1"/>
        </w:rPr>
        <w:lastRenderedPageBreak/>
        <w:t>Descripción.</w:t>
      </w:r>
    </w:p>
    <w:p w:rsidR="006505B8" w:rsidRPr="00123348" w:rsidRDefault="006505B8" w:rsidP="006505B8">
      <w:pPr>
        <w:rPr>
          <w:rFonts w:asciiTheme="minorHAnsi" w:hAnsiTheme="minorHAnsi"/>
          <w:b/>
          <w:bCs/>
          <w:sz w:val="20"/>
          <w:szCs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47"/>
      </w:tblGrid>
      <w:tr w:rsidR="006505B8" w:rsidRPr="00B15F8F" w:rsidTr="00123348">
        <w:tc>
          <w:tcPr>
            <w:tcW w:w="9747" w:type="dxa"/>
            <w:shd w:val="clear" w:color="auto" w:fill="92D050"/>
          </w:tcPr>
          <w:p w:rsidR="006505B8" w:rsidRPr="001B4EC6" w:rsidRDefault="006505B8" w:rsidP="001B4EC6">
            <w:pPr>
              <w:tabs>
                <w:tab w:val="left" w:pos="4733"/>
              </w:tabs>
              <w:rPr>
                <w:rFonts w:asciiTheme="minorHAnsi" w:hAnsiTheme="minorHAnsi"/>
                <w:sz w:val="20"/>
                <w:szCs w:val="20"/>
              </w:rPr>
            </w:pPr>
          </w:p>
        </w:tc>
      </w:tr>
      <w:tr w:rsidR="00681160" w:rsidRPr="00B15F8F" w:rsidTr="003D5263">
        <w:tc>
          <w:tcPr>
            <w:tcW w:w="9747" w:type="dxa"/>
            <w:shd w:val="clear" w:color="auto" w:fill="auto"/>
          </w:tcPr>
          <w:p w:rsidR="00681160" w:rsidRDefault="00681160"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 xml:space="preserve">Dentro del proceso general de </w:t>
            </w:r>
            <w:proofErr w:type="spellStart"/>
            <w:r>
              <w:rPr>
                <w:rFonts w:asciiTheme="minorHAnsi" w:hAnsiTheme="minorHAnsi"/>
                <w:i/>
                <w:color w:val="0000FF"/>
                <w:sz w:val="20"/>
                <w:szCs w:val="20"/>
              </w:rPr>
              <w:t>Dropshipping</w:t>
            </w:r>
            <w:proofErr w:type="spellEnd"/>
            <w:r>
              <w:rPr>
                <w:rFonts w:asciiTheme="minorHAnsi" w:hAnsiTheme="minorHAnsi"/>
                <w:i/>
                <w:color w:val="0000FF"/>
                <w:sz w:val="20"/>
                <w:szCs w:val="20"/>
              </w:rPr>
              <w:t xml:space="preserve"> </w:t>
            </w:r>
            <w:proofErr w:type="spellStart"/>
            <w:r>
              <w:rPr>
                <w:rFonts w:asciiTheme="minorHAnsi" w:hAnsiTheme="minorHAnsi"/>
                <w:i/>
                <w:color w:val="0000FF"/>
                <w:sz w:val="20"/>
                <w:szCs w:val="20"/>
              </w:rPr>
              <w:t>Vendor</w:t>
            </w:r>
            <w:proofErr w:type="spellEnd"/>
            <w:r>
              <w:rPr>
                <w:rFonts w:asciiTheme="minorHAnsi" w:hAnsiTheme="minorHAnsi"/>
                <w:i/>
                <w:color w:val="0000FF"/>
                <w:sz w:val="20"/>
                <w:szCs w:val="20"/>
              </w:rPr>
              <w:t xml:space="preserve"> está la tarea de la actualización del nivel de inventario también conocido como inventario disponible para la venta por medio de la cual los proveedores enviaran a Soriana los inventarios de los artículos que tengan en este esquema y dicha información será usada por </w:t>
            </w:r>
            <w:proofErr w:type="spellStart"/>
            <w:r>
              <w:rPr>
                <w:rFonts w:asciiTheme="minorHAnsi" w:hAnsiTheme="minorHAnsi"/>
                <w:i/>
                <w:color w:val="0000FF"/>
                <w:sz w:val="20"/>
                <w:szCs w:val="20"/>
              </w:rPr>
              <w:t>hybris</w:t>
            </w:r>
            <w:proofErr w:type="spellEnd"/>
            <w:r>
              <w:rPr>
                <w:rFonts w:asciiTheme="minorHAnsi" w:hAnsiTheme="minorHAnsi"/>
                <w:i/>
                <w:color w:val="0000FF"/>
                <w:sz w:val="20"/>
                <w:szCs w:val="20"/>
              </w:rPr>
              <w:t xml:space="preserve"> para poder ofrecer estos artículos en el sitio www.soriana.com.</w:t>
            </w:r>
          </w:p>
          <w:p w:rsidR="00681160" w:rsidRDefault="00681160"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 xml:space="preserve">Para llevar a cabo lo anterior debemos partir de que el proveedor tendrá una lista de los artículos que vende a Soriana para el esquema de </w:t>
            </w:r>
            <w:proofErr w:type="spellStart"/>
            <w:r>
              <w:rPr>
                <w:rFonts w:asciiTheme="minorHAnsi" w:hAnsiTheme="minorHAnsi"/>
                <w:i/>
                <w:color w:val="0000FF"/>
                <w:sz w:val="20"/>
                <w:szCs w:val="20"/>
              </w:rPr>
              <w:t>Dropshipping</w:t>
            </w:r>
            <w:proofErr w:type="spellEnd"/>
            <w:r>
              <w:rPr>
                <w:rFonts w:asciiTheme="minorHAnsi" w:hAnsiTheme="minorHAnsi"/>
                <w:i/>
                <w:color w:val="0000FF"/>
                <w:sz w:val="20"/>
                <w:szCs w:val="20"/>
              </w:rPr>
              <w:t xml:space="preserve"> </w:t>
            </w:r>
            <w:proofErr w:type="spellStart"/>
            <w:r>
              <w:rPr>
                <w:rFonts w:asciiTheme="minorHAnsi" w:hAnsiTheme="minorHAnsi"/>
                <w:i/>
                <w:color w:val="0000FF"/>
                <w:sz w:val="20"/>
                <w:szCs w:val="20"/>
              </w:rPr>
              <w:t>Vendor</w:t>
            </w:r>
            <w:proofErr w:type="spellEnd"/>
          </w:p>
          <w:p w:rsidR="00681160" w:rsidRDefault="00681160"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Soriana compartirá al proveedor la información necesaria para que pueda ingresar a un servidor de SFTP propiedad de Soriana y deposite ahí la información de nivel de inventario de sus productos. Esta información consta de:</w:t>
            </w:r>
          </w:p>
          <w:p w:rsidR="00DF71C0" w:rsidRDefault="00681160" w:rsidP="00123348">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Nombre</w:t>
            </w:r>
            <w:r w:rsidR="00DF71C0">
              <w:rPr>
                <w:rFonts w:asciiTheme="minorHAnsi" w:hAnsiTheme="minorHAnsi"/>
                <w:i/>
                <w:color w:val="0000FF"/>
                <w:sz w:val="20"/>
                <w:szCs w:val="20"/>
              </w:rPr>
              <w:t xml:space="preserve"> o IP </w:t>
            </w:r>
            <w:r>
              <w:rPr>
                <w:rFonts w:asciiTheme="minorHAnsi" w:hAnsiTheme="minorHAnsi"/>
                <w:i/>
                <w:color w:val="0000FF"/>
                <w:sz w:val="20"/>
                <w:szCs w:val="20"/>
              </w:rPr>
              <w:t>de Servidor</w:t>
            </w:r>
          </w:p>
          <w:p w:rsidR="00681160" w:rsidRDefault="00681160" w:rsidP="00123348">
            <w:pPr>
              <w:rPr>
                <w:rFonts w:asciiTheme="minorHAnsi" w:hAnsiTheme="minorHAnsi"/>
                <w:i/>
                <w:color w:val="0000FF"/>
                <w:sz w:val="20"/>
                <w:szCs w:val="20"/>
              </w:rPr>
            </w:pPr>
            <w:r w:rsidRPr="00123348">
              <w:rPr>
                <w:rFonts w:asciiTheme="minorHAnsi" w:hAnsiTheme="minorHAnsi"/>
                <w:i/>
                <w:color w:val="0000FF"/>
                <w:sz w:val="20"/>
                <w:szCs w:val="20"/>
              </w:rPr>
              <w:tab/>
            </w:r>
            <w:r w:rsidR="00DF71C0">
              <w:rPr>
                <w:rFonts w:asciiTheme="minorHAnsi" w:hAnsiTheme="minorHAnsi"/>
                <w:i/>
                <w:color w:val="0000FF"/>
                <w:sz w:val="20"/>
                <w:szCs w:val="20"/>
              </w:rPr>
              <w:t>Puerto</w:t>
            </w:r>
          </w:p>
          <w:p w:rsidR="00DF71C0" w:rsidRDefault="00DF71C0" w:rsidP="00DF71C0">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Usuario</w:t>
            </w:r>
          </w:p>
          <w:p w:rsidR="00681160" w:rsidRDefault="00681160" w:rsidP="00123348">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Contraseña</w:t>
            </w:r>
          </w:p>
          <w:p w:rsidR="00681160" w:rsidRDefault="00681160"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Y será compartida con el área de Sistemas de cada proveedor o con el área que el proveedor destine para este proceso.</w:t>
            </w:r>
          </w:p>
          <w:p w:rsidR="00681160" w:rsidRDefault="00681160"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Como sugerencia, el proveedor deberá dejar el archivo con el inventario de sus productos con una frecuencia Diaria en intervalos de cada 2 horas.</w:t>
            </w:r>
          </w:p>
          <w:p w:rsidR="00681160" w:rsidRDefault="00681160"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El archivo que el proveedor deposite en el servidor SFTP debe ser con formato CSV y debe de usarse el carácter ‘,’ (coma) como separador de campos</w:t>
            </w:r>
          </w:p>
          <w:p w:rsidR="00681160" w:rsidRDefault="00681160"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El nombre del archivo debe cumplir con la siguiente nomenclatura:</w:t>
            </w:r>
          </w:p>
          <w:p w:rsidR="00681160" w:rsidRDefault="00681160" w:rsidP="00123348">
            <w:pPr>
              <w:rPr>
                <w:rFonts w:asciiTheme="minorHAnsi" w:hAnsiTheme="minorHAnsi"/>
                <w:i/>
                <w:color w:val="0000FF"/>
                <w:sz w:val="20"/>
                <w:szCs w:val="20"/>
              </w:rPr>
            </w:pPr>
          </w:p>
          <w:p w:rsidR="00681160" w:rsidRPr="002E581C" w:rsidRDefault="00681160" w:rsidP="00123348">
            <w:pPr>
              <w:rPr>
                <w:rFonts w:asciiTheme="minorHAnsi" w:hAnsiTheme="minorHAnsi"/>
                <w:b/>
                <w:i/>
                <w:color w:val="0000FF"/>
                <w:sz w:val="20"/>
                <w:szCs w:val="20"/>
              </w:rPr>
            </w:pPr>
            <w:r w:rsidRPr="00123348">
              <w:rPr>
                <w:rFonts w:asciiTheme="minorHAnsi" w:hAnsiTheme="minorHAnsi"/>
                <w:i/>
                <w:color w:val="0000FF"/>
                <w:sz w:val="20"/>
                <w:szCs w:val="20"/>
              </w:rPr>
              <w:tab/>
            </w:r>
            <w:r w:rsidRPr="002E581C">
              <w:rPr>
                <w:rFonts w:asciiTheme="minorHAnsi" w:hAnsiTheme="minorHAnsi"/>
                <w:b/>
                <w:i/>
                <w:color w:val="0000FF"/>
                <w:sz w:val="20"/>
                <w:szCs w:val="20"/>
              </w:rPr>
              <w:t>DSVPPPPPPPPAAA</w:t>
            </w:r>
            <w:r>
              <w:rPr>
                <w:rFonts w:asciiTheme="minorHAnsi" w:hAnsiTheme="minorHAnsi"/>
                <w:b/>
                <w:i/>
                <w:color w:val="0000FF"/>
                <w:sz w:val="20"/>
                <w:szCs w:val="20"/>
              </w:rPr>
              <w:t>A</w:t>
            </w:r>
            <w:r w:rsidRPr="002E581C">
              <w:rPr>
                <w:rFonts w:asciiTheme="minorHAnsi" w:hAnsiTheme="minorHAnsi"/>
                <w:b/>
                <w:i/>
                <w:color w:val="0000FF"/>
                <w:sz w:val="20"/>
                <w:szCs w:val="20"/>
              </w:rPr>
              <w:t>MMDDHHMMSS.csv</w:t>
            </w:r>
          </w:p>
          <w:p w:rsidR="00681160" w:rsidRDefault="00681160"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En donde se tiene lo siguiente:</w:t>
            </w:r>
          </w:p>
          <w:p w:rsidR="00681160" w:rsidRDefault="00681160" w:rsidP="00123348">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DSV</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Prefijo de 3 caracteres con valor ‘DSV’</w:t>
            </w:r>
          </w:p>
          <w:p w:rsidR="00681160" w:rsidRDefault="00681160" w:rsidP="00123348">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PPPPPPPP</w:t>
            </w:r>
            <w:r w:rsidRPr="00123348">
              <w:rPr>
                <w:rFonts w:asciiTheme="minorHAnsi" w:hAnsiTheme="minorHAnsi"/>
                <w:i/>
                <w:color w:val="0000FF"/>
                <w:sz w:val="20"/>
                <w:szCs w:val="20"/>
              </w:rPr>
              <w:tab/>
            </w:r>
            <w:r>
              <w:rPr>
                <w:rFonts w:asciiTheme="minorHAnsi" w:hAnsiTheme="minorHAnsi"/>
                <w:i/>
                <w:color w:val="0000FF"/>
                <w:sz w:val="20"/>
                <w:szCs w:val="20"/>
              </w:rPr>
              <w:t>Número de proveedor a 8 caracteres rellenado con ‘0’ a la izquierda.</w:t>
            </w:r>
          </w:p>
          <w:p w:rsidR="00681160" w:rsidRDefault="00681160" w:rsidP="00123348">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AAAA</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Año en curso a 4 caracteres al momento de la generación del reporte.</w:t>
            </w:r>
          </w:p>
          <w:p w:rsidR="00681160" w:rsidRDefault="00681160" w:rsidP="00123348">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MM</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Mes en curso a 2 caracteres rellenado con ‘0’ a la izquierda al momento de la generación del reporte.</w:t>
            </w:r>
          </w:p>
          <w:p w:rsidR="00681160" w:rsidRDefault="00681160" w:rsidP="00123348">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DD</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Día en curso a 2 caracteres rellenado con ‘0’ a la izquierda al momento de la generación del reporte.</w:t>
            </w:r>
          </w:p>
          <w:p w:rsidR="00681160" w:rsidRDefault="00681160" w:rsidP="00B15F8F">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HH</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Hora en curso a 2 caracteres rellenado con ‘0’ a la izquierda al momento de la generación del reporte.</w:t>
            </w:r>
          </w:p>
          <w:p w:rsidR="00681160" w:rsidRDefault="00681160" w:rsidP="00B15F8F">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MM</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Minutos en curso a 2 caracteres rellenado con ‘0’ a la izquierda al momento de la generación del reporte.</w:t>
            </w:r>
          </w:p>
          <w:p w:rsidR="00681160" w:rsidRDefault="00681160" w:rsidP="00B15F8F">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SS</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Segundos en curso a 2 caracteres rellenado con ‘0’ a la izquierda al momento de la generación del reporte.</w:t>
            </w:r>
          </w:p>
          <w:p w:rsidR="00681160" w:rsidRDefault="00681160" w:rsidP="00B15F8F">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p>
          <w:p w:rsidR="00681160" w:rsidRDefault="00681160" w:rsidP="00F74BA2">
            <w:pPr>
              <w:rPr>
                <w:rFonts w:asciiTheme="minorHAnsi" w:hAnsiTheme="minorHAnsi"/>
                <w:i/>
                <w:color w:val="0000FF"/>
                <w:sz w:val="20"/>
                <w:szCs w:val="20"/>
              </w:rPr>
            </w:pPr>
            <w:r>
              <w:rPr>
                <w:rFonts w:asciiTheme="minorHAnsi" w:hAnsiTheme="minorHAnsi"/>
                <w:i/>
                <w:color w:val="0000FF"/>
                <w:sz w:val="20"/>
                <w:szCs w:val="20"/>
              </w:rPr>
              <w:t xml:space="preserve">Soriana proporcionará al proveedor un </w:t>
            </w:r>
            <w:proofErr w:type="spellStart"/>
            <w:r>
              <w:rPr>
                <w:rFonts w:asciiTheme="minorHAnsi" w:hAnsiTheme="minorHAnsi"/>
                <w:i/>
                <w:color w:val="0000FF"/>
                <w:sz w:val="20"/>
                <w:szCs w:val="20"/>
              </w:rPr>
              <w:t>layout</w:t>
            </w:r>
            <w:proofErr w:type="spellEnd"/>
            <w:r>
              <w:rPr>
                <w:rFonts w:asciiTheme="minorHAnsi" w:hAnsiTheme="minorHAnsi"/>
                <w:i/>
                <w:color w:val="0000FF"/>
                <w:sz w:val="20"/>
                <w:szCs w:val="20"/>
              </w:rPr>
              <w:t xml:space="preserve"> por medio del cual se define cual es la información que el proveedor deberá enviar a Soriana para este proceso</w:t>
            </w:r>
          </w:p>
          <w:p w:rsidR="00681160" w:rsidRDefault="00681160" w:rsidP="00F74BA2">
            <w:pPr>
              <w:rPr>
                <w:rFonts w:asciiTheme="minorHAnsi" w:hAnsiTheme="minorHAnsi"/>
                <w:i/>
                <w:color w:val="0000FF"/>
                <w:sz w:val="20"/>
                <w:szCs w:val="20"/>
              </w:rPr>
            </w:pPr>
          </w:p>
          <w:p w:rsidR="00681160" w:rsidRDefault="00681160" w:rsidP="00F74BA2">
            <w:pPr>
              <w:rPr>
                <w:rFonts w:asciiTheme="minorHAnsi" w:hAnsiTheme="minorHAnsi"/>
                <w:i/>
                <w:color w:val="0000FF"/>
                <w:sz w:val="20"/>
                <w:szCs w:val="20"/>
              </w:rPr>
            </w:pPr>
          </w:p>
          <w:p w:rsidR="00681160" w:rsidRDefault="00681160" w:rsidP="00F74BA2">
            <w:pPr>
              <w:rPr>
                <w:rFonts w:asciiTheme="minorHAnsi" w:hAnsiTheme="minorHAnsi"/>
                <w:i/>
                <w:color w:val="0000FF"/>
                <w:sz w:val="20"/>
                <w:szCs w:val="20"/>
              </w:rPr>
            </w:pPr>
            <w:r>
              <w:rPr>
                <w:rFonts w:asciiTheme="minorHAnsi" w:hAnsiTheme="minorHAnsi"/>
                <w:i/>
                <w:color w:val="0000FF"/>
                <w:sz w:val="20"/>
                <w:szCs w:val="20"/>
              </w:rPr>
              <w:t xml:space="preserve">El </w:t>
            </w:r>
            <w:proofErr w:type="spellStart"/>
            <w:r>
              <w:rPr>
                <w:rFonts w:asciiTheme="minorHAnsi" w:hAnsiTheme="minorHAnsi"/>
                <w:i/>
                <w:color w:val="0000FF"/>
                <w:sz w:val="20"/>
                <w:szCs w:val="20"/>
              </w:rPr>
              <w:t>layout</w:t>
            </w:r>
            <w:proofErr w:type="spellEnd"/>
            <w:r>
              <w:rPr>
                <w:rFonts w:asciiTheme="minorHAnsi" w:hAnsiTheme="minorHAnsi"/>
                <w:i/>
                <w:color w:val="0000FF"/>
                <w:sz w:val="20"/>
                <w:szCs w:val="20"/>
              </w:rPr>
              <w:t xml:space="preserve"> propuesto es el siguiente:</w:t>
            </w:r>
          </w:p>
          <w:p w:rsidR="00681160" w:rsidRDefault="00681160" w:rsidP="00F74BA2">
            <w:pPr>
              <w:rPr>
                <w:rFonts w:asciiTheme="minorHAnsi" w:hAnsiTheme="minorHAnsi"/>
                <w:i/>
                <w:color w:val="0000FF"/>
                <w:sz w:val="20"/>
                <w:szCs w:val="20"/>
              </w:rPr>
            </w:pP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 xml:space="preserve">Registro 1 </w:t>
            </w:r>
            <w:proofErr w:type="spellStart"/>
            <w:r>
              <w:rPr>
                <w:rFonts w:asciiTheme="minorHAnsi" w:hAnsiTheme="minorHAnsi"/>
                <w:i/>
                <w:color w:val="0000FF"/>
                <w:sz w:val="20"/>
                <w:szCs w:val="20"/>
              </w:rPr>
              <w:t>Header</w:t>
            </w:r>
            <w:proofErr w:type="spellEnd"/>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 1</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Tipo de Registro con la leyenda ‘HEADER’ fija.</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 2</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Número de Proveedor</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Campo3</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Fecha de Creación</w:t>
            </w:r>
            <w:r w:rsidR="00F158DD">
              <w:rPr>
                <w:rFonts w:asciiTheme="minorHAnsi" w:hAnsiTheme="minorHAnsi"/>
                <w:i/>
                <w:color w:val="0000FF"/>
                <w:sz w:val="20"/>
                <w:szCs w:val="20"/>
              </w:rPr>
              <w:t xml:space="preserve"> formato (DD/MM/AAAA)</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Campo4</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Hora de Creación</w:t>
            </w:r>
            <w:r w:rsidR="00F158DD">
              <w:rPr>
                <w:rFonts w:asciiTheme="minorHAnsi" w:hAnsiTheme="minorHAnsi"/>
                <w:i/>
                <w:color w:val="0000FF"/>
                <w:sz w:val="20"/>
                <w:szCs w:val="20"/>
              </w:rPr>
              <w:t xml:space="preserve"> formato (HH:MM:SS)</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Registro 2 al n</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Campo1</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Tipo de Registro con la leyenda ‘DETAIL’ fija.</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Campo2</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EAN, número de código de barras del producto</w:t>
            </w:r>
            <w:r w:rsidR="00940ED6">
              <w:rPr>
                <w:rFonts w:asciiTheme="minorHAnsi" w:hAnsiTheme="minorHAnsi"/>
                <w:i/>
                <w:color w:val="0000FF"/>
                <w:sz w:val="20"/>
                <w:szCs w:val="20"/>
              </w:rPr>
              <w:t xml:space="preserve"> (SIN rellenar con ceros a la izq.)</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Campo3</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Disponible. Cantidad numérica entera de artículos disponibles.</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Campo4</w:t>
            </w:r>
            <w:r w:rsidRPr="00123348">
              <w:rPr>
                <w:rFonts w:asciiTheme="minorHAnsi" w:hAnsiTheme="minorHAnsi"/>
                <w:i/>
                <w:color w:val="0000FF"/>
                <w:sz w:val="20"/>
                <w:szCs w:val="20"/>
              </w:rPr>
              <w:tab/>
            </w:r>
            <w:r w:rsidRPr="00123348">
              <w:rPr>
                <w:rFonts w:asciiTheme="minorHAnsi" w:hAnsiTheme="minorHAnsi"/>
                <w:i/>
                <w:color w:val="0000FF"/>
                <w:sz w:val="20"/>
                <w:szCs w:val="20"/>
              </w:rPr>
              <w:tab/>
            </w:r>
            <w:proofErr w:type="spellStart"/>
            <w:r>
              <w:rPr>
                <w:rFonts w:asciiTheme="minorHAnsi" w:hAnsiTheme="minorHAnsi"/>
                <w:i/>
                <w:color w:val="0000FF"/>
                <w:sz w:val="20"/>
                <w:szCs w:val="20"/>
              </w:rPr>
              <w:t>Preorden</w:t>
            </w:r>
            <w:proofErr w:type="spellEnd"/>
            <w:r>
              <w:rPr>
                <w:rFonts w:asciiTheme="minorHAnsi" w:hAnsiTheme="minorHAnsi"/>
                <w:i/>
                <w:color w:val="0000FF"/>
                <w:sz w:val="20"/>
                <w:szCs w:val="20"/>
              </w:rPr>
              <w:t xml:space="preserve">. Cantidad numérica entera de artículos para </w:t>
            </w:r>
            <w:proofErr w:type="spellStart"/>
            <w:r>
              <w:rPr>
                <w:rFonts w:asciiTheme="minorHAnsi" w:hAnsiTheme="minorHAnsi"/>
                <w:i/>
                <w:color w:val="0000FF"/>
                <w:sz w:val="20"/>
                <w:szCs w:val="20"/>
              </w:rPr>
              <w:t>Preorden</w:t>
            </w:r>
            <w:proofErr w:type="spellEnd"/>
            <w:r>
              <w:rPr>
                <w:rFonts w:asciiTheme="minorHAnsi" w:hAnsiTheme="minorHAnsi"/>
                <w:i/>
                <w:color w:val="0000FF"/>
                <w:sz w:val="20"/>
                <w:szCs w:val="20"/>
              </w:rPr>
              <w:t>.</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Campo5</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Stock de Seguridad. Cantidad numérica entera de artículos para el stock de seguridad.</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Campo6</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Estatus de Inventario puede ser ‘</w:t>
            </w:r>
            <w:proofErr w:type="spellStart"/>
            <w:r w:rsidRPr="00D719D0">
              <w:rPr>
                <w:rFonts w:asciiTheme="minorHAnsi" w:hAnsiTheme="minorHAnsi"/>
                <w:i/>
                <w:color w:val="0000FF"/>
                <w:sz w:val="20"/>
                <w:szCs w:val="20"/>
              </w:rPr>
              <w:t>notSpecified</w:t>
            </w:r>
            <w:proofErr w:type="spellEnd"/>
            <w:r>
              <w:rPr>
                <w:rFonts w:asciiTheme="minorHAnsi" w:hAnsiTheme="minorHAnsi"/>
                <w:i/>
                <w:color w:val="0000FF"/>
                <w:sz w:val="20"/>
                <w:szCs w:val="20"/>
              </w:rPr>
              <w:t>’ o ‘</w:t>
            </w:r>
            <w:proofErr w:type="spellStart"/>
            <w:r>
              <w:rPr>
                <w:rFonts w:asciiTheme="minorHAnsi" w:hAnsiTheme="minorHAnsi"/>
                <w:i/>
                <w:color w:val="0000FF"/>
                <w:sz w:val="20"/>
                <w:szCs w:val="20"/>
              </w:rPr>
              <w:t>preorder</w:t>
            </w:r>
            <w:proofErr w:type="spellEnd"/>
            <w:r>
              <w:rPr>
                <w:rFonts w:asciiTheme="minorHAnsi" w:hAnsiTheme="minorHAnsi"/>
                <w:i/>
                <w:color w:val="0000FF"/>
                <w:sz w:val="20"/>
                <w:szCs w:val="20"/>
              </w:rPr>
              <w:t>’. Se debe iniciar con el valor fijo de ‘</w:t>
            </w:r>
            <w:proofErr w:type="spellStart"/>
            <w:r>
              <w:rPr>
                <w:rFonts w:asciiTheme="minorHAnsi" w:hAnsiTheme="minorHAnsi"/>
                <w:i/>
                <w:color w:val="0000FF"/>
                <w:sz w:val="20"/>
                <w:szCs w:val="20"/>
              </w:rPr>
              <w:t>notSpecified</w:t>
            </w:r>
            <w:proofErr w:type="spellEnd"/>
            <w:r>
              <w:rPr>
                <w:rFonts w:asciiTheme="minorHAnsi" w:hAnsiTheme="minorHAnsi"/>
                <w:i/>
                <w:color w:val="0000FF"/>
                <w:sz w:val="20"/>
                <w:szCs w:val="20"/>
              </w:rPr>
              <w:t>’</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Pr>
                <w:rFonts w:asciiTheme="minorHAnsi" w:hAnsiTheme="minorHAnsi"/>
                <w:i/>
                <w:color w:val="0000FF"/>
                <w:sz w:val="20"/>
                <w:szCs w:val="20"/>
              </w:rPr>
              <w:t>Registro último</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 1</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Tipo de Registro con la leyenda ‘TRAILER’ fija.</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Campo2</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Número de Proveedor</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Campo3</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Fecha de Creación</w:t>
            </w:r>
            <w:r w:rsidR="00F158DD">
              <w:rPr>
                <w:rFonts w:asciiTheme="minorHAnsi" w:hAnsiTheme="minorHAnsi"/>
                <w:i/>
                <w:color w:val="0000FF"/>
                <w:sz w:val="20"/>
                <w:szCs w:val="20"/>
              </w:rPr>
              <w:t xml:space="preserve"> formato (DD/MM/AAAA)</w:t>
            </w:r>
            <w:bookmarkStart w:id="1" w:name="_GoBack"/>
            <w:bookmarkEnd w:id="1"/>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Campo4</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Total de Renglones. Conteo de registros del tipo ‘DETAIL’</w:t>
            </w:r>
          </w:p>
          <w:p w:rsidR="00681160" w:rsidRDefault="00681160" w:rsidP="00F74BA2">
            <w:pPr>
              <w:rPr>
                <w:rFonts w:asciiTheme="minorHAnsi" w:hAnsiTheme="minorHAnsi"/>
                <w:i/>
                <w:color w:val="0000FF"/>
                <w:sz w:val="20"/>
                <w:szCs w:val="20"/>
              </w:rPr>
            </w:pP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Campo5</w:t>
            </w:r>
            <w:r w:rsidRPr="00123348">
              <w:rPr>
                <w:rFonts w:asciiTheme="minorHAnsi" w:hAnsiTheme="minorHAnsi"/>
                <w:i/>
                <w:color w:val="0000FF"/>
                <w:sz w:val="20"/>
                <w:szCs w:val="20"/>
              </w:rPr>
              <w:tab/>
            </w:r>
            <w:r w:rsidRPr="00123348">
              <w:rPr>
                <w:rFonts w:asciiTheme="minorHAnsi" w:hAnsiTheme="minorHAnsi"/>
                <w:i/>
                <w:color w:val="0000FF"/>
                <w:sz w:val="20"/>
                <w:szCs w:val="20"/>
              </w:rPr>
              <w:tab/>
            </w:r>
            <w:r>
              <w:rPr>
                <w:rFonts w:asciiTheme="minorHAnsi" w:hAnsiTheme="minorHAnsi"/>
                <w:i/>
                <w:color w:val="0000FF"/>
                <w:sz w:val="20"/>
                <w:szCs w:val="20"/>
              </w:rPr>
              <w:t>Total Disponible. Suma aritmética del campo Disponible de todos los registros de tipo ‘DETAIL’</w:t>
            </w:r>
          </w:p>
          <w:p w:rsidR="00681160" w:rsidRDefault="00681160"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 xml:space="preserve">El transporte del archivo que el proveedor deposita en el servidor </w:t>
            </w:r>
            <w:proofErr w:type="spellStart"/>
            <w:r>
              <w:rPr>
                <w:rFonts w:asciiTheme="minorHAnsi" w:hAnsiTheme="minorHAnsi"/>
                <w:i/>
                <w:color w:val="0000FF"/>
                <w:sz w:val="20"/>
                <w:szCs w:val="20"/>
              </w:rPr>
              <w:t>sftp</w:t>
            </w:r>
            <w:proofErr w:type="spellEnd"/>
            <w:r>
              <w:rPr>
                <w:rFonts w:asciiTheme="minorHAnsi" w:hAnsiTheme="minorHAnsi"/>
                <w:i/>
                <w:color w:val="0000FF"/>
                <w:sz w:val="20"/>
                <w:szCs w:val="20"/>
              </w:rPr>
              <w:t xml:space="preserve"> con la información de inventario hacia el interior de </w:t>
            </w:r>
            <w:proofErr w:type="spellStart"/>
            <w:r>
              <w:rPr>
                <w:rFonts w:asciiTheme="minorHAnsi" w:hAnsiTheme="minorHAnsi"/>
                <w:i/>
                <w:color w:val="0000FF"/>
                <w:sz w:val="20"/>
                <w:szCs w:val="20"/>
              </w:rPr>
              <w:t>hybris</w:t>
            </w:r>
            <w:proofErr w:type="spellEnd"/>
            <w:r>
              <w:rPr>
                <w:rFonts w:asciiTheme="minorHAnsi" w:hAnsiTheme="minorHAnsi"/>
                <w:i/>
                <w:color w:val="0000FF"/>
                <w:sz w:val="20"/>
                <w:szCs w:val="20"/>
              </w:rPr>
              <w:t xml:space="preserve"> estará a cargo de una interface bajo la tecnología de PO de SAP de Soriana.</w:t>
            </w:r>
          </w:p>
          <w:p w:rsidR="00915DF1" w:rsidRDefault="00915DF1"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 xml:space="preserve">La interface de PO estará revisando la existencia de archivos en </w:t>
            </w:r>
            <w:r w:rsidR="00915DF1">
              <w:rPr>
                <w:rFonts w:asciiTheme="minorHAnsi" w:hAnsiTheme="minorHAnsi"/>
                <w:i/>
                <w:color w:val="0000FF"/>
                <w:sz w:val="20"/>
                <w:szCs w:val="20"/>
              </w:rPr>
              <w:t>el</w:t>
            </w:r>
            <w:r>
              <w:rPr>
                <w:rFonts w:asciiTheme="minorHAnsi" w:hAnsiTheme="minorHAnsi"/>
                <w:i/>
                <w:color w:val="0000FF"/>
                <w:sz w:val="20"/>
                <w:szCs w:val="20"/>
              </w:rPr>
              <w:t xml:space="preserve"> directorio origen y los transportará hacia la infraestructura de </w:t>
            </w:r>
            <w:proofErr w:type="spellStart"/>
            <w:r>
              <w:rPr>
                <w:rFonts w:asciiTheme="minorHAnsi" w:hAnsiTheme="minorHAnsi"/>
                <w:i/>
                <w:color w:val="0000FF"/>
                <w:sz w:val="20"/>
                <w:szCs w:val="20"/>
              </w:rPr>
              <w:t>hybris</w:t>
            </w:r>
            <w:proofErr w:type="spellEnd"/>
            <w:r>
              <w:rPr>
                <w:rFonts w:asciiTheme="minorHAnsi" w:hAnsiTheme="minorHAnsi"/>
                <w:i/>
                <w:color w:val="0000FF"/>
                <w:sz w:val="20"/>
                <w:szCs w:val="20"/>
              </w:rPr>
              <w:t>.</w:t>
            </w:r>
          </w:p>
          <w:p w:rsidR="00915DF1" w:rsidRDefault="00915DF1"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 xml:space="preserve">El proceso que realizará PO en los archivos es el de validar que se reciba la cantidad de registros que se especifica dentro del mismo archivo así mismo es el entregar la información de acuerdo al </w:t>
            </w:r>
            <w:proofErr w:type="spellStart"/>
            <w:r>
              <w:rPr>
                <w:rFonts w:asciiTheme="minorHAnsi" w:hAnsiTheme="minorHAnsi"/>
                <w:i/>
                <w:color w:val="0000FF"/>
                <w:sz w:val="20"/>
                <w:szCs w:val="20"/>
              </w:rPr>
              <w:t>layout</w:t>
            </w:r>
            <w:proofErr w:type="spellEnd"/>
            <w:r>
              <w:rPr>
                <w:rFonts w:asciiTheme="minorHAnsi" w:hAnsiTheme="minorHAnsi"/>
                <w:i/>
                <w:color w:val="0000FF"/>
                <w:sz w:val="20"/>
                <w:szCs w:val="20"/>
              </w:rPr>
              <w:t xml:space="preserve"> de salida.</w:t>
            </w: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 xml:space="preserve">La frecuencia de ejecución de esta interface es </w:t>
            </w:r>
            <w:r w:rsidRPr="00915DF1">
              <w:rPr>
                <w:rFonts w:asciiTheme="minorHAnsi" w:hAnsiTheme="minorHAnsi"/>
                <w:b/>
                <w:i/>
                <w:color w:val="0000FF"/>
                <w:sz w:val="20"/>
                <w:szCs w:val="20"/>
                <w:u w:val="single"/>
              </w:rPr>
              <w:t>Diario cada 5 minutos</w:t>
            </w:r>
            <w:r>
              <w:rPr>
                <w:rFonts w:asciiTheme="minorHAnsi" w:hAnsiTheme="minorHAnsi"/>
                <w:i/>
                <w:color w:val="0000FF"/>
                <w:sz w:val="20"/>
                <w:szCs w:val="20"/>
              </w:rPr>
              <w:t>.</w:t>
            </w:r>
          </w:p>
          <w:p w:rsidR="00915DF1" w:rsidRDefault="00915DF1"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La interface de PO dejará la información en un archivo tipo CSV</w:t>
            </w:r>
            <w:r w:rsidR="00915DF1">
              <w:rPr>
                <w:rFonts w:asciiTheme="minorHAnsi" w:hAnsiTheme="minorHAnsi"/>
                <w:i/>
                <w:color w:val="0000FF"/>
                <w:sz w:val="20"/>
                <w:szCs w:val="20"/>
              </w:rPr>
              <w:t xml:space="preserve"> ya del lado de </w:t>
            </w:r>
            <w:proofErr w:type="spellStart"/>
            <w:r w:rsidR="00915DF1">
              <w:rPr>
                <w:rFonts w:asciiTheme="minorHAnsi" w:hAnsiTheme="minorHAnsi"/>
                <w:i/>
                <w:color w:val="0000FF"/>
                <w:sz w:val="20"/>
                <w:szCs w:val="20"/>
              </w:rPr>
              <w:t>hybris</w:t>
            </w:r>
            <w:proofErr w:type="spellEnd"/>
            <w:r>
              <w:rPr>
                <w:rFonts w:asciiTheme="minorHAnsi" w:hAnsiTheme="minorHAnsi"/>
                <w:i/>
                <w:color w:val="0000FF"/>
                <w:sz w:val="20"/>
                <w:szCs w:val="20"/>
              </w:rPr>
              <w:t>.</w:t>
            </w:r>
          </w:p>
          <w:p w:rsidR="00DF71C0" w:rsidRDefault="00DF71C0"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r>
              <w:rPr>
                <w:rFonts w:asciiTheme="minorHAnsi" w:hAnsiTheme="minorHAnsi"/>
                <w:i/>
                <w:color w:val="0000FF"/>
                <w:sz w:val="20"/>
                <w:szCs w:val="20"/>
              </w:rPr>
              <w:t>Gráficamente el proceso es el siguiente:</w:t>
            </w:r>
          </w:p>
          <w:p w:rsidR="00681160" w:rsidRDefault="00681160" w:rsidP="002670E5">
            <w:pPr>
              <w:pStyle w:val="ABLOCKPARA"/>
              <w:rPr>
                <w:rFonts w:ascii="Calibri" w:hAnsi="Calibri" w:cs="Calibri"/>
                <w:color w:val="0000FF"/>
                <w:lang w:val="es-MX"/>
              </w:rPr>
            </w:pPr>
          </w:p>
          <w:p w:rsidR="00681160" w:rsidRDefault="00681160" w:rsidP="002670E5">
            <w:pPr>
              <w:pStyle w:val="ABLOCKPARA"/>
              <w:rPr>
                <w:rFonts w:ascii="Calibri" w:hAnsi="Calibri" w:cs="Calibri"/>
                <w:color w:val="0000FF"/>
                <w:lang w:val="es-MX"/>
              </w:rPr>
            </w:pPr>
            <w:r>
              <w:rPr>
                <w:noProof/>
                <w:lang w:val="es-MX" w:eastAsia="es-MX"/>
              </w:rPr>
              <mc:AlternateContent>
                <mc:Choice Requires="wpg">
                  <w:drawing>
                    <wp:anchor distT="0" distB="0" distL="114300" distR="114300" simplePos="0" relativeHeight="251660288" behindDoc="0" locked="0" layoutInCell="1" allowOverlap="1" wp14:anchorId="25CCB120" wp14:editId="38B3D34B">
                      <wp:simplePos x="0" y="0"/>
                      <wp:positionH relativeFrom="column">
                        <wp:posOffset>87630</wp:posOffset>
                      </wp:positionH>
                      <wp:positionV relativeFrom="paragraph">
                        <wp:posOffset>71120</wp:posOffset>
                      </wp:positionV>
                      <wp:extent cx="4999990" cy="2054872"/>
                      <wp:effectExtent l="0" t="0" r="0" b="254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9990" cy="2054872"/>
                                <a:chOff x="-1652" y="1346"/>
                                <a:chExt cx="72939" cy="36543"/>
                              </a:xfrm>
                            </wpg:grpSpPr>
                            <pic:pic xmlns:pic="http://schemas.openxmlformats.org/drawingml/2006/picture">
                              <pic:nvPicPr>
                                <pic:cNvPr id="2" name="Picture 2" descr="j01953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067" y="18002"/>
                                  <a:ext cx="15095" cy="15415"/>
                                </a:xfrm>
                                <a:prstGeom prst="rect">
                                  <a:avLst/>
                                </a:prstGeom>
                                <a:noFill/>
                                <a:extLst>
                                  <a:ext uri="{909E8E84-426E-40DD-AFC4-6F175D3DCCD1}">
                                    <a14:hiddenFill xmlns:a14="http://schemas.microsoft.com/office/drawing/2010/main">
                                      <a:solidFill>
                                        <a:srgbClr val="FFFFFF"/>
                                      </a:solidFill>
                                    </a14:hiddenFill>
                                  </a:ext>
                                </a:extLst>
                              </pic:spPr>
                            </pic:pic>
                            <wps:wsp>
                              <wps:cNvPr id="4" name="mainfrm"/>
                              <wps:cNvSpPr>
                                <a:spLocks noEditPoints="1" noChangeArrowheads="1"/>
                              </wps:cNvSpPr>
                              <wps:spPr bwMode="auto">
                                <a:xfrm>
                                  <a:off x="56886" y="12398"/>
                                  <a:ext cx="11783" cy="14965"/>
                                </a:xfrm>
                                <a:custGeom>
                                  <a:avLst/>
                                  <a:gdLst>
                                    <a:gd name="T0" fmla="*/ 0 w 21600"/>
                                    <a:gd name="T1" fmla="*/ 0 h 21600"/>
                                    <a:gd name="T2" fmla="*/ 589157 w 21600"/>
                                    <a:gd name="T3" fmla="*/ 0 h 21600"/>
                                    <a:gd name="T4" fmla="*/ 1178313 w 21600"/>
                                    <a:gd name="T5" fmla="*/ 0 h 21600"/>
                                    <a:gd name="T6" fmla="*/ 1178313 w 21600"/>
                                    <a:gd name="T7" fmla="*/ 748249 h 21600"/>
                                    <a:gd name="T8" fmla="*/ 1123925 w 21600"/>
                                    <a:gd name="T9" fmla="*/ 1496497 h 21600"/>
                                    <a:gd name="T10" fmla="*/ 589157 w 21600"/>
                                    <a:gd name="T11" fmla="*/ 1496497 h 21600"/>
                                    <a:gd name="T12" fmla="*/ 63443 w 21600"/>
                                    <a:gd name="T13" fmla="*/ 1496497 h 21600"/>
                                    <a:gd name="T14" fmla="*/ 0 w 21600"/>
                                    <a:gd name="T15" fmla="*/ 748249 h 21600"/>
                                    <a:gd name="T16" fmla="*/ 0 60000 65536"/>
                                    <a:gd name="T17" fmla="*/ 0 60000 65536"/>
                                    <a:gd name="T18" fmla="*/ 0 60000 65536"/>
                                    <a:gd name="T19" fmla="*/ 0 60000 65536"/>
                                    <a:gd name="T20" fmla="*/ 0 60000 65536"/>
                                    <a:gd name="T21" fmla="*/ 0 60000 65536"/>
                                    <a:gd name="T22" fmla="*/ 0 60000 65536"/>
                                    <a:gd name="T23" fmla="*/ 0 60000 65536"/>
                                    <a:gd name="T24" fmla="*/ 332 w 21600"/>
                                    <a:gd name="T25" fmla="*/ 22174 h 21600"/>
                                    <a:gd name="T26" fmla="*/ 21579 w 21600"/>
                                    <a:gd name="T27" fmla="*/ 27914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extrusionOk="0">
                                      <a:moveTo>
                                        <a:pt x="21600" y="10885"/>
                                      </a:moveTo>
                                      <a:lnTo>
                                        <a:pt x="21600" y="0"/>
                                      </a:lnTo>
                                      <a:lnTo>
                                        <a:pt x="10634" y="0"/>
                                      </a:lnTo>
                                      <a:lnTo>
                                        <a:pt x="0" y="0"/>
                                      </a:lnTo>
                                      <a:lnTo>
                                        <a:pt x="0" y="10885"/>
                                      </a:lnTo>
                                      <a:lnTo>
                                        <a:pt x="0" y="19729"/>
                                      </a:lnTo>
                                      <a:lnTo>
                                        <a:pt x="1163" y="19729"/>
                                      </a:lnTo>
                                      <a:lnTo>
                                        <a:pt x="1163" y="21600"/>
                                      </a:lnTo>
                                      <a:lnTo>
                                        <a:pt x="10800" y="21600"/>
                                      </a:lnTo>
                                      <a:lnTo>
                                        <a:pt x="20603" y="21600"/>
                                      </a:lnTo>
                                      <a:lnTo>
                                        <a:pt x="20603" y="19729"/>
                                      </a:lnTo>
                                      <a:lnTo>
                                        <a:pt x="21600" y="19729"/>
                                      </a:lnTo>
                                      <a:lnTo>
                                        <a:pt x="21600" y="10885"/>
                                      </a:lnTo>
                                      <a:close/>
                                    </a:path>
                                    <a:path w="21600" h="21600" extrusionOk="0">
                                      <a:moveTo>
                                        <a:pt x="1163" y="19729"/>
                                      </a:moveTo>
                                      <a:lnTo>
                                        <a:pt x="4320" y="19729"/>
                                      </a:lnTo>
                                      <a:lnTo>
                                        <a:pt x="16449" y="19729"/>
                                      </a:lnTo>
                                      <a:lnTo>
                                        <a:pt x="20603" y="19729"/>
                                      </a:lnTo>
                                      <a:lnTo>
                                        <a:pt x="1163" y="19729"/>
                                      </a:lnTo>
                                      <a:moveTo>
                                        <a:pt x="1495" y="2381"/>
                                      </a:moveTo>
                                      <a:lnTo>
                                        <a:pt x="2160" y="2381"/>
                                      </a:lnTo>
                                      <a:lnTo>
                                        <a:pt x="4985" y="2381"/>
                                      </a:lnTo>
                                      <a:lnTo>
                                        <a:pt x="5982" y="2381"/>
                                      </a:lnTo>
                                      <a:lnTo>
                                        <a:pt x="1495" y="2381"/>
                                      </a:lnTo>
                                      <a:lnTo>
                                        <a:pt x="1495" y="3402"/>
                                      </a:lnTo>
                                      <a:lnTo>
                                        <a:pt x="2160" y="3402"/>
                                      </a:lnTo>
                                      <a:lnTo>
                                        <a:pt x="4985" y="3402"/>
                                      </a:lnTo>
                                      <a:lnTo>
                                        <a:pt x="5982" y="3402"/>
                                      </a:lnTo>
                                      <a:lnTo>
                                        <a:pt x="1495" y="3402"/>
                                      </a:lnTo>
                                      <a:lnTo>
                                        <a:pt x="1495" y="4422"/>
                                      </a:lnTo>
                                      <a:lnTo>
                                        <a:pt x="2160" y="4422"/>
                                      </a:lnTo>
                                      <a:lnTo>
                                        <a:pt x="4985" y="4422"/>
                                      </a:lnTo>
                                      <a:lnTo>
                                        <a:pt x="5982" y="4422"/>
                                      </a:lnTo>
                                      <a:lnTo>
                                        <a:pt x="1495" y="4422"/>
                                      </a:lnTo>
                                      <a:lnTo>
                                        <a:pt x="1495" y="5443"/>
                                      </a:lnTo>
                                      <a:lnTo>
                                        <a:pt x="2160" y="5443"/>
                                      </a:lnTo>
                                      <a:lnTo>
                                        <a:pt x="4985" y="5443"/>
                                      </a:lnTo>
                                      <a:lnTo>
                                        <a:pt x="5982" y="5443"/>
                                      </a:lnTo>
                                      <a:lnTo>
                                        <a:pt x="1495" y="5443"/>
                                      </a:lnTo>
                                      <a:lnTo>
                                        <a:pt x="1495" y="6463"/>
                                      </a:lnTo>
                                      <a:lnTo>
                                        <a:pt x="2160" y="6463"/>
                                      </a:lnTo>
                                      <a:lnTo>
                                        <a:pt x="4985" y="6463"/>
                                      </a:lnTo>
                                      <a:lnTo>
                                        <a:pt x="5982" y="6463"/>
                                      </a:lnTo>
                                      <a:lnTo>
                                        <a:pt x="1495" y="6463"/>
                                      </a:lnTo>
                                      <a:lnTo>
                                        <a:pt x="1495" y="7483"/>
                                      </a:lnTo>
                                      <a:lnTo>
                                        <a:pt x="2160" y="7483"/>
                                      </a:lnTo>
                                      <a:lnTo>
                                        <a:pt x="4985" y="7483"/>
                                      </a:lnTo>
                                      <a:lnTo>
                                        <a:pt x="5982" y="7483"/>
                                      </a:lnTo>
                                      <a:lnTo>
                                        <a:pt x="1495" y="7483"/>
                                      </a:lnTo>
                                      <a:lnTo>
                                        <a:pt x="1495" y="8504"/>
                                      </a:lnTo>
                                      <a:lnTo>
                                        <a:pt x="2160" y="8504"/>
                                      </a:lnTo>
                                      <a:lnTo>
                                        <a:pt x="4985" y="8504"/>
                                      </a:lnTo>
                                      <a:lnTo>
                                        <a:pt x="5982" y="8504"/>
                                      </a:lnTo>
                                      <a:lnTo>
                                        <a:pt x="1495" y="8504"/>
                                      </a:lnTo>
                                      <a:lnTo>
                                        <a:pt x="1495" y="9524"/>
                                      </a:lnTo>
                                      <a:lnTo>
                                        <a:pt x="2160" y="9524"/>
                                      </a:lnTo>
                                      <a:lnTo>
                                        <a:pt x="4985" y="9524"/>
                                      </a:lnTo>
                                      <a:lnTo>
                                        <a:pt x="5982" y="9524"/>
                                      </a:lnTo>
                                      <a:lnTo>
                                        <a:pt x="1495" y="9524"/>
                                      </a:lnTo>
                                      <a:lnTo>
                                        <a:pt x="1495" y="10545"/>
                                      </a:lnTo>
                                      <a:lnTo>
                                        <a:pt x="2160" y="10545"/>
                                      </a:lnTo>
                                      <a:lnTo>
                                        <a:pt x="4985" y="10545"/>
                                      </a:lnTo>
                                      <a:lnTo>
                                        <a:pt x="5982" y="10545"/>
                                      </a:lnTo>
                                      <a:lnTo>
                                        <a:pt x="1495" y="10545"/>
                                      </a:lnTo>
                                      <a:lnTo>
                                        <a:pt x="1495" y="11565"/>
                                      </a:lnTo>
                                      <a:lnTo>
                                        <a:pt x="2160" y="11565"/>
                                      </a:lnTo>
                                      <a:lnTo>
                                        <a:pt x="4985" y="11565"/>
                                      </a:lnTo>
                                      <a:lnTo>
                                        <a:pt x="5982" y="11565"/>
                                      </a:lnTo>
                                      <a:lnTo>
                                        <a:pt x="1495" y="11565"/>
                                      </a:lnTo>
                                      <a:lnTo>
                                        <a:pt x="1495" y="12586"/>
                                      </a:lnTo>
                                      <a:lnTo>
                                        <a:pt x="2160" y="12586"/>
                                      </a:lnTo>
                                      <a:lnTo>
                                        <a:pt x="4985" y="12586"/>
                                      </a:lnTo>
                                      <a:lnTo>
                                        <a:pt x="5982" y="12586"/>
                                      </a:lnTo>
                                      <a:lnTo>
                                        <a:pt x="1495" y="12586"/>
                                      </a:lnTo>
                                      <a:lnTo>
                                        <a:pt x="1495" y="13606"/>
                                      </a:lnTo>
                                      <a:lnTo>
                                        <a:pt x="2160" y="13606"/>
                                      </a:lnTo>
                                      <a:lnTo>
                                        <a:pt x="4985" y="13606"/>
                                      </a:lnTo>
                                      <a:lnTo>
                                        <a:pt x="5982" y="13606"/>
                                      </a:lnTo>
                                      <a:lnTo>
                                        <a:pt x="1495" y="13606"/>
                                      </a:lnTo>
                                      <a:lnTo>
                                        <a:pt x="1495" y="14627"/>
                                      </a:lnTo>
                                      <a:lnTo>
                                        <a:pt x="2160" y="14627"/>
                                      </a:lnTo>
                                      <a:lnTo>
                                        <a:pt x="4985" y="14627"/>
                                      </a:lnTo>
                                      <a:lnTo>
                                        <a:pt x="5982" y="14627"/>
                                      </a:lnTo>
                                      <a:lnTo>
                                        <a:pt x="1495" y="14627"/>
                                      </a:lnTo>
                                      <a:lnTo>
                                        <a:pt x="1495" y="15647"/>
                                      </a:lnTo>
                                      <a:lnTo>
                                        <a:pt x="2160" y="15647"/>
                                      </a:lnTo>
                                      <a:lnTo>
                                        <a:pt x="4985" y="15647"/>
                                      </a:lnTo>
                                      <a:lnTo>
                                        <a:pt x="5982" y="15647"/>
                                      </a:lnTo>
                                      <a:lnTo>
                                        <a:pt x="1495" y="15647"/>
                                      </a:lnTo>
                                      <a:lnTo>
                                        <a:pt x="1495" y="16668"/>
                                      </a:lnTo>
                                      <a:lnTo>
                                        <a:pt x="2160" y="16668"/>
                                      </a:lnTo>
                                      <a:lnTo>
                                        <a:pt x="4985" y="16668"/>
                                      </a:lnTo>
                                      <a:lnTo>
                                        <a:pt x="5982" y="16668"/>
                                      </a:lnTo>
                                      <a:lnTo>
                                        <a:pt x="1495" y="16668"/>
                                      </a:lnTo>
                                      <a:lnTo>
                                        <a:pt x="1495" y="17688"/>
                                      </a:lnTo>
                                      <a:lnTo>
                                        <a:pt x="2160" y="17688"/>
                                      </a:lnTo>
                                      <a:lnTo>
                                        <a:pt x="4985" y="17688"/>
                                      </a:lnTo>
                                      <a:lnTo>
                                        <a:pt x="5982" y="17688"/>
                                      </a:lnTo>
                                      <a:lnTo>
                                        <a:pt x="1495" y="17688"/>
                                      </a:lnTo>
                                      <a:moveTo>
                                        <a:pt x="1994" y="19729"/>
                                      </a:moveTo>
                                      <a:lnTo>
                                        <a:pt x="1994" y="20069"/>
                                      </a:lnTo>
                                      <a:lnTo>
                                        <a:pt x="1994" y="21260"/>
                                      </a:lnTo>
                                      <a:lnTo>
                                        <a:pt x="1994" y="21600"/>
                                      </a:lnTo>
                                      <a:lnTo>
                                        <a:pt x="1994" y="19729"/>
                                      </a:lnTo>
                                      <a:lnTo>
                                        <a:pt x="2658" y="19729"/>
                                      </a:lnTo>
                                      <a:lnTo>
                                        <a:pt x="2658" y="20069"/>
                                      </a:lnTo>
                                      <a:lnTo>
                                        <a:pt x="2658" y="21260"/>
                                      </a:lnTo>
                                      <a:lnTo>
                                        <a:pt x="2658" y="21600"/>
                                      </a:lnTo>
                                      <a:lnTo>
                                        <a:pt x="2658" y="19729"/>
                                      </a:lnTo>
                                      <a:lnTo>
                                        <a:pt x="3489" y="19729"/>
                                      </a:lnTo>
                                      <a:lnTo>
                                        <a:pt x="3489" y="20069"/>
                                      </a:lnTo>
                                      <a:lnTo>
                                        <a:pt x="3489" y="21260"/>
                                      </a:lnTo>
                                      <a:lnTo>
                                        <a:pt x="3489" y="21600"/>
                                      </a:lnTo>
                                      <a:lnTo>
                                        <a:pt x="3489" y="19729"/>
                                      </a:lnTo>
                                      <a:lnTo>
                                        <a:pt x="4320" y="19729"/>
                                      </a:lnTo>
                                      <a:lnTo>
                                        <a:pt x="4320" y="20069"/>
                                      </a:lnTo>
                                      <a:lnTo>
                                        <a:pt x="4320" y="21260"/>
                                      </a:lnTo>
                                      <a:lnTo>
                                        <a:pt x="4320" y="21600"/>
                                      </a:lnTo>
                                      <a:lnTo>
                                        <a:pt x="4320" y="19729"/>
                                      </a:lnTo>
                                      <a:lnTo>
                                        <a:pt x="5151" y="19729"/>
                                      </a:lnTo>
                                      <a:lnTo>
                                        <a:pt x="5151" y="20069"/>
                                      </a:lnTo>
                                      <a:lnTo>
                                        <a:pt x="5151" y="21260"/>
                                      </a:lnTo>
                                      <a:lnTo>
                                        <a:pt x="5151" y="21600"/>
                                      </a:lnTo>
                                      <a:lnTo>
                                        <a:pt x="5151" y="19729"/>
                                      </a:lnTo>
                                      <a:lnTo>
                                        <a:pt x="5982" y="19729"/>
                                      </a:lnTo>
                                      <a:lnTo>
                                        <a:pt x="5982" y="20069"/>
                                      </a:lnTo>
                                      <a:lnTo>
                                        <a:pt x="5982" y="21260"/>
                                      </a:lnTo>
                                      <a:lnTo>
                                        <a:pt x="5982" y="21600"/>
                                      </a:lnTo>
                                      <a:lnTo>
                                        <a:pt x="5982" y="19729"/>
                                      </a:lnTo>
                                      <a:lnTo>
                                        <a:pt x="6812" y="19729"/>
                                      </a:lnTo>
                                      <a:lnTo>
                                        <a:pt x="6812" y="20069"/>
                                      </a:lnTo>
                                      <a:lnTo>
                                        <a:pt x="6812" y="21260"/>
                                      </a:lnTo>
                                      <a:lnTo>
                                        <a:pt x="6812" y="21600"/>
                                      </a:lnTo>
                                      <a:lnTo>
                                        <a:pt x="6812" y="19729"/>
                                      </a:lnTo>
                                      <a:lnTo>
                                        <a:pt x="7643" y="19729"/>
                                      </a:lnTo>
                                      <a:lnTo>
                                        <a:pt x="7643" y="20069"/>
                                      </a:lnTo>
                                      <a:lnTo>
                                        <a:pt x="7643" y="21260"/>
                                      </a:lnTo>
                                      <a:lnTo>
                                        <a:pt x="7643" y="21600"/>
                                      </a:lnTo>
                                      <a:lnTo>
                                        <a:pt x="7643" y="19729"/>
                                      </a:lnTo>
                                      <a:lnTo>
                                        <a:pt x="8474" y="19729"/>
                                      </a:lnTo>
                                      <a:lnTo>
                                        <a:pt x="8474" y="20069"/>
                                      </a:lnTo>
                                      <a:lnTo>
                                        <a:pt x="8474" y="21260"/>
                                      </a:lnTo>
                                      <a:lnTo>
                                        <a:pt x="8474" y="21600"/>
                                      </a:lnTo>
                                      <a:lnTo>
                                        <a:pt x="8474" y="19729"/>
                                      </a:lnTo>
                                      <a:lnTo>
                                        <a:pt x="9305" y="19729"/>
                                      </a:lnTo>
                                      <a:lnTo>
                                        <a:pt x="9305" y="20069"/>
                                      </a:lnTo>
                                      <a:lnTo>
                                        <a:pt x="9305" y="21260"/>
                                      </a:lnTo>
                                      <a:lnTo>
                                        <a:pt x="9305" y="21600"/>
                                      </a:lnTo>
                                      <a:lnTo>
                                        <a:pt x="9305" y="19729"/>
                                      </a:lnTo>
                                      <a:lnTo>
                                        <a:pt x="10135" y="19729"/>
                                      </a:lnTo>
                                      <a:lnTo>
                                        <a:pt x="10135" y="20069"/>
                                      </a:lnTo>
                                      <a:lnTo>
                                        <a:pt x="10135" y="21260"/>
                                      </a:lnTo>
                                      <a:lnTo>
                                        <a:pt x="10135" y="21600"/>
                                      </a:lnTo>
                                      <a:lnTo>
                                        <a:pt x="10135" y="19729"/>
                                      </a:lnTo>
                                      <a:lnTo>
                                        <a:pt x="10966" y="19729"/>
                                      </a:lnTo>
                                      <a:lnTo>
                                        <a:pt x="10966" y="20069"/>
                                      </a:lnTo>
                                      <a:lnTo>
                                        <a:pt x="10966" y="21260"/>
                                      </a:lnTo>
                                      <a:lnTo>
                                        <a:pt x="10966" y="21600"/>
                                      </a:lnTo>
                                      <a:lnTo>
                                        <a:pt x="10966" y="19729"/>
                                      </a:lnTo>
                                      <a:lnTo>
                                        <a:pt x="11797" y="19729"/>
                                      </a:lnTo>
                                      <a:lnTo>
                                        <a:pt x="11797" y="20069"/>
                                      </a:lnTo>
                                      <a:lnTo>
                                        <a:pt x="11797" y="21260"/>
                                      </a:lnTo>
                                      <a:lnTo>
                                        <a:pt x="11797" y="21600"/>
                                      </a:lnTo>
                                      <a:lnTo>
                                        <a:pt x="11797" y="19729"/>
                                      </a:lnTo>
                                      <a:lnTo>
                                        <a:pt x="12462" y="19729"/>
                                      </a:lnTo>
                                      <a:lnTo>
                                        <a:pt x="12462" y="20069"/>
                                      </a:lnTo>
                                      <a:lnTo>
                                        <a:pt x="12462" y="21260"/>
                                      </a:lnTo>
                                      <a:lnTo>
                                        <a:pt x="12462" y="21600"/>
                                      </a:lnTo>
                                      <a:lnTo>
                                        <a:pt x="12462" y="19729"/>
                                      </a:lnTo>
                                      <a:lnTo>
                                        <a:pt x="13292" y="19729"/>
                                      </a:lnTo>
                                      <a:lnTo>
                                        <a:pt x="13292" y="20069"/>
                                      </a:lnTo>
                                      <a:lnTo>
                                        <a:pt x="13292" y="21260"/>
                                      </a:lnTo>
                                      <a:lnTo>
                                        <a:pt x="13292" y="21600"/>
                                      </a:lnTo>
                                      <a:lnTo>
                                        <a:pt x="13292" y="19729"/>
                                      </a:lnTo>
                                      <a:lnTo>
                                        <a:pt x="14123" y="19729"/>
                                      </a:lnTo>
                                      <a:lnTo>
                                        <a:pt x="14123" y="20069"/>
                                      </a:lnTo>
                                      <a:lnTo>
                                        <a:pt x="14123" y="21260"/>
                                      </a:lnTo>
                                      <a:lnTo>
                                        <a:pt x="14123" y="21600"/>
                                      </a:lnTo>
                                      <a:lnTo>
                                        <a:pt x="14123" y="19729"/>
                                      </a:lnTo>
                                      <a:lnTo>
                                        <a:pt x="14954" y="19729"/>
                                      </a:lnTo>
                                      <a:lnTo>
                                        <a:pt x="14954" y="20069"/>
                                      </a:lnTo>
                                      <a:lnTo>
                                        <a:pt x="14954" y="21260"/>
                                      </a:lnTo>
                                      <a:lnTo>
                                        <a:pt x="14954" y="21600"/>
                                      </a:lnTo>
                                      <a:lnTo>
                                        <a:pt x="14954" y="19729"/>
                                      </a:lnTo>
                                      <a:lnTo>
                                        <a:pt x="15785" y="19729"/>
                                      </a:lnTo>
                                      <a:lnTo>
                                        <a:pt x="15785" y="20069"/>
                                      </a:lnTo>
                                      <a:lnTo>
                                        <a:pt x="15785" y="21260"/>
                                      </a:lnTo>
                                      <a:lnTo>
                                        <a:pt x="15785" y="21600"/>
                                      </a:lnTo>
                                      <a:lnTo>
                                        <a:pt x="15785" y="19729"/>
                                      </a:lnTo>
                                      <a:lnTo>
                                        <a:pt x="16615" y="19729"/>
                                      </a:lnTo>
                                      <a:lnTo>
                                        <a:pt x="16615" y="20069"/>
                                      </a:lnTo>
                                      <a:lnTo>
                                        <a:pt x="16615" y="21260"/>
                                      </a:lnTo>
                                      <a:lnTo>
                                        <a:pt x="16615" y="21600"/>
                                      </a:lnTo>
                                      <a:lnTo>
                                        <a:pt x="16615" y="19729"/>
                                      </a:lnTo>
                                      <a:lnTo>
                                        <a:pt x="17446" y="19729"/>
                                      </a:lnTo>
                                      <a:lnTo>
                                        <a:pt x="17446" y="20069"/>
                                      </a:lnTo>
                                      <a:lnTo>
                                        <a:pt x="17446" y="21260"/>
                                      </a:lnTo>
                                      <a:lnTo>
                                        <a:pt x="17446" y="21600"/>
                                      </a:lnTo>
                                      <a:lnTo>
                                        <a:pt x="17446" y="19729"/>
                                      </a:lnTo>
                                      <a:lnTo>
                                        <a:pt x="18277" y="19729"/>
                                      </a:lnTo>
                                      <a:lnTo>
                                        <a:pt x="18277" y="20069"/>
                                      </a:lnTo>
                                      <a:lnTo>
                                        <a:pt x="18277" y="21260"/>
                                      </a:lnTo>
                                      <a:lnTo>
                                        <a:pt x="18277" y="21600"/>
                                      </a:lnTo>
                                      <a:lnTo>
                                        <a:pt x="18277" y="19729"/>
                                      </a:lnTo>
                                      <a:lnTo>
                                        <a:pt x="19108" y="19729"/>
                                      </a:lnTo>
                                      <a:lnTo>
                                        <a:pt x="19108" y="20069"/>
                                      </a:lnTo>
                                      <a:lnTo>
                                        <a:pt x="19108" y="21260"/>
                                      </a:lnTo>
                                      <a:lnTo>
                                        <a:pt x="19108" y="21600"/>
                                      </a:lnTo>
                                      <a:lnTo>
                                        <a:pt x="19108" y="19729"/>
                                      </a:lnTo>
                                      <a:lnTo>
                                        <a:pt x="19938" y="19729"/>
                                      </a:lnTo>
                                      <a:lnTo>
                                        <a:pt x="19938" y="20069"/>
                                      </a:lnTo>
                                      <a:lnTo>
                                        <a:pt x="19938" y="21260"/>
                                      </a:lnTo>
                                      <a:lnTo>
                                        <a:pt x="19938" y="21600"/>
                                      </a:lnTo>
                                      <a:lnTo>
                                        <a:pt x="19938" y="19729"/>
                                      </a:lnTo>
                                      <a:moveTo>
                                        <a:pt x="1495" y="1531"/>
                                      </a:moveTo>
                                      <a:lnTo>
                                        <a:pt x="5982" y="1531"/>
                                      </a:lnTo>
                                      <a:lnTo>
                                        <a:pt x="5982" y="18539"/>
                                      </a:lnTo>
                                      <a:lnTo>
                                        <a:pt x="1495" y="18539"/>
                                      </a:lnTo>
                                      <a:lnTo>
                                        <a:pt x="1495" y="1531"/>
                                      </a:lnTo>
                                      <a:moveTo>
                                        <a:pt x="7311" y="1531"/>
                                      </a:moveTo>
                                      <a:lnTo>
                                        <a:pt x="7975" y="1531"/>
                                      </a:lnTo>
                                      <a:lnTo>
                                        <a:pt x="7975" y="8334"/>
                                      </a:lnTo>
                                      <a:lnTo>
                                        <a:pt x="7311" y="8334"/>
                                      </a:lnTo>
                                      <a:lnTo>
                                        <a:pt x="7311" y="1531"/>
                                      </a:lnTo>
                                      <a:moveTo>
                                        <a:pt x="7145" y="9865"/>
                                      </a:moveTo>
                                      <a:lnTo>
                                        <a:pt x="8142" y="9865"/>
                                      </a:lnTo>
                                      <a:lnTo>
                                        <a:pt x="8142" y="10715"/>
                                      </a:lnTo>
                                      <a:lnTo>
                                        <a:pt x="7145" y="10715"/>
                                      </a:lnTo>
                                      <a:lnTo>
                                        <a:pt x="7145" y="9865"/>
                                      </a:lnTo>
                                      <a:moveTo>
                                        <a:pt x="8972" y="1531"/>
                                      </a:moveTo>
                                      <a:lnTo>
                                        <a:pt x="12462" y="1531"/>
                                      </a:lnTo>
                                      <a:lnTo>
                                        <a:pt x="12462" y="5443"/>
                                      </a:lnTo>
                                      <a:lnTo>
                                        <a:pt x="8972" y="5443"/>
                                      </a:lnTo>
                                      <a:lnTo>
                                        <a:pt x="8972" y="1531"/>
                                      </a:lnTo>
                                      <a:moveTo>
                                        <a:pt x="13625" y="1531"/>
                                      </a:moveTo>
                                      <a:lnTo>
                                        <a:pt x="20271" y="1531"/>
                                      </a:lnTo>
                                      <a:lnTo>
                                        <a:pt x="20271" y="5443"/>
                                      </a:lnTo>
                                      <a:lnTo>
                                        <a:pt x="13625" y="5443"/>
                                      </a:lnTo>
                                      <a:lnTo>
                                        <a:pt x="13625" y="1531"/>
                                      </a:lnTo>
                                      <a:moveTo>
                                        <a:pt x="18609" y="6463"/>
                                      </a:moveTo>
                                      <a:lnTo>
                                        <a:pt x="20437" y="6463"/>
                                      </a:lnTo>
                                      <a:lnTo>
                                        <a:pt x="20437" y="10885"/>
                                      </a:lnTo>
                                      <a:lnTo>
                                        <a:pt x="18609" y="10885"/>
                                      </a:lnTo>
                                      <a:lnTo>
                                        <a:pt x="18609" y="6463"/>
                                      </a:lnTo>
                                    </a:path>
                                  </a:pathLst>
                                </a:custGeom>
                                <a:solidFill>
                                  <a:srgbClr val="C0C0C0"/>
                                </a:solidFill>
                                <a:ln w="9525">
                                  <a:solidFill>
                                    <a:srgbClr val="000000"/>
                                  </a:solidFill>
                                  <a:miter lim="800000"/>
                                  <a:headEnd/>
                                  <a:tailEnd/>
                                </a:ln>
                              </wps:spPr>
                              <wps:txbx>
                                <w:txbxContent>
                                  <w:p w:rsidR="00681160" w:rsidRDefault="00681160" w:rsidP="002670E5"/>
                                </w:txbxContent>
                              </wps:txbx>
                              <wps:bodyPr rot="0" vert="horz" wrap="square" lIns="91440" tIns="45720" rIns="91440" bIns="45720" anchor="t" anchorCtr="0" upright="1">
                                <a:noAutofit/>
                              </wps:bodyPr>
                            </wps:wsp>
                            <wps:wsp>
                              <wps:cNvPr id="5" name="tower"/>
                              <wps:cNvSpPr>
                                <a:spLocks noEditPoints="1" noChangeArrowheads="1"/>
                              </wps:cNvSpPr>
                              <wps:spPr bwMode="auto">
                                <a:xfrm>
                                  <a:off x="36004" y="17281"/>
                                  <a:ext cx="7920" cy="14857"/>
                                </a:xfrm>
                                <a:custGeom>
                                  <a:avLst/>
                                  <a:gdLst>
                                    <a:gd name="T0" fmla="*/ 0 w 21600"/>
                                    <a:gd name="T1" fmla="*/ 150220 h 21600"/>
                                    <a:gd name="T2" fmla="*/ 244374 w 21600"/>
                                    <a:gd name="T3" fmla="*/ 0 h 21600"/>
                                    <a:gd name="T4" fmla="*/ 396044 w 21600"/>
                                    <a:gd name="T5" fmla="*/ 0 h 21600"/>
                                    <a:gd name="T6" fmla="*/ 792088 w 21600"/>
                                    <a:gd name="T7" fmla="*/ 0 h 21600"/>
                                    <a:gd name="T8" fmla="*/ 792088 w 21600"/>
                                    <a:gd name="T9" fmla="*/ 801244 h 21600"/>
                                    <a:gd name="T10" fmla="*/ 792088 w 21600"/>
                                    <a:gd name="T11" fmla="*/ 1335476 h 21600"/>
                                    <a:gd name="T12" fmla="*/ 556148 w 21600"/>
                                    <a:gd name="T13" fmla="*/ 1485696 h 21600"/>
                                    <a:gd name="T14" fmla="*/ 387610 w 21600"/>
                                    <a:gd name="T15" fmla="*/ 1485696 h 21600"/>
                                    <a:gd name="T16" fmla="*/ 0 w 21600"/>
                                    <a:gd name="T17" fmla="*/ 1485696 h 21600"/>
                                    <a:gd name="T18" fmla="*/ 0 w 21600"/>
                                    <a:gd name="T19" fmla="*/ 792921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59 w 21600"/>
                                    <a:gd name="T31" fmla="*/ 22540 h 21600"/>
                                    <a:gd name="T32" fmla="*/ 21485 w 21600"/>
                                    <a:gd name="T33" fmla="*/ 27000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txbx>
                                <w:txbxContent>
                                  <w:p w:rsidR="00681160" w:rsidRDefault="00681160" w:rsidP="002670E5"/>
                                </w:txbxContent>
                              </wps:txbx>
                              <wps:bodyPr rot="0" vert="horz" wrap="square" lIns="91440" tIns="45720" rIns="91440" bIns="45720" anchor="t" anchorCtr="0" upright="1">
                                <a:noAutofit/>
                              </wps:bodyPr>
                            </wps:wsp>
                            <pic:pic xmlns:pic="http://schemas.openxmlformats.org/drawingml/2006/picture">
                              <pic:nvPicPr>
                                <pic:cNvPr id="6" name="Picture 5" descr="j02346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7936" y="1764"/>
                                  <a:ext cx="13092" cy="12753"/>
                                </a:xfrm>
                                <a:prstGeom prst="rect">
                                  <a:avLst/>
                                </a:prstGeom>
                                <a:noFill/>
                                <a:extLst>
                                  <a:ext uri="{909E8E84-426E-40DD-AFC4-6F175D3DCCD1}">
                                    <a14:hiddenFill xmlns:a14="http://schemas.microsoft.com/office/drawing/2010/main">
                                      <a:solidFill>
                                        <a:srgbClr val="FFFFFF"/>
                                      </a:solidFill>
                                    </a14:hiddenFill>
                                  </a:ext>
                                </a:extLst>
                              </pic:spPr>
                            </pic:pic>
                            <wps:wsp>
                              <wps:cNvPr id="8" name="10 Flecha abajo"/>
                              <wps:cNvSpPr>
                                <a:spLocks noChangeArrowheads="1"/>
                              </wps:cNvSpPr>
                              <wps:spPr bwMode="auto">
                                <a:xfrm rot="-5828894">
                                  <a:off x="48605" y="17708"/>
                                  <a:ext cx="3781" cy="11163"/>
                                </a:xfrm>
                                <a:prstGeom prst="downArrow">
                                  <a:avLst>
                                    <a:gd name="adj1" fmla="val 50000"/>
                                    <a:gd name="adj2" fmla="val 49999"/>
                                  </a:avLst>
                                </a:prstGeom>
                                <a:solidFill>
                                  <a:srgbClr val="4F81BD"/>
                                </a:solidFill>
                                <a:ln w="25400">
                                  <a:solidFill>
                                    <a:srgbClr val="385D8A"/>
                                  </a:solidFill>
                                  <a:miter lim="800000"/>
                                  <a:headEnd/>
                                  <a:tailEnd/>
                                </a:ln>
                              </wps:spPr>
                              <wps:txbx>
                                <w:txbxContent>
                                  <w:p w:rsidR="00681160" w:rsidRDefault="00681160" w:rsidP="002670E5"/>
                                </w:txbxContent>
                              </wps:txbx>
                              <wps:bodyPr rot="0" vert="horz" wrap="square" lIns="91440" tIns="45720" rIns="91440" bIns="45720" anchor="ctr" anchorCtr="0" upright="1">
                                <a:noAutofit/>
                              </wps:bodyPr>
                            </wps:wsp>
                            <wps:wsp>
                              <wps:cNvPr id="9" name="8 Flecha izquierda y derecha"/>
                              <wps:cNvSpPr>
                                <a:spLocks noChangeArrowheads="1"/>
                              </wps:cNvSpPr>
                              <wps:spPr bwMode="auto">
                                <a:xfrm rot="3223088">
                                  <a:off x="30404" y="9529"/>
                                  <a:ext cx="12241" cy="3599"/>
                                </a:xfrm>
                                <a:prstGeom prst="leftRightArrow">
                                  <a:avLst>
                                    <a:gd name="adj1" fmla="val 50000"/>
                                    <a:gd name="adj2" fmla="val 49995"/>
                                  </a:avLst>
                                </a:prstGeom>
                                <a:solidFill>
                                  <a:srgbClr val="4F81BD"/>
                                </a:solidFill>
                                <a:ln w="25400">
                                  <a:solidFill>
                                    <a:srgbClr val="385D8A"/>
                                  </a:solidFill>
                                  <a:miter lim="800000"/>
                                  <a:headEnd/>
                                  <a:tailEnd/>
                                </a:ln>
                              </wps:spPr>
                              <wps:txbx>
                                <w:txbxContent>
                                  <w:p w:rsidR="00681160" w:rsidRDefault="00681160" w:rsidP="002670E5"/>
                                </w:txbxContent>
                              </wps:txbx>
                              <wps:bodyPr rot="0" vert="horz" wrap="square" lIns="91440" tIns="45720" rIns="91440" bIns="45720" anchor="ctr" anchorCtr="0" upright="1">
                                <a:noAutofit/>
                              </wps:bodyPr>
                            </wps:wsp>
                            <wps:wsp>
                              <wps:cNvPr id="10" name="9 CuadroTexto"/>
                              <wps:cNvSpPr txBox="1">
                                <a:spLocks noChangeArrowheads="1"/>
                              </wps:cNvSpPr>
                              <wps:spPr bwMode="auto">
                                <a:xfrm>
                                  <a:off x="6221" y="33478"/>
                                  <a:ext cx="13679" cy="4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160" w:rsidRPr="002670E5" w:rsidRDefault="00681160" w:rsidP="002670E5">
                                    <w:pPr>
                                      <w:pStyle w:val="NormalWeb"/>
                                      <w:spacing w:before="0" w:beforeAutospacing="0" w:after="0" w:afterAutospacing="0"/>
                                    </w:pPr>
                                    <w:r w:rsidRPr="002670E5">
                                      <w:rPr>
                                        <w:rFonts w:ascii="Calibri" w:hAnsi="Calibri"/>
                                        <w:b/>
                                        <w:bCs/>
                                        <w:kern w:val="24"/>
                                      </w:rPr>
                                      <w:t>Proveedor</w:t>
                                    </w:r>
                                  </w:p>
                                </w:txbxContent>
                              </wps:txbx>
                              <wps:bodyPr rot="0" vert="horz" wrap="square" lIns="91440" tIns="45720" rIns="91440" bIns="45720" anchor="t" anchorCtr="0" upright="1">
                                <a:noAutofit/>
                              </wps:bodyPr>
                            </wps:wsp>
                            <wps:wsp>
                              <wps:cNvPr id="11" name="13 CuadroTexto"/>
                              <wps:cNvSpPr txBox="1">
                                <a:spLocks noChangeArrowheads="1"/>
                              </wps:cNvSpPr>
                              <wps:spPr bwMode="auto">
                                <a:xfrm>
                                  <a:off x="0" y="9359"/>
                                  <a:ext cx="15316" cy="4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160" w:rsidRPr="00853B0E" w:rsidRDefault="00681160" w:rsidP="002670E5">
                                    <w:pPr>
                                      <w:pStyle w:val="NormalWeb"/>
                                      <w:spacing w:before="0" w:beforeAutospacing="0" w:after="0" w:afterAutospacing="0"/>
                                    </w:pPr>
                                    <w:r w:rsidRPr="00853B0E">
                                      <w:rPr>
                                        <w:rFonts w:ascii="Calibri" w:hAnsi="Calibri"/>
                                        <w:b/>
                                        <w:bCs/>
                                        <w:kern w:val="24"/>
                                      </w:rPr>
                                      <w:t>Archivo CSV</w:t>
                                    </w:r>
                                  </w:p>
                                </w:txbxContent>
                              </wps:txbx>
                              <wps:bodyPr rot="0" vert="horz" wrap="square" lIns="91440" tIns="45720" rIns="91440" bIns="45720" anchor="t" anchorCtr="0" upright="1">
                                <a:noAutofit/>
                              </wps:bodyPr>
                            </wps:wsp>
                            <wps:wsp>
                              <wps:cNvPr id="12" name="14 CuadroTexto"/>
                              <wps:cNvSpPr txBox="1">
                                <a:spLocks noChangeArrowheads="1"/>
                              </wps:cNvSpPr>
                              <wps:spPr bwMode="auto">
                                <a:xfrm>
                                  <a:off x="-1652" y="1346"/>
                                  <a:ext cx="21814" cy="4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160" w:rsidRPr="002670E5" w:rsidRDefault="00681160" w:rsidP="002670E5">
                                    <w:pPr>
                                      <w:pStyle w:val="NormalWeb"/>
                                      <w:spacing w:before="0" w:beforeAutospacing="0" w:after="0" w:afterAutospacing="0"/>
                                    </w:pPr>
                                    <w:r w:rsidRPr="002670E5">
                                      <w:rPr>
                                        <w:rFonts w:ascii="Calibri" w:hAnsi="Calibri"/>
                                        <w:b/>
                                        <w:bCs/>
                                        <w:kern w:val="24"/>
                                      </w:rPr>
                                      <w:t>Recurso Compartido</w:t>
                                    </w:r>
                                  </w:p>
                                </w:txbxContent>
                              </wps:txbx>
                              <wps:bodyPr rot="0" vert="horz" wrap="square" lIns="91440" tIns="45720" rIns="91440" bIns="45720" anchor="t" anchorCtr="0" upright="1">
                                <a:noAutofit/>
                              </wps:bodyPr>
                            </wps:wsp>
                            <wps:wsp>
                              <wps:cNvPr id="13" name="15 CuadroTexto"/>
                              <wps:cNvSpPr txBox="1">
                                <a:spLocks noChangeArrowheads="1"/>
                              </wps:cNvSpPr>
                              <wps:spPr bwMode="auto">
                                <a:xfrm>
                                  <a:off x="35282" y="5758"/>
                                  <a:ext cx="15323" cy="4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160" w:rsidRDefault="00681160" w:rsidP="002670E5">
                                    <w:pPr>
                                      <w:pStyle w:val="NormalWeb"/>
                                      <w:spacing w:before="0" w:beforeAutospacing="0" w:after="0" w:afterAutospacing="0"/>
                                    </w:pPr>
                                    <w:r w:rsidRPr="002670E5">
                                      <w:rPr>
                                        <w:rFonts w:ascii="Calibri" w:hAnsi="Calibri"/>
                                        <w:b/>
                                        <w:bCs/>
                                        <w:kern w:val="24"/>
                                      </w:rPr>
                                      <w:t>Archiv</w:t>
                                    </w:r>
                                    <w:r>
                                      <w:rPr>
                                        <w:rFonts w:ascii="Calibri" w:hAnsi="Calibri"/>
                                        <w:b/>
                                        <w:bCs/>
                                        <w:kern w:val="24"/>
                                      </w:rPr>
                                      <w:t>o CSV</w:t>
                                    </w:r>
                                  </w:p>
                                </w:txbxContent>
                              </wps:txbx>
                              <wps:bodyPr rot="0" vert="horz" wrap="square" lIns="91440" tIns="45720" rIns="91440" bIns="45720" anchor="t" anchorCtr="0" upright="1">
                                <a:noAutofit/>
                              </wps:bodyPr>
                            </wps:wsp>
                            <wps:wsp>
                              <wps:cNvPr id="14" name="16 CuadroTexto"/>
                              <wps:cNvSpPr txBox="1">
                                <a:spLocks noChangeArrowheads="1"/>
                              </wps:cNvSpPr>
                              <wps:spPr bwMode="auto">
                                <a:xfrm>
                                  <a:off x="32322" y="31686"/>
                                  <a:ext cx="15920" cy="4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160" w:rsidRPr="002670E5" w:rsidRDefault="00681160" w:rsidP="002670E5">
                                    <w:pPr>
                                      <w:pStyle w:val="NormalWeb"/>
                                      <w:spacing w:before="0" w:beforeAutospacing="0" w:after="0" w:afterAutospacing="0"/>
                                    </w:pPr>
                                    <w:proofErr w:type="spellStart"/>
                                    <w:r w:rsidRPr="002670E5">
                                      <w:rPr>
                                        <w:rFonts w:ascii="Calibri" w:hAnsi="Calibri"/>
                                        <w:b/>
                                        <w:bCs/>
                                        <w:kern w:val="24"/>
                                      </w:rPr>
                                      <w:t>M</w:t>
                                    </w:r>
                                    <w:r>
                                      <w:rPr>
                                        <w:rFonts w:ascii="Calibri" w:hAnsi="Calibri"/>
                                        <w:b/>
                                        <w:bCs/>
                                        <w:kern w:val="24"/>
                                      </w:rPr>
                                      <w:t>iddleWare</w:t>
                                    </w:r>
                                    <w:proofErr w:type="spellEnd"/>
                                  </w:p>
                                </w:txbxContent>
                              </wps:txbx>
                              <wps:bodyPr rot="0" vert="horz" wrap="square" lIns="91440" tIns="45720" rIns="91440" bIns="45720" anchor="t" anchorCtr="0" upright="1">
                                <a:noAutofit/>
                              </wps:bodyPr>
                            </wps:wsp>
                            <wps:wsp>
                              <wps:cNvPr id="15" name="17 CuadroTexto"/>
                              <wps:cNvSpPr txBox="1">
                                <a:spLocks noChangeArrowheads="1"/>
                              </wps:cNvSpPr>
                              <wps:spPr bwMode="auto">
                                <a:xfrm>
                                  <a:off x="43010" y="16278"/>
                                  <a:ext cx="15317" cy="4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160" w:rsidRPr="002670E5" w:rsidRDefault="00681160" w:rsidP="002670E5">
                                    <w:pPr>
                                      <w:pStyle w:val="NormalWeb"/>
                                      <w:spacing w:before="0" w:beforeAutospacing="0" w:after="0" w:afterAutospacing="0"/>
                                    </w:pPr>
                                    <w:r w:rsidRPr="002670E5">
                                      <w:rPr>
                                        <w:rFonts w:ascii="Calibri" w:hAnsi="Calibri"/>
                                        <w:b/>
                                        <w:bCs/>
                                        <w:kern w:val="24"/>
                                      </w:rPr>
                                      <w:t>Archivo CSV</w:t>
                                    </w:r>
                                  </w:p>
                                </w:txbxContent>
                              </wps:txbx>
                              <wps:bodyPr rot="0" vert="horz" wrap="square" lIns="91440" tIns="45720" rIns="91440" bIns="45720" anchor="t" anchorCtr="0" upright="1">
                                <a:noAutofit/>
                              </wps:bodyPr>
                            </wps:wsp>
                            <wps:wsp>
                              <wps:cNvPr id="16" name="18 CuadroTexto"/>
                              <wps:cNvSpPr txBox="1">
                                <a:spLocks noChangeArrowheads="1"/>
                              </wps:cNvSpPr>
                              <wps:spPr bwMode="auto">
                                <a:xfrm>
                                  <a:off x="56688" y="26047"/>
                                  <a:ext cx="14599" cy="7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160" w:rsidRPr="00853B0E" w:rsidRDefault="00681160" w:rsidP="002670E5">
                                    <w:pPr>
                                      <w:pStyle w:val="NormalWeb"/>
                                      <w:spacing w:before="0" w:beforeAutospacing="0" w:after="0" w:afterAutospacing="0"/>
                                    </w:pPr>
                                    <w:r w:rsidRPr="00853B0E">
                                      <w:rPr>
                                        <w:rFonts w:ascii="Calibri" w:hAnsi="Calibri"/>
                                        <w:b/>
                                        <w:bCs/>
                                        <w:kern w:val="24"/>
                                      </w:rPr>
                                      <w:t xml:space="preserve">Hot Folder </w:t>
                                    </w:r>
                                    <w:proofErr w:type="spellStart"/>
                                    <w:r w:rsidRPr="00853B0E">
                                      <w:rPr>
                                        <w:rFonts w:ascii="Calibri" w:hAnsi="Calibri"/>
                                        <w:b/>
                                        <w:bCs/>
                                        <w:kern w:val="24"/>
                                      </w:rPr>
                                      <w:t>Hybris</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27" style="position:absolute;margin-left:6.9pt;margin-top:5.6pt;width:393.7pt;height:161.8pt;z-index:251660288" coordorigin="-1652,1346" coordsize="72939,36543"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j0195384" style="position:absolute;left:5067;top:18002;width:15095;height:154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Cr2HDAAAA2gAAAA8AAABkcnMvZG93bnJldi54bWxEj91qwkAUhO8LvsNyCr2rm+bCSuoqpSgE&#10;KRR/HuCYPc1Gs2dDdhOjT+8KgpfDzHzDzBaDrUVPra8cK/gYJyCIC6crLhXsd6v3KQgfkDXWjknB&#10;hTws5qOXGWbanXlD/TaUIkLYZ6jAhNBkUvrCkEU/dg1x9P5dazFE2ZZSt3iOcFvLNEkm0mLFccFg&#10;Qz+GitO2swr+umXAC22Wa77u+/TXfepjflDq7XX4/gIRaAjP8KOdawUp3K/EGyDn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wKvYcMAAADaAAAADwAAAAAAAAAAAAAAAACf&#10;AgAAZHJzL2Rvd25yZXYueG1sUEsFBgAAAAAEAAQA9wAAAI8DAAAAAA==&#10;">
                        <v:imagedata r:id="rId14" o:title="j0195384"/>
                      </v:shape>
                      <v:shape id="mainfrm" o:spid="_x0000_s1029" style="position:absolute;left:56886;top:12398;width:11783;height:1496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1yscIA&#10;AADaAAAADwAAAGRycy9kb3ducmV2LnhtbESPwWrDMBBE74H+g9hCb8m6oZjiRgmhUFrSk+18wGJt&#10;bRNr5VpK7Pjrq0Cgx2Fm3jCb3WQ7deHBt040PK8SUCyVM63UGo7lx/IVlA8khjonrOHKHnbbh8WG&#10;MuNGyflShFpFiPiMNDQh9Bmirxq25FeuZ4nejxsshSiHGs1AY4TbDtdJkqKlVuJCQz2/N1ydirPV&#10;MOczpmV/+Cxc8N9HrFJcn3+1fnqc9m+gAk/hP3xvfxkNL3C7Em8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zXKxwgAAANoAAAAPAAAAAAAAAAAAAAAAAJgCAABkcnMvZG93&#10;bnJldi54bWxQSwUGAAAAAAQABAD1AAAAhwMAAAAA&#10;" adj="-11796480,,5400" path="m21600,10885l21600,,10634,,,,,10885r,8844l1163,19729r,1871l10800,21600r9803,l20603,19729r997,l21600,10885xem1163,19729r3157,l16449,19729r4154,l1163,19729m1495,2381r665,l4985,2381r997,l1495,2381r,1021l2160,3402r2825,l5982,3402r-4487,l1495,4422r665,l4985,4422r997,l1495,4422r,1021l2160,5443r2825,l5982,5443r-4487,l1495,6463r665,l4985,6463r997,l1495,6463r,1020l2160,7483r2825,l5982,7483r-4487,l1495,8504r665,l4985,8504r997,l1495,8504r,1020l2160,9524r2825,l5982,9524r-4487,l1495,10545r665,l4985,10545r997,l1495,10545r,1020l2160,11565r2825,l5982,11565r-4487,l1495,12586r665,l4985,12586r997,l1495,12586r,1020l2160,13606r2825,l5982,13606r-4487,l1495,14627r665,l4985,14627r997,l1495,14627r,1020l2160,15647r2825,l5982,15647r-4487,l1495,16668r665,l4985,16668r997,l1495,16668r,1020l2160,17688r2825,l5982,17688r-4487,m1994,19729r,340l1994,21260r,340l1994,19729r664,l2658,20069r,1191l2658,21600r,-1871l3489,19729r,340l3489,21260r,340l3489,19729r831,l4320,20069r,1191l4320,21600r,-1871l5151,19729r,340l5151,21260r,340l5151,19729r831,l5982,20069r,1191l5982,21600r,-1871l6812,19729r,340l6812,21260r,340l6812,19729r831,l7643,20069r,1191l7643,21600r,-1871l8474,19729r,340l8474,21260r,340l8474,19729r831,l9305,20069r,1191l9305,21600r,-1871l10135,19729r,340l10135,21260r,340l10135,19729r831,l10966,20069r,1191l10966,21600r,-1871l11797,19729r,340l11797,21260r,340l11797,19729r665,l12462,20069r,1191l12462,21600r,-1871l13292,19729r,340l13292,21260r,340l13292,19729r831,l14123,20069r,1191l14123,21600r,-1871l14954,19729r,340l14954,21260r,340l14954,19729r831,l15785,20069r,1191l15785,21600r,-1871l16615,19729r,340l16615,21260r,340l16615,19729r831,l17446,20069r,1191l17446,21600r,-1871l18277,19729r,340l18277,21260r,340l18277,19729r831,l19108,20069r,1191l19108,21600r,-1871l19938,19729r,340l19938,21260r,340l19938,19729m1495,1531r4487,l5982,18539r-4487,l1495,1531t5816,l7975,1531r,6803l7311,8334r,-6803m7145,9865r997,l8142,10715r-997,l7145,9865m8972,1531r3490,l12462,5443r-3490,l8972,1531t4653,l20271,1531r,3912l13625,5443r,-3912m18609,6463r1828,l20437,10885r-1828,l18609,6463e" fillcolor="silver">
                        <v:stroke joinstyle="miter"/>
                        <v:formulas/>
                        <v:path o:extrusionok="f" o:connecttype="custom" o:connectlocs="0,0;321391,0;642781,0;642781,518405;613111,1036809;321391,1036809;34609,1036809;0,518405" o:connectangles="0,0,0,0,0,0,0,0" textboxrect="332,22174,21580,27913"/>
                        <o:lock v:ext="edit" verticies="t"/>
                        <v:textbox>
                          <w:txbxContent>
                            <w:p w:rsidR="00681160" w:rsidRDefault="00681160" w:rsidP="002670E5"/>
                          </w:txbxContent>
                        </v:textbox>
                      </v:shape>
                      <v:shape id="tower" o:spid="_x0000_s1030" style="position:absolute;left:36004;top:17281;width:7920;height:14857;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6Q8UA&#10;AADaAAAADwAAAGRycy9kb3ducmV2LnhtbESPQWvCQBSE7wX/w/KEXopuLLSU6CaIIBRaKkkV9PbI&#10;PpNg9m3IrjH667tCweMwM98wi3Qwjeipc7VlBbNpBIK4sLrmUsH2dz35AOE8ssbGMim4koM0GT0t&#10;MNb2whn1uS9FgLCLUUHlfRtL6YqKDLqpbYmDd7SdQR9kV0rd4SXATSNfo+hdGqw5LFTY0qqi4pSf&#10;jYJVn9Uv/e7wneXLn6/zZn3bb683pZ7Hw3IOwtPgH+H/9qdW8Ab3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7pDxQAAANoAAAAPAAAAAAAAAAAAAAAAAJgCAABkcnMv&#10;ZG93bnJldi54bWxQSwUGAAAAAAQABAD1AAAAigM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formulas/>
                        <v:path o:extrusionok="f" o:connecttype="custom" o:connectlocs="0,103325;89604,0;145216,0;290432,0;290432,551115;290432,918573;203921,1021897;142124,1021897;0,1021897;0,545390" o:connectangles="0,0,0,0,0,0,0,0,0,0" textboxrect="458,22541,21485,27000"/>
                        <o:lock v:ext="edit" verticies="t"/>
                        <v:textbox>
                          <w:txbxContent>
                            <w:p w:rsidR="00681160" w:rsidRDefault="00681160" w:rsidP="002670E5"/>
                          </w:txbxContent>
                        </v:textbox>
                      </v:shape>
                      <v:shape id="Picture 5" o:spid="_x0000_s1031" type="#_x0000_t75" alt="j0234657" style="position:absolute;left:17936;top:1764;width:13092;height:127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iyXCAAAA2gAAAA8AAABkcnMvZG93bnJldi54bWxEj0FrAjEUhO8F/0N4Qm81qwdpV6OIqPRS&#10;qFHw+tw8N4ublyWJuu2vbwqFHoeZ+YaZL3vXijuF2HhWMB4VIIgrbxquFRwP25dXEDEhG2w9k4Iv&#10;irBcDJ7mWBr/4D3ddapFhnAsUYFNqSuljJUlh3HkO+LsXXxwmLIMtTQBHxnuWjkpiql02HBesNjR&#10;2lJ11Ten4NtuP1J4O1Xmc6P3Z6tDsdNnpZ6H/WoGIlGf/sN/7XejYAq/V/INkI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oslwgAAANoAAAAPAAAAAAAAAAAAAAAAAJ8C&#10;AABkcnMvZG93bnJldi54bWxQSwUGAAAAAAQABAD3AAAAjgMAAAAA&#10;">
                        <v:imagedata r:id="rId15" o:title="j0234657"/>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 Flecha abajo" o:spid="_x0000_s1032" type="#_x0000_t67" style="position:absolute;left:48605;top:17708;width:3781;height:11163;rotation:-636670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lmL8A&#10;AADaAAAADwAAAGRycy9kb3ducmV2LnhtbERPy4rCMBTdD/gP4QruxlQXM1qbigqCCwefG3eX5NoW&#10;m5vSZLT+vVkILg/nnc07W4s7tb5yrGA0TEAQa2cqLhScT+vvCQgfkA3WjknBkzzM895XhqlxDz7Q&#10;/RgKEUPYp6igDKFJpfS6JIt+6BriyF1dazFE2BbStPiI4baW4yT5kRYrjg0lNrQqSd+O/1bBZbtb&#10;TzZ6v1qekoP+vU3/RpWbKjXod4sZiEBd+Ijf7o1RELfGK/EGy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gGWYvwAAANoAAAAPAAAAAAAAAAAAAAAAAJgCAABkcnMvZG93bnJl&#10;di54bWxQSwUGAAAAAAQABAD1AAAAhAMAAAAA&#10;" adj="17942" fillcolor="#4f81bd" strokecolor="#385d8a" strokeweight="2pt">
                        <v:textbox>
                          <w:txbxContent>
                            <w:p w:rsidR="00681160" w:rsidRDefault="00681160" w:rsidP="002670E5"/>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8 Flecha izquierda y derecha" o:spid="_x0000_s1033" type="#_x0000_t69" style="position:absolute;left:30404;top:9529;width:12241;height:3599;rotation:35204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ZOysUA&#10;AADaAAAADwAAAGRycy9kb3ducmV2LnhtbESPQWvCQBSE7wX/w/KEXopu7KHU1FVEUcRSpFFoj4/s&#10;axLNvg27q4n+erdQ6HGYmW+YyawztbiQ85VlBaNhAoI4t7riQsFhvxq8gvABWWNtmRRcycNs2nuY&#10;YKpty590yUIhIoR9igrKEJpUSp+XZNAPbUMcvR/rDIYoXSG1wzbCTS2fk+RFGqw4LpTY0KKk/JSd&#10;jYL37fpp50bzw1f74Y/nJX9fxzer1GO/m7+BCNSF//Bfe6MVjOH3Srw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k7KxQAAANoAAAAPAAAAAAAAAAAAAAAAAJgCAABkcnMv&#10;ZG93bnJldi54bWxQSwUGAAAAAAQABAD1AAAAigMAAAAA&#10;" adj="3175" fillcolor="#4f81bd" strokecolor="#385d8a" strokeweight="2pt">
                        <v:textbox>
                          <w:txbxContent>
                            <w:p w:rsidR="00681160" w:rsidRDefault="00681160" w:rsidP="002670E5"/>
                          </w:txbxContent>
                        </v:textbox>
                      </v:shape>
                      <v:shape id="9 CuadroTexto" o:spid="_x0000_s1034" type="#_x0000_t202" style="position:absolute;left:6221;top:33478;width:13679;height:4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681160" w:rsidRPr="002670E5" w:rsidRDefault="00681160" w:rsidP="002670E5">
                              <w:pPr>
                                <w:pStyle w:val="NormalWeb"/>
                                <w:spacing w:before="0" w:beforeAutospacing="0" w:after="0" w:afterAutospacing="0"/>
                              </w:pPr>
                              <w:r w:rsidRPr="002670E5">
                                <w:rPr>
                                  <w:rFonts w:ascii="Calibri" w:hAnsi="Calibri"/>
                                  <w:b/>
                                  <w:bCs/>
                                  <w:kern w:val="24"/>
                                </w:rPr>
                                <w:t>Proveedor</w:t>
                              </w:r>
                            </w:p>
                          </w:txbxContent>
                        </v:textbox>
                      </v:shape>
                      <v:shape id="13 CuadroTexto" o:spid="_x0000_s1035" type="#_x0000_t202" style="position:absolute;top:9359;width:15316;height:4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681160" w:rsidRPr="00853B0E" w:rsidRDefault="00681160" w:rsidP="002670E5">
                              <w:pPr>
                                <w:pStyle w:val="NormalWeb"/>
                                <w:spacing w:before="0" w:beforeAutospacing="0" w:after="0" w:afterAutospacing="0"/>
                              </w:pPr>
                              <w:r w:rsidRPr="00853B0E">
                                <w:rPr>
                                  <w:rFonts w:ascii="Calibri" w:hAnsi="Calibri"/>
                                  <w:b/>
                                  <w:bCs/>
                                  <w:kern w:val="24"/>
                                </w:rPr>
                                <w:t>Archivo CSV</w:t>
                              </w:r>
                            </w:p>
                          </w:txbxContent>
                        </v:textbox>
                      </v:shape>
                      <v:shape id="14 CuadroTexto" o:spid="_x0000_s1036" type="#_x0000_t202" style="position:absolute;left:-1652;top:1346;width:21814;height:4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681160" w:rsidRPr="002670E5" w:rsidRDefault="00681160" w:rsidP="002670E5">
                              <w:pPr>
                                <w:pStyle w:val="NormalWeb"/>
                                <w:spacing w:before="0" w:beforeAutospacing="0" w:after="0" w:afterAutospacing="0"/>
                              </w:pPr>
                              <w:r w:rsidRPr="002670E5">
                                <w:rPr>
                                  <w:rFonts w:ascii="Calibri" w:hAnsi="Calibri"/>
                                  <w:b/>
                                  <w:bCs/>
                                  <w:kern w:val="24"/>
                                </w:rPr>
                                <w:t>Recurso Compartido</w:t>
                              </w:r>
                            </w:p>
                          </w:txbxContent>
                        </v:textbox>
                      </v:shape>
                      <v:shape id="15 CuadroTexto" o:spid="_x0000_s1037" type="#_x0000_t202" style="position:absolute;left:35282;top:5758;width:15323;height:4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681160" w:rsidRDefault="00681160" w:rsidP="002670E5">
                              <w:pPr>
                                <w:pStyle w:val="NormalWeb"/>
                                <w:spacing w:before="0" w:beforeAutospacing="0" w:after="0" w:afterAutospacing="0"/>
                              </w:pPr>
                              <w:r w:rsidRPr="002670E5">
                                <w:rPr>
                                  <w:rFonts w:ascii="Calibri" w:hAnsi="Calibri"/>
                                  <w:b/>
                                  <w:bCs/>
                                  <w:kern w:val="24"/>
                                </w:rPr>
                                <w:t>Archiv</w:t>
                              </w:r>
                              <w:r>
                                <w:rPr>
                                  <w:rFonts w:ascii="Calibri" w:hAnsi="Calibri"/>
                                  <w:b/>
                                  <w:bCs/>
                                  <w:kern w:val="24"/>
                                </w:rPr>
                                <w:t>o CSV</w:t>
                              </w:r>
                            </w:p>
                          </w:txbxContent>
                        </v:textbox>
                      </v:shape>
                      <v:shape id="16 CuadroTexto" o:spid="_x0000_s1038" type="#_x0000_t202" style="position:absolute;left:32322;top:31686;width:15920;height:4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681160" w:rsidRPr="002670E5" w:rsidRDefault="00681160" w:rsidP="002670E5">
                              <w:pPr>
                                <w:pStyle w:val="NormalWeb"/>
                                <w:spacing w:before="0" w:beforeAutospacing="0" w:after="0" w:afterAutospacing="0"/>
                              </w:pPr>
                              <w:proofErr w:type="spellStart"/>
                              <w:r w:rsidRPr="002670E5">
                                <w:rPr>
                                  <w:rFonts w:ascii="Calibri" w:hAnsi="Calibri"/>
                                  <w:b/>
                                  <w:bCs/>
                                  <w:kern w:val="24"/>
                                </w:rPr>
                                <w:t>M</w:t>
                              </w:r>
                              <w:r>
                                <w:rPr>
                                  <w:rFonts w:ascii="Calibri" w:hAnsi="Calibri"/>
                                  <w:b/>
                                  <w:bCs/>
                                  <w:kern w:val="24"/>
                                </w:rPr>
                                <w:t>iddleWare</w:t>
                              </w:r>
                              <w:proofErr w:type="spellEnd"/>
                            </w:p>
                          </w:txbxContent>
                        </v:textbox>
                      </v:shape>
                      <v:shape id="17 CuadroTexto" o:spid="_x0000_s1039" type="#_x0000_t202" style="position:absolute;left:43010;top:16278;width:15317;height:4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681160" w:rsidRPr="002670E5" w:rsidRDefault="00681160" w:rsidP="002670E5">
                              <w:pPr>
                                <w:pStyle w:val="NormalWeb"/>
                                <w:spacing w:before="0" w:beforeAutospacing="0" w:after="0" w:afterAutospacing="0"/>
                              </w:pPr>
                              <w:r w:rsidRPr="002670E5">
                                <w:rPr>
                                  <w:rFonts w:ascii="Calibri" w:hAnsi="Calibri"/>
                                  <w:b/>
                                  <w:bCs/>
                                  <w:kern w:val="24"/>
                                </w:rPr>
                                <w:t>Archivo CSV</w:t>
                              </w:r>
                            </w:p>
                          </w:txbxContent>
                        </v:textbox>
                      </v:shape>
                      <v:shape id="18 CuadroTexto" o:spid="_x0000_s1040" type="#_x0000_t202" style="position:absolute;left:56688;top:26047;width:14599;height:7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681160" w:rsidRPr="00853B0E" w:rsidRDefault="00681160" w:rsidP="002670E5">
                              <w:pPr>
                                <w:pStyle w:val="NormalWeb"/>
                                <w:spacing w:before="0" w:beforeAutospacing="0" w:after="0" w:afterAutospacing="0"/>
                              </w:pPr>
                              <w:r w:rsidRPr="00853B0E">
                                <w:rPr>
                                  <w:rFonts w:ascii="Calibri" w:hAnsi="Calibri"/>
                                  <w:b/>
                                  <w:bCs/>
                                  <w:kern w:val="24"/>
                                </w:rPr>
                                <w:t xml:space="preserve">Hot Folder </w:t>
                              </w:r>
                              <w:proofErr w:type="spellStart"/>
                              <w:r w:rsidRPr="00853B0E">
                                <w:rPr>
                                  <w:rFonts w:ascii="Calibri" w:hAnsi="Calibri"/>
                                  <w:b/>
                                  <w:bCs/>
                                  <w:kern w:val="24"/>
                                </w:rPr>
                                <w:t>Hybris</w:t>
                              </w:r>
                              <w:proofErr w:type="spellEnd"/>
                            </w:p>
                          </w:txbxContent>
                        </v:textbox>
                      </v:shape>
                    </v:group>
                  </w:pict>
                </mc:Fallback>
              </mc:AlternateContent>
            </w:r>
          </w:p>
          <w:p w:rsidR="00681160" w:rsidRDefault="00681160" w:rsidP="002670E5">
            <w:pPr>
              <w:pStyle w:val="ABLOCKPARA"/>
              <w:rPr>
                <w:rFonts w:ascii="Calibri" w:hAnsi="Calibri" w:cs="Calibri"/>
                <w:color w:val="0000FF"/>
                <w:lang w:val="es-MX"/>
              </w:rPr>
            </w:pPr>
          </w:p>
          <w:p w:rsidR="00681160" w:rsidRDefault="00681160" w:rsidP="002670E5">
            <w:pPr>
              <w:pStyle w:val="ABLOCKPARA"/>
              <w:rPr>
                <w:rFonts w:ascii="Calibri" w:hAnsi="Calibri" w:cs="Calibri"/>
                <w:color w:val="0000FF"/>
                <w:lang w:val="es-MX"/>
              </w:rPr>
            </w:pPr>
          </w:p>
          <w:p w:rsidR="00681160" w:rsidRDefault="00681160" w:rsidP="002670E5">
            <w:pPr>
              <w:pStyle w:val="ABLOCKPARA"/>
              <w:rPr>
                <w:rFonts w:ascii="Calibri" w:hAnsi="Calibri" w:cs="Calibri"/>
                <w:color w:val="0000FF"/>
                <w:lang w:val="es-MX"/>
              </w:rPr>
            </w:pPr>
          </w:p>
          <w:p w:rsidR="00681160" w:rsidRDefault="00681160" w:rsidP="002670E5">
            <w:pPr>
              <w:pStyle w:val="ABLOCKPARA"/>
              <w:rPr>
                <w:rFonts w:ascii="Calibri" w:hAnsi="Calibri" w:cs="Calibri"/>
                <w:color w:val="0000FF"/>
                <w:lang w:val="es-MX"/>
              </w:rPr>
            </w:pPr>
          </w:p>
          <w:p w:rsidR="00681160" w:rsidRDefault="00681160" w:rsidP="002670E5">
            <w:pPr>
              <w:pStyle w:val="ABLOCKPARA"/>
              <w:rPr>
                <w:rFonts w:ascii="Calibri" w:hAnsi="Calibri" w:cs="Calibri"/>
                <w:color w:val="0000FF"/>
                <w:lang w:val="es-MX"/>
              </w:rPr>
            </w:pPr>
          </w:p>
          <w:p w:rsidR="00681160" w:rsidRDefault="00681160" w:rsidP="002670E5">
            <w:pPr>
              <w:pStyle w:val="ABLOCKPARA"/>
              <w:rPr>
                <w:rFonts w:ascii="Calibri" w:hAnsi="Calibri" w:cs="Calibri"/>
                <w:color w:val="0000FF"/>
                <w:lang w:val="es-MX"/>
              </w:rPr>
            </w:pPr>
          </w:p>
          <w:p w:rsidR="00681160" w:rsidRDefault="00681160" w:rsidP="002670E5">
            <w:pPr>
              <w:pStyle w:val="ABLOCKPARA"/>
              <w:rPr>
                <w:rFonts w:ascii="Calibri" w:hAnsi="Calibri" w:cs="Calibri"/>
                <w:color w:val="0000FF"/>
                <w:lang w:val="es-MX"/>
              </w:rPr>
            </w:pPr>
          </w:p>
          <w:p w:rsidR="00681160" w:rsidRDefault="00681160" w:rsidP="002670E5">
            <w:pPr>
              <w:pStyle w:val="ABLOCKPARA"/>
              <w:rPr>
                <w:rFonts w:ascii="Calibri" w:hAnsi="Calibri" w:cs="Calibri"/>
                <w:color w:val="0000FF"/>
                <w:lang w:val="es-MX"/>
              </w:rPr>
            </w:pPr>
          </w:p>
          <w:p w:rsidR="00681160" w:rsidRDefault="00681160" w:rsidP="002670E5">
            <w:pPr>
              <w:pStyle w:val="ABLOCKPARA"/>
              <w:rPr>
                <w:rFonts w:ascii="Calibri" w:hAnsi="Calibri" w:cs="Calibri"/>
                <w:color w:val="0000FF"/>
                <w:lang w:val="es-MX"/>
              </w:rPr>
            </w:pPr>
          </w:p>
          <w:p w:rsidR="00681160" w:rsidRDefault="00681160" w:rsidP="002670E5">
            <w:pPr>
              <w:pStyle w:val="ABLOCKPARA"/>
              <w:rPr>
                <w:rFonts w:ascii="Calibri" w:hAnsi="Calibri" w:cs="Calibri"/>
                <w:color w:val="0000FF"/>
                <w:lang w:val="es-MX"/>
              </w:rPr>
            </w:pPr>
          </w:p>
          <w:p w:rsidR="00681160" w:rsidRDefault="00681160"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p>
          <w:p w:rsidR="00681160" w:rsidRDefault="00681160" w:rsidP="00123348">
            <w:pPr>
              <w:rPr>
                <w:rFonts w:asciiTheme="minorHAnsi" w:hAnsiTheme="minorHAnsi"/>
                <w:i/>
                <w:color w:val="0000FF"/>
                <w:sz w:val="20"/>
                <w:szCs w:val="20"/>
              </w:rPr>
            </w:pPr>
          </w:p>
          <w:p w:rsidR="00681160" w:rsidRDefault="00681160" w:rsidP="00C206ED">
            <w:pPr>
              <w:rPr>
                <w:rFonts w:asciiTheme="minorHAnsi" w:hAnsiTheme="minorHAnsi"/>
                <w:i/>
                <w:color w:val="0000FF"/>
                <w:sz w:val="20"/>
                <w:szCs w:val="20"/>
              </w:rPr>
            </w:pPr>
          </w:p>
          <w:p w:rsidR="00681160" w:rsidRDefault="00681160" w:rsidP="00C206ED">
            <w:pPr>
              <w:rPr>
                <w:rFonts w:asciiTheme="minorHAnsi" w:hAnsiTheme="minorHAnsi"/>
                <w:i/>
                <w:color w:val="0000FF"/>
                <w:sz w:val="20"/>
                <w:szCs w:val="20"/>
              </w:rPr>
            </w:pPr>
            <w:proofErr w:type="spellStart"/>
            <w:r>
              <w:rPr>
                <w:rFonts w:asciiTheme="minorHAnsi" w:hAnsiTheme="minorHAnsi"/>
                <w:i/>
                <w:color w:val="0000FF"/>
                <w:sz w:val="20"/>
                <w:szCs w:val="20"/>
              </w:rPr>
              <w:t>Layout</w:t>
            </w:r>
            <w:proofErr w:type="spellEnd"/>
            <w:r>
              <w:rPr>
                <w:rFonts w:asciiTheme="minorHAnsi" w:hAnsiTheme="minorHAnsi"/>
                <w:i/>
                <w:color w:val="0000FF"/>
                <w:sz w:val="20"/>
                <w:szCs w:val="20"/>
              </w:rPr>
              <w:t xml:space="preserve"> para el archivo que deben enviar los proveedores:</w:t>
            </w:r>
          </w:p>
          <w:p w:rsidR="00681160" w:rsidRDefault="00681160" w:rsidP="00C206ED">
            <w:pPr>
              <w:rPr>
                <w:rFonts w:asciiTheme="minorHAnsi" w:hAnsiTheme="minorHAnsi"/>
                <w:i/>
                <w:color w:val="0000FF"/>
                <w:sz w:val="20"/>
                <w:szCs w:val="20"/>
              </w:rPr>
            </w:pPr>
          </w:p>
          <w:p w:rsidR="00681160" w:rsidRDefault="00681160" w:rsidP="00C206ED">
            <w:pPr>
              <w:rPr>
                <w:rFonts w:asciiTheme="minorHAnsi" w:hAnsiTheme="minorHAnsi"/>
                <w:i/>
                <w:color w:val="0000FF"/>
                <w:sz w:val="20"/>
                <w:szCs w:val="20"/>
              </w:rPr>
            </w:pPr>
            <w:r>
              <w:rPr>
                <w:rFonts w:asciiTheme="minorHAnsi" w:hAnsiTheme="minorHAnsi"/>
                <w:i/>
                <w:color w:val="0000FF"/>
                <w:sz w:val="20"/>
                <w:szCs w:val="20"/>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578127411" r:id="rId17"/>
              </w:object>
            </w:r>
          </w:p>
          <w:p w:rsidR="00681160" w:rsidRDefault="00681160" w:rsidP="00C206ED">
            <w:pPr>
              <w:rPr>
                <w:rFonts w:asciiTheme="minorHAnsi" w:hAnsiTheme="minorHAnsi"/>
                <w:i/>
                <w:color w:val="0000FF"/>
                <w:sz w:val="20"/>
                <w:szCs w:val="20"/>
              </w:rPr>
            </w:pPr>
          </w:p>
          <w:p w:rsidR="00681160" w:rsidRDefault="00681160" w:rsidP="00595FE3">
            <w:pPr>
              <w:rPr>
                <w:rFonts w:asciiTheme="minorHAnsi" w:hAnsiTheme="minorHAnsi"/>
                <w:i/>
                <w:color w:val="0000FF"/>
                <w:sz w:val="20"/>
                <w:szCs w:val="20"/>
              </w:rPr>
            </w:pPr>
            <w:r>
              <w:rPr>
                <w:rFonts w:asciiTheme="minorHAnsi" w:hAnsiTheme="minorHAnsi"/>
                <w:i/>
                <w:color w:val="0000FF"/>
                <w:sz w:val="20"/>
                <w:szCs w:val="20"/>
              </w:rPr>
              <w:t>Archivo ejemplo que deben enviar los proveedores:</w:t>
            </w:r>
          </w:p>
          <w:p w:rsidR="00681160" w:rsidRDefault="00681160" w:rsidP="00595FE3">
            <w:pPr>
              <w:rPr>
                <w:rFonts w:asciiTheme="minorHAnsi" w:hAnsiTheme="minorHAnsi"/>
                <w:i/>
                <w:color w:val="0000FF"/>
                <w:sz w:val="20"/>
                <w:szCs w:val="20"/>
              </w:rPr>
            </w:pPr>
          </w:p>
          <w:bookmarkStart w:id="2" w:name="_MON_1578127061"/>
          <w:bookmarkEnd w:id="2"/>
          <w:p w:rsidR="00681160" w:rsidRDefault="00940ED6" w:rsidP="00C206ED">
            <w:pPr>
              <w:rPr>
                <w:rFonts w:asciiTheme="minorHAnsi" w:hAnsiTheme="minorHAnsi"/>
                <w:i/>
                <w:color w:val="0000FF"/>
                <w:sz w:val="20"/>
                <w:szCs w:val="20"/>
              </w:rPr>
            </w:pPr>
            <w:r>
              <w:rPr>
                <w:rFonts w:asciiTheme="minorHAnsi" w:hAnsiTheme="minorHAnsi"/>
                <w:i/>
                <w:color w:val="0000FF"/>
                <w:sz w:val="20"/>
                <w:szCs w:val="20"/>
              </w:rPr>
              <w:object w:dxaOrig="1534" w:dyaOrig="997">
                <v:shape id="_x0000_i1026" type="#_x0000_t75" style="width:76.5pt;height:49.5pt" o:ole="">
                  <v:imagedata r:id="rId18" o:title=""/>
                </v:shape>
                <o:OLEObject Type="Embed" ProgID="Excel.SheetMacroEnabled.12" ShapeID="_x0000_i1026" DrawAspect="Icon" ObjectID="_1578127412" r:id="rId19"/>
              </w:object>
            </w:r>
          </w:p>
          <w:p w:rsidR="00681160" w:rsidRPr="00123348" w:rsidRDefault="00681160" w:rsidP="00DF71C0">
            <w:pPr>
              <w:rPr>
                <w:rFonts w:asciiTheme="minorHAnsi" w:hAnsiTheme="minorHAnsi"/>
                <w:i/>
                <w:color w:val="0000FF"/>
                <w:sz w:val="20"/>
                <w:szCs w:val="20"/>
              </w:rPr>
            </w:pPr>
          </w:p>
        </w:tc>
      </w:tr>
    </w:tbl>
    <w:p w:rsidR="006505B8" w:rsidRPr="004971CD" w:rsidRDefault="006505B8" w:rsidP="006505B8">
      <w:pPr>
        <w:rPr>
          <w:rFonts w:asciiTheme="minorHAnsi" w:hAnsiTheme="minorHAnsi"/>
          <w:sz w:val="20"/>
          <w:szCs w:val="20"/>
        </w:rPr>
      </w:pPr>
    </w:p>
    <w:sectPr w:rsidR="006505B8" w:rsidRPr="004971CD" w:rsidSect="0003695A">
      <w:headerReference w:type="default" r:id="rId20"/>
      <w:footerReference w:type="default" r:id="rId21"/>
      <w:headerReference w:type="first" r:id="rId22"/>
      <w:pgSz w:w="12240" w:h="15840" w:code="1"/>
      <w:pgMar w:top="1267" w:right="1080" w:bottom="1440" w:left="1440" w:header="14" w:footer="59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054" w:rsidRDefault="00630054">
      <w:r>
        <w:separator/>
      </w:r>
    </w:p>
  </w:endnote>
  <w:endnote w:type="continuationSeparator" w:id="0">
    <w:p w:rsidR="00630054" w:rsidRDefault="00630054">
      <w:r>
        <w:continuationSeparator/>
      </w:r>
    </w:p>
  </w:endnote>
  <w:endnote w:type="continuationNotice" w:id="1">
    <w:p w:rsidR="00630054" w:rsidRDefault="006300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19D" w:rsidRPr="00210A3F" w:rsidRDefault="00E9319D" w:rsidP="009A49DD">
    <w:pPr>
      <w:pStyle w:val="Cover"/>
      <w:jc w:val="center"/>
      <w:rPr>
        <w:rFonts w:ascii="Calibri" w:hAnsi="Calibri" w:cs="Lucida Sans Unicode"/>
        <w:bCs/>
        <w:color w:val="000000"/>
        <w:sz w:val="8"/>
        <w:szCs w:val="52"/>
      </w:rPr>
    </w:pPr>
  </w:p>
  <w:p w:rsidR="00E9319D" w:rsidRPr="00571FC0" w:rsidRDefault="00E9319D" w:rsidP="000C1036">
    <w:pPr>
      <w:pStyle w:val="Piedepgina"/>
      <w:tabs>
        <w:tab w:val="clear" w:pos="4320"/>
        <w:tab w:val="clear" w:pos="8640"/>
        <w:tab w:val="center" w:pos="4689"/>
        <w:tab w:val="right" w:pos="9360"/>
      </w:tabs>
      <w:jc w:val="right"/>
      <w:rPr>
        <w:rFonts w:ascii="Calibri" w:hAnsi="Calibri"/>
        <w:sz w:val="18"/>
        <w:lang w:val="en-US"/>
      </w:rPr>
    </w:pPr>
    <w:r w:rsidRPr="00571FC0">
      <w:rPr>
        <w:rFonts w:ascii="Calibri" w:hAnsi="Calibri"/>
        <w:sz w:val="18"/>
        <w:lang w:val="en-US"/>
      </w:rPr>
      <w:t xml:space="preserve">Confidential Information | Soriana | All Rights Reserved Page </w:t>
    </w:r>
    <w:r w:rsidRPr="00B2079E">
      <w:rPr>
        <w:rFonts w:ascii="Calibri" w:hAnsi="Calibri"/>
        <w:b/>
        <w:sz w:val="18"/>
      </w:rPr>
      <w:fldChar w:fldCharType="begin"/>
    </w:r>
    <w:r w:rsidRPr="00571FC0">
      <w:rPr>
        <w:rFonts w:ascii="Calibri" w:hAnsi="Calibri"/>
        <w:b/>
        <w:sz w:val="18"/>
        <w:lang w:val="en-US"/>
      </w:rPr>
      <w:instrText xml:space="preserve"> PAGE  \* Arabic  \* MERGEFORMAT </w:instrText>
    </w:r>
    <w:r w:rsidRPr="00B2079E">
      <w:rPr>
        <w:rFonts w:ascii="Calibri" w:hAnsi="Calibri"/>
        <w:b/>
        <w:sz w:val="18"/>
      </w:rPr>
      <w:fldChar w:fldCharType="separate"/>
    </w:r>
    <w:r w:rsidR="00F158DD">
      <w:rPr>
        <w:rFonts w:ascii="Calibri" w:hAnsi="Calibri"/>
        <w:b/>
        <w:noProof/>
        <w:sz w:val="18"/>
        <w:lang w:val="en-US"/>
      </w:rPr>
      <w:t>3</w:t>
    </w:r>
    <w:r w:rsidRPr="00B2079E">
      <w:rPr>
        <w:rFonts w:ascii="Calibri" w:hAnsi="Calibri"/>
        <w:b/>
        <w:sz w:val="18"/>
      </w:rPr>
      <w:fldChar w:fldCharType="end"/>
    </w:r>
    <w:r w:rsidRPr="00571FC0">
      <w:rPr>
        <w:rFonts w:ascii="Calibri" w:hAnsi="Calibri"/>
        <w:sz w:val="18"/>
        <w:lang w:val="en-US"/>
      </w:rPr>
      <w:t xml:space="preserve"> of </w:t>
    </w:r>
    <w:r w:rsidRPr="00B2079E">
      <w:rPr>
        <w:rFonts w:ascii="Calibri" w:hAnsi="Calibri"/>
        <w:b/>
        <w:sz w:val="18"/>
      </w:rPr>
      <w:fldChar w:fldCharType="begin"/>
    </w:r>
    <w:r w:rsidRPr="00571FC0">
      <w:rPr>
        <w:rFonts w:ascii="Calibri" w:hAnsi="Calibri"/>
        <w:b/>
        <w:sz w:val="18"/>
        <w:lang w:val="en-US"/>
      </w:rPr>
      <w:instrText xml:space="preserve"> NUMPAGES  \* Arabic  \* MERGEFORMAT </w:instrText>
    </w:r>
    <w:r w:rsidRPr="00B2079E">
      <w:rPr>
        <w:rFonts w:ascii="Calibri" w:hAnsi="Calibri"/>
        <w:b/>
        <w:sz w:val="18"/>
      </w:rPr>
      <w:fldChar w:fldCharType="separate"/>
    </w:r>
    <w:r w:rsidR="00F158DD">
      <w:rPr>
        <w:rFonts w:ascii="Calibri" w:hAnsi="Calibri"/>
        <w:b/>
        <w:noProof/>
        <w:sz w:val="18"/>
        <w:lang w:val="en-US"/>
      </w:rPr>
      <w:t>4</w:t>
    </w:r>
    <w:r w:rsidRPr="00B2079E">
      <w:rPr>
        <w:rFonts w:ascii="Calibri" w:hAnsi="Calibri"/>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054" w:rsidRDefault="00630054">
      <w:r>
        <w:separator/>
      </w:r>
    </w:p>
  </w:footnote>
  <w:footnote w:type="continuationSeparator" w:id="0">
    <w:p w:rsidR="00630054" w:rsidRDefault="00630054">
      <w:r>
        <w:continuationSeparator/>
      </w:r>
    </w:p>
  </w:footnote>
  <w:footnote w:type="continuationNotice" w:id="1">
    <w:p w:rsidR="00630054" w:rsidRDefault="006300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19D" w:rsidRDefault="00E9319D" w:rsidP="001C6FD4">
    <w:pPr>
      <w:contextualSpacing/>
      <w:jc w:val="right"/>
      <w:rPr>
        <w:rFonts w:asciiTheme="minorHAnsi" w:hAnsiTheme="minorHAnsi"/>
        <w:bCs/>
        <w:color w:val="000000" w:themeColor="text1"/>
        <w:sz w:val="18"/>
        <w:szCs w:val="18"/>
      </w:rPr>
    </w:pPr>
    <w:r w:rsidRPr="006116CB">
      <w:rPr>
        <w:rFonts w:asciiTheme="minorHAnsi" w:hAnsiTheme="minorHAnsi"/>
        <w:noProof/>
        <w:color w:val="000000" w:themeColor="text1"/>
        <w:lang w:eastAsia="es-MX"/>
      </w:rPr>
      <w:drawing>
        <wp:anchor distT="0" distB="0" distL="114300" distR="114300" simplePos="0" relativeHeight="251656192" behindDoc="1" locked="0" layoutInCell="1" allowOverlap="1" wp14:anchorId="7E9CFA54" wp14:editId="673C58C2">
          <wp:simplePos x="0" y="0"/>
          <wp:positionH relativeFrom="column">
            <wp:posOffset>-685800</wp:posOffset>
          </wp:positionH>
          <wp:positionV relativeFrom="paragraph">
            <wp:posOffset>84455</wp:posOffset>
          </wp:positionV>
          <wp:extent cx="1809750" cy="533400"/>
          <wp:effectExtent l="0" t="0" r="0" b="0"/>
          <wp:wrapTight wrapText="bothSides">
            <wp:wrapPolygon edited="0">
              <wp:start x="0" y="0"/>
              <wp:lineTo x="0" y="20829"/>
              <wp:lineTo x="21373" y="20829"/>
              <wp:lineTo x="21373" y="0"/>
              <wp:lineTo x="0" y="0"/>
            </wp:wrapPolygon>
          </wp:wrapTight>
          <wp:docPr id="22" name="Picture 5" descr="image001"/>
          <wp:cNvGraphicFramePr/>
          <a:graphic xmlns:a="http://schemas.openxmlformats.org/drawingml/2006/main">
            <a:graphicData uri="http://schemas.openxmlformats.org/drawingml/2006/picture">
              <pic:pic xmlns:pic="http://schemas.openxmlformats.org/drawingml/2006/picture">
                <pic:nvPicPr>
                  <pic:cNvPr id="6" name="Picture 5" descr="image001"/>
                  <pic:cNvPicPr/>
                </pic:nvPicPr>
                <pic:blipFill rotWithShape="1">
                  <a:blip r:embed="rId1">
                    <a:extLst>
                      <a:ext uri="{28A0092B-C50C-407E-A947-70E740481C1C}">
                        <a14:useLocalDpi xmlns:a14="http://schemas.microsoft.com/office/drawing/2010/main" val="0"/>
                      </a:ext>
                    </a:extLst>
                  </a:blip>
                  <a:srcRect r="39546" b="24652"/>
                  <a:stretch/>
                </pic:blipFill>
                <pic:spPr bwMode="auto">
                  <a:xfrm>
                    <a:off x="0" y="0"/>
                    <a:ext cx="1809750"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319D" w:rsidRPr="00D63290" w:rsidRDefault="00E9319D" w:rsidP="001C6FD4">
    <w:pPr>
      <w:contextualSpacing/>
      <w:jc w:val="right"/>
      <w:rPr>
        <w:rFonts w:asciiTheme="minorHAnsi" w:hAnsiTheme="minorHAnsi"/>
        <w:bCs/>
        <w:color w:val="000000" w:themeColor="text1"/>
        <w:sz w:val="18"/>
        <w:szCs w:val="18"/>
      </w:rPr>
    </w:pPr>
    <w:r w:rsidRPr="00D63290">
      <w:rPr>
        <w:rFonts w:asciiTheme="minorHAnsi" w:hAnsiTheme="minorHAnsi"/>
        <w:bCs/>
        <w:color w:val="000000" w:themeColor="text1"/>
        <w:sz w:val="18"/>
        <w:szCs w:val="18"/>
      </w:rPr>
      <w:t xml:space="preserve">Soporte Operación </w:t>
    </w:r>
    <w:proofErr w:type="spellStart"/>
    <w:r w:rsidRPr="00D63290">
      <w:rPr>
        <w:rFonts w:asciiTheme="minorHAnsi" w:hAnsiTheme="minorHAnsi"/>
        <w:bCs/>
        <w:color w:val="000000" w:themeColor="text1"/>
        <w:sz w:val="18"/>
        <w:szCs w:val="18"/>
      </w:rPr>
      <w:t>eCommerce</w:t>
    </w:r>
    <w:proofErr w:type="spellEnd"/>
    <w:r w:rsidRPr="00D63290">
      <w:rPr>
        <w:rFonts w:asciiTheme="minorHAnsi" w:hAnsiTheme="minorHAnsi"/>
        <w:bCs/>
        <w:color w:val="000000" w:themeColor="text1"/>
        <w:sz w:val="18"/>
        <w:szCs w:val="18"/>
      </w:rPr>
      <w:t xml:space="preserve"> de Mercancía Generales</w:t>
    </w:r>
  </w:p>
  <w:p w:rsidR="00E9319D" w:rsidRPr="000C1036" w:rsidRDefault="00630054" w:rsidP="001C6FD4">
    <w:pPr>
      <w:contextualSpacing/>
      <w:jc w:val="right"/>
      <w:rPr>
        <w:rFonts w:asciiTheme="minorHAnsi" w:hAnsiTheme="minorHAnsi" w:cs="Arial"/>
        <w:bCs/>
        <w:color w:val="000000" w:themeColor="text1"/>
        <w:sz w:val="18"/>
        <w:szCs w:val="18"/>
      </w:rPr>
    </w:pPr>
    <w:sdt>
      <w:sdtPr>
        <w:rPr>
          <w:rFonts w:asciiTheme="minorHAnsi" w:hAnsiTheme="minorHAnsi" w:cs="Arial"/>
          <w:bCs/>
          <w:color w:val="000000" w:themeColor="text1"/>
          <w:sz w:val="18"/>
          <w:szCs w:val="18"/>
        </w:rPr>
        <w:id w:val="-1779404410"/>
        <w:placeholder>
          <w:docPart w:val="DD6B798FCC5545C4B9D59C1F762E4BCC"/>
        </w:placeholder>
        <w:text/>
      </w:sdtPr>
      <w:sdtEndPr/>
      <w:sdtContent>
        <w:r w:rsidR="00E9319D">
          <w:rPr>
            <w:rFonts w:asciiTheme="minorHAnsi" w:hAnsiTheme="minorHAnsi" w:cs="Arial"/>
            <w:bCs/>
            <w:color w:val="000000" w:themeColor="text1"/>
            <w:sz w:val="18"/>
            <w:szCs w:val="18"/>
          </w:rPr>
          <w:t>Especificación funcional</w:t>
        </w:r>
      </w:sdtContent>
    </w:sdt>
  </w:p>
  <w:p w:rsidR="00E9319D" w:rsidRPr="000C1036" w:rsidRDefault="00940ED6" w:rsidP="000C1036">
    <w:pPr>
      <w:pStyle w:val="Encabezado"/>
      <w:contextualSpacing/>
      <w:jc w:val="right"/>
      <w:rPr>
        <w:rFonts w:asciiTheme="minorHAnsi" w:hAnsiTheme="minorHAnsi"/>
        <w:color w:val="000000" w:themeColor="text1"/>
        <w:sz w:val="18"/>
        <w:szCs w:val="18"/>
      </w:rPr>
    </w:pPr>
    <w:r>
      <w:rPr>
        <w:rFonts w:asciiTheme="minorHAnsi" w:hAnsiTheme="minorHAnsi" w:cs="Arial"/>
        <w:bCs/>
        <w:color w:val="000000" w:themeColor="text1"/>
        <w:sz w:val="18"/>
        <w:szCs w:val="18"/>
      </w:rPr>
      <w:t>En</w:t>
    </w:r>
    <w:r w:rsidR="00E9319D">
      <w:rPr>
        <w:rFonts w:asciiTheme="minorHAnsi" w:hAnsiTheme="minorHAnsi" w:cs="Arial"/>
        <w:bCs/>
        <w:color w:val="000000" w:themeColor="text1"/>
        <w:sz w:val="18"/>
        <w:szCs w:val="18"/>
      </w:rPr>
      <w:t>ero, 201</w:t>
    </w:r>
    <w:r>
      <w:rPr>
        <w:rFonts w:asciiTheme="minorHAnsi" w:hAnsiTheme="minorHAnsi" w:cs="Arial"/>
        <w:bCs/>
        <w:color w:val="000000" w:themeColor="text1"/>
        <w:sz w:val="18"/>
        <w:szCs w:val="18"/>
      </w:rPr>
      <w:t>8</w:t>
    </w:r>
    <w:r w:rsidR="00E9319D" w:rsidRPr="00B2079E">
      <w:rPr>
        <w:rFonts w:asciiTheme="minorHAnsi" w:hAnsiTheme="minorHAnsi" w:cs="Arial"/>
        <w:bCs/>
        <w:color w:val="000000" w:themeColor="text1"/>
        <w:sz w:val="18"/>
        <w:szCs w:val="18"/>
      </w:rPr>
      <w:t xml:space="preserve"> </w:t>
    </w:r>
    <w:r w:rsidR="00E9319D">
      <w:rPr>
        <w:rFonts w:asciiTheme="minorHAnsi" w:hAnsiTheme="minorHAnsi" w:cs="Arial"/>
        <w:bCs/>
        <w:color w:val="000000" w:themeColor="text1"/>
        <w:sz w:val="18"/>
        <w:szCs w:val="18"/>
      </w:rPr>
      <w:t xml:space="preserve">|   </w:t>
    </w:r>
    <w:r w:rsidR="00E9319D" w:rsidRPr="00B2079E">
      <w:rPr>
        <w:rFonts w:asciiTheme="minorHAnsi" w:hAnsiTheme="minorHAnsi" w:cs="Arial"/>
        <w:bCs/>
        <w:color w:val="000000" w:themeColor="text1"/>
        <w:sz w:val="18"/>
        <w:szCs w:val="18"/>
      </w:rPr>
      <w:t xml:space="preserve">Page </w:t>
    </w:r>
    <w:r w:rsidR="00E9319D" w:rsidRPr="00B2079E">
      <w:rPr>
        <w:rFonts w:asciiTheme="minorHAnsi" w:hAnsiTheme="minorHAnsi" w:cs="Arial"/>
        <w:b/>
        <w:bCs/>
        <w:color w:val="000000" w:themeColor="text1"/>
        <w:sz w:val="18"/>
        <w:szCs w:val="18"/>
      </w:rPr>
      <w:fldChar w:fldCharType="begin"/>
    </w:r>
    <w:r w:rsidR="00E9319D" w:rsidRPr="00B2079E">
      <w:rPr>
        <w:rFonts w:asciiTheme="minorHAnsi" w:hAnsiTheme="minorHAnsi" w:cs="Arial"/>
        <w:b/>
        <w:bCs/>
        <w:color w:val="000000" w:themeColor="text1"/>
        <w:sz w:val="18"/>
        <w:szCs w:val="18"/>
      </w:rPr>
      <w:instrText xml:space="preserve"> PAGE  \* Arabic  \* MERGEFORMAT </w:instrText>
    </w:r>
    <w:r w:rsidR="00E9319D" w:rsidRPr="00B2079E">
      <w:rPr>
        <w:rFonts w:asciiTheme="minorHAnsi" w:hAnsiTheme="minorHAnsi" w:cs="Arial"/>
        <w:b/>
        <w:bCs/>
        <w:color w:val="000000" w:themeColor="text1"/>
        <w:sz w:val="18"/>
        <w:szCs w:val="18"/>
      </w:rPr>
      <w:fldChar w:fldCharType="separate"/>
    </w:r>
    <w:r w:rsidR="00F158DD">
      <w:rPr>
        <w:rFonts w:asciiTheme="minorHAnsi" w:hAnsiTheme="minorHAnsi" w:cs="Arial"/>
        <w:b/>
        <w:bCs/>
        <w:noProof/>
        <w:color w:val="000000" w:themeColor="text1"/>
        <w:sz w:val="18"/>
        <w:szCs w:val="18"/>
      </w:rPr>
      <w:t>3</w:t>
    </w:r>
    <w:r w:rsidR="00E9319D" w:rsidRPr="00B2079E">
      <w:rPr>
        <w:rFonts w:asciiTheme="minorHAnsi" w:hAnsiTheme="minorHAnsi" w:cs="Arial"/>
        <w:b/>
        <w:bCs/>
        <w:color w:val="000000" w:themeColor="text1"/>
        <w:sz w:val="18"/>
        <w:szCs w:val="18"/>
      </w:rPr>
      <w:fldChar w:fldCharType="end"/>
    </w:r>
    <w:r w:rsidR="00E9319D" w:rsidRPr="00B2079E">
      <w:rPr>
        <w:rFonts w:asciiTheme="minorHAnsi" w:hAnsiTheme="minorHAnsi" w:cs="Arial"/>
        <w:bCs/>
        <w:color w:val="000000" w:themeColor="text1"/>
        <w:sz w:val="18"/>
        <w:szCs w:val="18"/>
      </w:rPr>
      <w:t xml:space="preserve"> of </w:t>
    </w:r>
    <w:r w:rsidR="00E9319D" w:rsidRPr="00B2079E">
      <w:rPr>
        <w:rFonts w:asciiTheme="minorHAnsi" w:hAnsiTheme="minorHAnsi" w:cs="Arial"/>
        <w:b/>
        <w:bCs/>
        <w:color w:val="000000" w:themeColor="text1"/>
        <w:sz w:val="18"/>
        <w:szCs w:val="18"/>
      </w:rPr>
      <w:fldChar w:fldCharType="begin"/>
    </w:r>
    <w:r w:rsidR="00E9319D" w:rsidRPr="00B2079E">
      <w:rPr>
        <w:rFonts w:asciiTheme="minorHAnsi" w:hAnsiTheme="minorHAnsi" w:cs="Arial"/>
        <w:b/>
        <w:bCs/>
        <w:color w:val="000000" w:themeColor="text1"/>
        <w:sz w:val="18"/>
        <w:szCs w:val="18"/>
      </w:rPr>
      <w:instrText xml:space="preserve"> NUMPAGES  \* Arabic  \* MERGEFORMAT </w:instrText>
    </w:r>
    <w:r w:rsidR="00E9319D" w:rsidRPr="00B2079E">
      <w:rPr>
        <w:rFonts w:asciiTheme="minorHAnsi" w:hAnsiTheme="minorHAnsi" w:cs="Arial"/>
        <w:b/>
        <w:bCs/>
        <w:color w:val="000000" w:themeColor="text1"/>
        <w:sz w:val="18"/>
        <w:szCs w:val="18"/>
      </w:rPr>
      <w:fldChar w:fldCharType="separate"/>
    </w:r>
    <w:r w:rsidR="00F158DD">
      <w:rPr>
        <w:rFonts w:asciiTheme="minorHAnsi" w:hAnsiTheme="minorHAnsi" w:cs="Arial"/>
        <w:b/>
        <w:bCs/>
        <w:noProof/>
        <w:color w:val="000000" w:themeColor="text1"/>
        <w:sz w:val="18"/>
        <w:szCs w:val="18"/>
      </w:rPr>
      <w:t>4</w:t>
    </w:r>
    <w:r w:rsidR="00E9319D" w:rsidRPr="00B2079E">
      <w:rPr>
        <w:rFonts w:asciiTheme="minorHAnsi" w:hAnsiTheme="minorHAnsi" w:cs="Arial"/>
        <w:b/>
        <w:bCs/>
        <w:color w:val="000000" w:themeColor="text1"/>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19D" w:rsidRDefault="00E9319D">
    <w:pPr>
      <w:pStyle w:val="Encabezado"/>
    </w:pPr>
    <w:r>
      <w:rPr>
        <w:noProof/>
        <w:lang w:eastAsia="es-MX"/>
      </w:rPr>
      <mc:AlternateContent>
        <mc:Choice Requires="wps">
          <w:drawing>
            <wp:anchor distT="0" distB="0" distL="114300" distR="114300" simplePos="0" relativeHeight="251658242" behindDoc="1" locked="0" layoutInCell="1" allowOverlap="1" wp14:anchorId="5696624A" wp14:editId="5696624B">
              <wp:simplePos x="0" y="0"/>
              <wp:positionH relativeFrom="column">
                <wp:posOffset>-929640</wp:posOffset>
              </wp:positionH>
              <wp:positionV relativeFrom="paragraph">
                <wp:posOffset>-40005</wp:posOffset>
              </wp:positionV>
              <wp:extent cx="7847330" cy="1271905"/>
              <wp:effectExtent l="0" t="0" r="20320" b="23495"/>
              <wp:wrapNone/>
              <wp:docPr id="3" name="Rectangle 3"/>
              <wp:cNvGraphicFramePr/>
              <a:graphic xmlns:a="http://schemas.openxmlformats.org/drawingml/2006/main">
                <a:graphicData uri="http://schemas.microsoft.com/office/word/2010/wordprocessingShape">
                  <wps:wsp>
                    <wps:cNvSpPr/>
                    <wps:spPr>
                      <a:xfrm>
                        <a:off x="0" y="0"/>
                        <a:ext cx="7847330" cy="1271905"/>
                      </a:xfrm>
                      <a:prstGeom prst="rect">
                        <a:avLst/>
                      </a:prstGeom>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73.2pt;margin-top:-3.15pt;width:617.9pt;height:100.1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" fillcolor="white [2577]" strokecolor="#243f60 [1604]" strokeweight="2pt">
              <v:fill color2="#4c4c4c [961]" rotate="t" focusposition=".5,.5" focussize="" focus="100%" type="gradientRadial"/>
            </v:rect>
          </w:pict>
        </mc:Fallback>
      </mc:AlternateContent>
    </w:r>
    <w:r w:rsidRPr="0003695A">
      <w:rPr>
        <w:noProof/>
        <w:lang w:eastAsia="es-MX"/>
      </w:rPr>
      <w:drawing>
        <wp:anchor distT="0" distB="0" distL="114300" distR="114300" simplePos="0" relativeHeight="251658245" behindDoc="1" locked="0" layoutInCell="1" allowOverlap="1" wp14:anchorId="5696624E" wp14:editId="5696624F">
          <wp:simplePos x="0" y="0"/>
          <wp:positionH relativeFrom="column">
            <wp:posOffset>-687070</wp:posOffset>
          </wp:positionH>
          <wp:positionV relativeFrom="paragraph">
            <wp:posOffset>193040</wp:posOffset>
          </wp:positionV>
          <wp:extent cx="2560320" cy="649605"/>
          <wp:effectExtent l="0" t="0" r="0" b="0"/>
          <wp:wrapNone/>
          <wp:docPr id="32" name="Picture 32" descr="C:\Users\d.lavalle.aguirre\Downloads\soriana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lavalle.aguirre\Downloads\soriana vect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0320" cy="649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319D" w:rsidRDefault="00E9319D">
    <w:pPr>
      <w:pStyle w:val="Encabezado"/>
    </w:pPr>
    <w:r w:rsidRPr="0003695A">
      <w:rPr>
        <w:noProof/>
        <w:lang w:eastAsia="es-MX"/>
      </w:rPr>
      <mc:AlternateContent>
        <mc:Choice Requires="wps">
          <w:drawing>
            <wp:anchor distT="0" distB="0" distL="114300" distR="114300" simplePos="0" relativeHeight="251658243" behindDoc="0" locked="0" layoutInCell="1" allowOverlap="1" wp14:anchorId="56966250" wp14:editId="56966251">
              <wp:simplePos x="0" y="0"/>
              <wp:positionH relativeFrom="column">
                <wp:posOffset>-921224</wp:posOffset>
              </wp:positionH>
              <wp:positionV relativeFrom="paragraph">
                <wp:posOffset>882015</wp:posOffset>
              </wp:positionV>
              <wp:extent cx="7776210" cy="499745"/>
              <wp:effectExtent l="57150" t="19050" r="72390" b="90805"/>
              <wp:wrapNone/>
              <wp:docPr id="7" name="Wave 7"/>
              <wp:cNvGraphicFramePr/>
              <a:graphic xmlns:a="http://schemas.openxmlformats.org/drawingml/2006/main">
                <a:graphicData uri="http://schemas.microsoft.com/office/word/2010/wordprocessingShape">
                  <wps:wsp>
                    <wps:cNvSpPr/>
                    <wps:spPr>
                      <a:xfrm>
                        <a:off x="0" y="0"/>
                        <a:ext cx="7776210" cy="499745"/>
                      </a:xfrm>
                      <a:prstGeom prst="wav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7" o:spid="_x0000_s1026" type="#_x0000_t64" style="position:absolute;margin-left:-72.55pt;margin-top:69.45pt;width:612.3pt;height:39.3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" adj="270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5CF0"/>
    <w:multiLevelType w:val="hybridMultilevel"/>
    <w:tmpl w:val="C422F19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DE2FA2"/>
    <w:multiLevelType w:val="hybridMultilevel"/>
    <w:tmpl w:val="2EC8333A"/>
    <w:lvl w:ilvl="0" w:tplc="2A6022A4">
      <w:start w:val="1"/>
      <w:numFmt w:val="decimal"/>
      <w:pStyle w:val="HeadingBRStyle1"/>
      <w:lvlText w:val="%1."/>
      <w:lvlJc w:val="left"/>
      <w:pPr>
        <w:ind w:left="45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415E02"/>
    <w:multiLevelType w:val="multilevel"/>
    <w:tmpl w:val="D066964A"/>
    <w:numStyleLink w:val="TMDesignOutline"/>
  </w:abstractNum>
  <w:abstractNum w:abstractNumId="3">
    <w:nsid w:val="13C77A47"/>
    <w:multiLevelType w:val="hybridMultilevel"/>
    <w:tmpl w:val="B31E01C2"/>
    <w:lvl w:ilvl="0" w:tplc="AB2C6BD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1DFE593D"/>
    <w:multiLevelType w:val="multilevel"/>
    <w:tmpl w:val="D066964A"/>
    <w:styleLink w:val="TMDesignOutline"/>
    <w:lvl w:ilvl="0">
      <w:start w:val="1"/>
      <w:numFmt w:val="decimal"/>
      <w:pStyle w:val="TMDesignDocHeading1"/>
      <w:lvlText w:val="%1"/>
      <w:lvlJc w:val="left"/>
      <w:pPr>
        <w:ind w:left="0" w:hanging="540"/>
      </w:pPr>
      <w:rPr>
        <w:rFonts w:hint="default"/>
      </w:rPr>
    </w:lvl>
    <w:lvl w:ilvl="1">
      <w:start w:val="1"/>
      <w:numFmt w:val="decimal"/>
      <w:pStyle w:val="TMDesignDocHeading2"/>
      <w:lvlText w:val="%1.%2"/>
      <w:lvlJc w:val="left"/>
      <w:pPr>
        <w:tabs>
          <w:tab w:val="num" w:pos="360"/>
        </w:tabs>
        <w:ind w:left="540" w:hanging="540"/>
      </w:pPr>
      <w:rPr>
        <w:rFonts w:hint="default"/>
      </w:rPr>
    </w:lvl>
    <w:lvl w:ilvl="2">
      <w:start w:val="1"/>
      <w:numFmt w:val="decimal"/>
      <w:pStyle w:val="TMDesignDocHeading3"/>
      <w:lvlText w:val="%1.%2.%3"/>
      <w:lvlJc w:val="left"/>
      <w:pPr>
        <w:ind w:left="1260" w:hanging="720"/>
      </w:pPr>
      <w:rPr>
        <w:rFonts w:hint="default"/>
      </w:rPr>
    </w:lvl>
    <w:lvl w:ilvl="3">
      <w:start w:val="1"/>
      <w:numFmt w:val="decimal"/>
      <w:lvlText w:val="(%4)"/>
      <w:lvlJc w:val="left"/>
      <w:pPr>
        <w:ind w:left="2160" w:hanging="540"/>
      </w:pPr>
      <w:rPr>
        <w:rFonts w:hint="default"/>
      </w:rPr>
    </w:lvl>
    <w:lvl w:ilvl="4">
      <w:start w:val="1"/>
      <w:numFmt w:val="lowerLetter"/>
      <w:lvlText w:val="(%5)"/>
      <w:lvlJc w:val="left"/>
      <w:pPr>
        <w:ind w:left="2700" w:hanging="540"/>
      </w:pPr>
      <w:rPr>
        <w:rFonts w:hint="default"/>
      </w:rPr>
    </w:lvl>
    <w:lvl w:ilvl="5">
      <w:start w:val="1"/>
      <w:numFmt w:val="lowerRoman"/>
      <w:lvlText w:val="(%6)"/>
      <w:lvlJc w:val="left"/>
      <w:pPr>
        <w:ind w:left="3240" w:hanging="540"/>
      </w:pPr>
      <w:rPr>
        <w:rFonts w:hint="default"/>
      </w:rPr>
    </w:lvl>
    <w:lvl w:ilvl="6">
      <w:start w:val="1"/>
      <w:numFmt w:val="decimal"/>
      <w:pStyle w:val="JohnDeere"/>
      <w:lvlText w:val="%7."/>
      <w:lvlJc w:val="left"/>
      <w:pPr>
        <w:ind w:left="3780" w:hanging="540"/>
      </w:pPr>
      <w:rPr>
        <w:rFonts w:hint="default"/>
      </w:rPr>
    </w:lvl>
    <w:lvl w:ilvl="7">
      <w:start w:val="1"/>
      <w:numFmt w:val="lowerLetter"/>
      <w:lvlText w:val="%8."/>
      <w:lvlJc w:val="left"/>
      <w:pPr>
        <w:ind w:left="4320" w:hanging="540"/>
      </w:pPr>
      <w:rPr>
        <w:rFonts w:hint="default"/>
      </w:rPr>
    </w:lvl>
    <w:lvl w:ilvl="8">
      <w:start w:val="1"/>
      <w:numFmt w:val="lowerRoman"/>
      <w:lvlText w:val="%9."/>
      <w:lvlJc w:val="left"/>
      <w:pPr>
        <w:ind w:left="4860" w:hanging="540"/>
      </w:pPr>
      <w:rPr>
        <w:rFonts w:hint="default"/>
      </w:rPr>
    </w:lvl>
  </w:abstractNum>
  <w:abstractNum w:abstractNumId="5">
    <w:nsid w:val="1FA82444"/>
    <w:multiLevelType w:val="hybridMultilevel"/>
    <w:tmpl w:val="F50A23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22E7392A"/>
    <w:multiLevelType w:val="hybridMultilevel"/>
    <w:tmpl w:val="B0541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8932879"/>
    <w:multiLevelType w:val="hybridMultilevel"/>
    <w:tmpl w:val="D3CE0E20"/>
    <w:lvl w:ilvl="0" w:tplc="A1B08E2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3DD967AD"/>
    <w:multiLevelType w:val="hybridMultilevel"/>
    <w:tmpl w:val="575CEC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E0D31B6"/>
    <w:multiLevelType w:val="hybridMultilevel"/>
    <w:tmpl w:val="300CAC0C"/>
    <w:lvl w:ilvl="0" w:tplc="B0AC555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9714739"/>
    <w:multiLevelType w:val="hybridMultilevel"/>
    <w:tmpl w:val="5172F95A"/>
    <w:lvl w:ilvl="0" w:tplc="BD7A791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DD95111"/>
    <w:multiLevelType w:val="hybridMultilevel"/>
    <w:tmpl w:val="8FE023D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BBB5E91"/>
    <w:multiLevelType w:val="hybridMultilevel"/>
    <w:tmpl w:val="ED8E28EA"/>
    <w:lvl w:ilvl="0" w:tplc="31307BC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6B212FC3"/>
    <w:multiLevelType w:val="multilevel"/>
    <w:tmpl w:val="C946065C"/>
    <w:lvl w:ilvl="0">
      <w:start w:val="1"/>
      <w:numFmt w:val="decimal"/>
      <w:pStyle w:val="OutlineHeader1"/>
      <w:lvlText w:val="%1"/>
      <w:lvlJc w:val="left"/>
      <w:pPr>
        <w:tabs>
          <w:tab w:val="num" w:pos="432"/>
        </w:tabs>
        <w:ind w:left="432" w:hanging="432"/>
      </w:pPr>
      <w:rPr>
        <w:rFonts w:hint="default"/>
      </w:rPr>
    </w:lvl>
    <w:lvl w:ilvl="1">
      <w:start w:val="1"/>
      <w:numFmt w:val="decimal"/>
      <w:pStyle w:val="OutlineHeader2"/>
      <w:lvlText w:val="%1.%2"/>
      <w:lvlJc w:val="left"/>
      <w:pPr>
        <w:tabs>
          <w:tab w:val="num" w:pos="576"/>
        </w:tabs>
        <w:ind w:left="576" w:hanging="576"/>
      </w:pPr>
      <w:rPr>
        <w:rFonts w:hint="default"/>
      </w:rPr>
    </w:lvl>
    <w:lvl w:ilvl="2">
      <w:start w:val="1"/>
      <w:numFmt w:val="decimal"/>
      <w:pStyle w:val="OutlineHeader3"/>
      <w:lvlText w:val="%1.%2.%3"/>
      <w:lvlJc w:val="left"/>
      <w:pPr>
        <w:tabs>
          <w:tab w:val="num" w:pos="1440"/>
        </w:tabs>
        <w:ind w:left="1440" w:hanging="720"/>
      </w:pPr>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1"/>
      <w:pStyle w:val="OutlineHeader4"/>
      <w:lvlText w:val="%1.%2.%3.%4"/>
      <w:lvlJc w:val="left"/>
      <w:pPr>
        <w:tabs>
          <w:tab w:val="num" w:pos="864"/>
        </w:tabs>
        <w:ind w:left="864" w:hanging="864"/>
      </w:pPr>
      <w:rPr>
        <w:rFonts w:hint="default"/>
        <w:bCs w:val="0"/>
        <w:i w:val="0"/>
        <w:iCs w:val="0"/>
        <w:caps w:val="0"/>
        <w:smallCaps w:val="0"/>
        <w:strike w:val="0"/>
        <w:dstrike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6CF844E1"/>
    <w:multiLevelType w:val="hybridMultilevel"/>
    <w:tmpl w:val="027EF772"/>
    <w:lvl w:ilvl="0" w:tplc="D684002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nsid w:val="6EA6134C"/>
    <w:multiLevelType w:val="hybridMultilevel"/>
    <w:tmpl w:val="20662F76"/>
    <w:lvl w:ilvl="0" w:tplc="F29A8FE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13"/>
  </w:num>
  <w:num w:numId="3">
    <w:abstractNumId w:val="4"/>
  </w:num>
  <w:num w:numId="4">
    <w:abstractNumId w:val="2"/>
    <w:lvlOverride w:ilvl="0">
      <w:lvl w:ilvl="0">
        <w:start w:val="1"/>
        <w:numFmt w:val="decimal"/>
        <w:pStyle w:val="TMDesignDocHeading1"/>
        <w:lvlText w:val="%1"/>
        <w:lvlJc w:val="left"/>
        <w:pPr>
          <w:ind w:left="0" w:hanging="540"/>
        </w:pPr>
        <w:rPr>
          <w:rFonts w:hint="default"/>
        </w:rPr>
      </w:lvl>
    </w:lvlOverride>
    <w:lvlOverride w:ilvl="1">
      <w:lvl w:ilvl="1">
        <w:start w:val="1"/>
        <w:numFmt w:val="decimal"/>
        <w:pStyle w:val="TMDesignDocHeading2"/>
        <w:lvlText w:val="%1.%2"/>
        <w:lvlJc w:val="left"/>
        <w:pPr>
          <w:tabs>
            <w:tab w:val="num" w:pos="360"/>
          </w:tabs>
          <w:ind w:left="540" w:hanging="540"/>
        </w:pPr>
        <w:rPr>
          <w:rFonts w:hint="default"/>
        </w:rPr>
      </w:lvl>
    </w:lvlOverride>
    <w:lvlOverride w:ilvl="2">
      <w:lvl w:ilvl="2">
        <w:start w:val="1"/>
        <w:numFmt w:val="decimal"/>
        <w:pStyle w:val="TMDesignDocHeading3"/>
        <w:lvlText w:val="%1.%2.%3"/>
        <w:lvlJc w:val="left"/>
        <w:pPr>
          <w:ind w:left="1260" w:hanging="720"/>
        </w:pPr>
        <w:rPr>
          <w:rFonts w:hint="default"/>
        </w:rPr>
      </w:lvl>
    </w:lvlOverride>
    <w:lvlOverride w:ilvl="3">
      <w:lvl w:ilvl="3">
        <w:start w:val="1"/>
        <w:numFmt w:val="decimal"/>
        <w:lvlText w:val="(%4)"/>
        <w:lvlJc w:val="left"/>
        <w:pPr>
          <w:ind w:left="2160" w:hanging="540"/>
        </w:pPr>
        <w:rPr>
          <w:rFonts w:hint="default"/>
        </w:rPr>
      </w:lvl>
    </w:lvlOverride>
    <w:lvlOverride w:ilvl="4">
      <w:lvl w:ilvl="4">
        <w:start w:val="1"/>
        <w:numFmt w:val="lowerLetter"/>
        <w:lvlText w:val="(%5)"/>
        <w:lvlJc w:val="left"/>
        <w:pPr>
          <w:ind w:left="2700" w:hanging="540"/>
        </w:pPr>
        <w:rPr>
          <w:rFonts w:hint="default"/>
        </w:rPr>
      </w:lvl>
    </w:lvlOverride>
    <w:lvlOverride w:ilvl="5">
      <w:lvl w:ilvl="5">
        <w:start w:val="1"/>
        <w:numFmt w:val="lowerRoman"/>
        <w:lvlText w:val="(%6)"/>
        <w:lvlJc w:val="left"/>
        <w:pPr>
          <w:ind w:left="3240" w:hanging="540"/>
        </w:pPr>
        <w:rPr>
          <w:rFonts w:hint="default"/>
        </w:rPr>
      </w:lvl>
    </w:lvlOverride>
    <w:lvlOverride w:ilvl="6">
      <w:lvl w:ilvl="6">
        <w:start w:val="1"/>
        <w:numFmt w:val="decimal"/>
        <w:pStyle w:val="JohnDeere"/>
        <w:lvlText w:val="%7."/>
        <w:lvlJc w:val="left"/>
        <w:pPr>
          <w:ind w:left="3780" w:hanging="540"/>
        </w:pPr>
        <w:rPr>
          <w:rFonts w:hint="default"/>
        </w:rPr>
      </w:lvl>
    </w:lvlOverride>
    <w:lvlOverride w:ilvl="7">
      <w:lvl w:ilvl="7">
        <w:start w:val="1"/>
        <w:numFmt w:val="lowerLetter"/>
        <w:lvlText w:val="%8."/>
        <w:lvlJc w:val="left"/>
        <w:pPr>
          <w:ind w:left="4320" w:hanging="540"/>
        </w:pPr>
        <w:rPr>
          <w:rFonts w:hint="default"/>
        </w:rPr>
      </w:lvl>
    </w:lvlOverride>
    <w:lvlOverride w:ilvl="8">
      <w:lvl w:ilvl="8">
        <w:start w:val="1"/>
        <w:numFmt w:val="lowerRoman"/>
        <w:lvlText w:val="%9."/>
        <w:lvlJc w:val="left"/>
        <w:pPr>
          <w:ind w:left="4860" w:hanging="540"/>
        </w:pPr>
        <w:rPr>
          <w:rFonts w:hint="default"/>
        </w:rPr>
      </w:lvl>
    </w:lvlOverride>
  </w:num>
  <w:num w:numId="5">
    <w:abstractNumId w:val="2"/>
    <w:lvlOverride w:ilvl="0">
      <w:lvl w:ilvl="0">
        <w:start w:val="1"/>
        <w:numFmt w:val="decimal"/>
        <w:pStyle w:val="TMDesignDocHeading1"/>
        <w:lvlText w:val="%1"/>
        <w:lvlJc w:val="left"/>
        <w:pPr>
          <w:ind w:left="0" w:hanging="540"/>
        </w:pPr>
        <w:rPr>
          <w:rFonts w:hint="default"/>
        </w:rPr>
      </w:lvl>
    </w:lvlOverride>
    <w:lvlOverride w:ilvl="1">
      <w:lvl w:ilvl="1">
        <w:start w:val="1"/>
        <w:numFmt w:val="decimal"/>
        <w:pStyle w:val="TMDesignDocHeading2"/>
        <w:lvlText w:val="%1.%2"/>
        <w:lvlJc w:val="left"/>
        <w:pPr>
          <w:tabs>
            <w:tab w:val="num" w:pos="360"/>
          </w:tabs>
          <w:ind w:left="540" w:hanging="540"/>
        </w:pPr>
        <w:rPr>
          <w:rFonts w:hint="default"/>
        </w:rPr>
      </w:lvl>
    </w:lvlOverride>
    <w:lvlOverride w:ilvl="2">
      <w:lvl w:ilvl="2">
        <w:start w:val="1"/>
        <w:numFmt w:val="decimal"/>
        <w:pStyle w:val="TMDesignDocHeading3"/>
        <w:lvlText w:val="%1.%2.%3"/>
        <w:lvlJc w:val="left"/>
        <w:pPr>
          <w:ind w:left="1260" w:hanging="720"/>
        </w:pPr>
        <w:rPr>
          <w:rFonts w:hint="default"/>
        </w:rPr>
      </w:lvl>
    </w:lvlOverride>
    <w:lvlOverride w:ilvl="3">
      <w:lvl w:ilvl="3">
        <w:start w:val="1"/>
        <w:numFmt w:val="decimal"/>
        <w:lvlText w:val="(%4)"/>
        <w:lvlJc w:val="left"/>
        <w:pPr>
          <w:ind w:left="2160" w:hanging="540"/>
        </w:pPr>
        <w:rPr>
          <w:rFonts w:hint="default"/>
        </w:rPr>
      </w:lvl>
    </w:lvlOverride>
    <w:lvlOverride w:ilvl="4">
      <w:lvl w:ilvl="4">
        <w:start w:val="1"/>
        <w:numFmt w:val="lowerLetter"/>
        <w:lvlText w:val="(%5)"/>
        <w:lvlJc w:val="left"/>
        <w:pPr>
          <w:ind w:left="2700" w:hanging="540"/>
        </w:pPr>
        <w:rPr>
          <w:rFonts w:hint="default"/>
        </w:rPr>
      </w:lvl>
    </w:lvlOverride>
    <w:lvlOverride w:ilvl="5">
      <w:lvl w:ilvl="5">
        <w:start w:val="1"/>
        <w:numFmt w:val="lowerRoman"/>
        <w:lvlText w:val="(%6)"/>
        <w:lvlJc w:val="left"/>
        <w:pPr>
          <w:ind w:left="3240" w:hanging="540"/>
        </w:pPr>
        <w:rPr>
          <w:rFonts w:hint="default"/>
        </w:rPr>
      </w:lvl>
    </w:lvlOverride>
    <w:lvlOverride w:ilvl="6">
      <w:lvl w:ilvl="6">
        <w:start w:val="1"/>
        <w:numFmt w:val="decimal"/>
        <w:pStyle w:val="JohnDeere"/>
        <w:lvlText w:val="%7."/>
        <w:lvlJc w:val="left"/>
        <w:pPr>
          <w:ind w:left="3780" w:hanging="540"/>
        </w:pPr>
        <w:rPr>
          <w:rFonts w:hint="default"/>
        </w:rPr>
      </w:lvl>
    </w:lvlOverride>
    <w:lvlOverride w:ilvl="7">
      <w:lvl w:ilvl="7">
        <w:start w:val="1"/>
        <w:numFmt w:val="lowerLetter"/>
        <w:lvlText w:val="%8."/>
        <w:lvlJc w:val="left"/>
        <w:pPr>
          <w:ind w:left="4320" w:hanging="540"/>
        </w:pPr>
        <w:rPr>
          <w:rFonts w:hint="default"/>
        </w:rPr>
      </w:lvl>
    </w:lvlOverride>
    <w:lvlOverride w:ilvl="8">
      <w:lvl w:ilvl="8">
        <w:start w:val="1"/>
        <w:numFmt w:val="lowerRoman"/>
        <w:lvlText w:val="%9."/>
        <w:lvlJc w:val="left"/>
        <w:pPr>
          <w:ind w:left="4860" w:hanging="540"/>
        </w:pPr>
        <w:rPr>
          <w:rFonts w:hint="default"/>
        </w:rPr>
      </w:lvl>
    </w:lvlOverride>
  </w:num>
  <w:num w:numId="6">
    <w:abstractNumId w:val="10"/>
  </w:num>
  <w:num w:numId="7">
    <w:abstractNumId w:val="9"/>
  </w:num>
  <w:num w:numId="8">
    <w:abstractNumId w:val="3"/>
  </w:num>
  <w:num w:numId="9">
    <w:abstractNumId w:val="7"/>
  </w:num>
  <w:num w:numId="10">
    <w:abstractNumId w:val="14"/>
  </w:num>
  <w:num w:numId="11">
    <w:abstractNumId w:val="15"/>
  </w:num>
  <w:num w:numId="12">
    <w:abstractNumId w:val="12"/>
  </w:num>
  <w:num w:numId="13">
    <w:abstractNumId w:val="6"/>
  </w:num>
  <w:num w:numId="14">
    <w:abstractNumId w:val="8"/>
  </w:num>
  <w:num w:numId="15">
    <w:abstractNumId w:val="11"/>
  </w:num>
  <w:num w:numId="16">
    <w:abstractNumId w:val="0"/>
  </w:num>
  <w:num w:numId="17">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ADD"/>
    <w:rsid w:val="0000015F"/>
    <w:rsid w:val="000002EE"/>
    <w:rsid w:val="000004A5"/>
    <w:rsid w:val="000004CC"/>
    <w:rsid w:val="00000862"/>
    <w:rsid w:val="00000C37"/>
    <w:rsid w:val="00000F80"/>
    <w:rsid w:val="00001229"/>
    <w:rsid w:val="0000154D"/>
    <w:rsid w:val="000015DC"/>
    <w:rsid w:val="00001950"/>
    <w:rsid w:val="00001E00"/>
    <w:rsid w:val="00001EFA"/>
    <w:rsid w:val="00002079"/>
    <w:rsid w:val="00002258"/>
    <w:rsid w:val="0000241E"/>
    <w:rsid w:val="000025A4"/>
    <w:rsid w:val="000033FD"/>
    <w:rsid w:val="00003813"/>
    <w:rsid w:val="00003B81"/>
    <w:rsid w:val="00003F0F"/>
    <w:rsid w:val="00004256"/>
    <w:rsid w:val="000051EE"/>
    <w:rsid w:val="000053F7"/>
    <w:rsid w:val="0000577F"/>
    <w:rsid w:val="00006089"/>
    <w:rsid w:val="000063CC"/>
    <w:rsid w:val="00007163"/>
    <w:rsid w:val="00007709"/>
    <w:rsid w:val="00007BD1"/>
    <w:rsid w:val="00010047"/>
    <w:rsid w:val="00010550"/>
    <w:rsid w:val="00010D41"/>
    <w:rsid w:val="00011715"/>
    <w:rsid w:val="00012450"/>
    <w:rsid w:val="000124D9"/>
    <w:rsid w:val="00012566"/>
    <w:rsid w:val="00012709"/>
    <w:rsid w:val="00012A49"/>
    <w:rsid w:val="00012D13"/>
    <w:rsid w:val="00013B4A"/>
    <w:rsid w:val="00013DDE"/>
    <w:rsid w:val="000142BF"/>
    <w:rsid w:val="000147C7"/>
    <w:rsid w:val="00014BF4"/>
    <w:rsid w:val="00014E38"/>
    <w:rsid w:val="00015104"/>
    <w:rsid w:val="0001608C"/>
    <w:rsid w:val="000162A2"/>
    <w:rsid w:val="000162C4"/>
    <w:rsid w:val="000164BA"/>
    <w:rsid w:val="000164BD"/>
    <w:rsid w:val="0001677E"/>
    <w:rsid w:val="00016869"/>
    <w:rsid w:val="00016B85"/>
    <w:rsid w:val="00017D5E"/>
    <w:rsid w:val="0002058A"/>
    <w:rsid w:val="0002171B"/>
    <w:rsid w:val="000225E1"/>
    <w:rsid w:val="00022C78"/>
    <w:rsid w:val="00023EB7"/>
    <w:rsid w:val="00023F99"/>
    <w:rsid w:val="00023FDC"/>
    <w:rsid w:val="00024029"/>
    <w:rsid w:val="000240AE"/>
    <w:rsid w:val="000245D2"/>
    <w:rsid w:val="00024F35"/>
    <w:rsid w:val="0002557A"/>
    <w:rsid w:val="000255E4"/>
    <w:rsid w:val="00025896"/>
    <w:rsid w:val="000258BD"/>
    <w:rsid w:val="00025AC9"/>
    <w:rsid w:val="00025AF0"/>
    <w:rsid w:val="00025B9A"/>
    <w:rsid w:val="00025D19"/>
    <w:rsid w:val="00025D6A"/>
    <w:rsid w:val="00026597"/>
    <w:rsid w:val="0002674E"/>
    <w:rsid w:val="00026D38"/>
    <w:rsid w:val="000277FF"/>
    <w:rsid w:val="00027B22"/>
    <w:rsid w:val="00027DCC"/>
    <w:rsid w:val="0003008F"/>
    <w:rsid w:val="000305B6"/>
    <w:rsid w:val="00030B21"/>
    <w:rsid w:val="00031168"/>
    <w:rsid w:val="0003187A"/>
    <w:rsid w:val="00032114"/>
    <w:rsid w:val="000323EA"/>
    <w:rsid w:val="00032DFB"/>
    <w:rsid w:val="0003320C"/>
    <w:rsid w:val="00033409"/>
    <w:rsid w:val="00033B71"/>
    <w:rsid w:val="00033DDE"/>
    <w:rsid w:val="00034373"/>
    <w:rsid w:val="000344D6"/>
    <w:rsid w:val="000344DF"/>
    <w:rsid w:val="0003462A"/>
    <w:rsid w:val="00034917"/>
    <w:rsid w:val="00034D08"/>
    <w:rsid w:val="00034EF6"/>
    <w:rsid w:val="00034F9A"/>
    <w:rsid w:val="00035A71"/>
    <w:rsid w:val="00035BF5"/>
    <w:rsid w:val="000361DD"/>
    <w:rsid w:val="00036408"/>
    <w:rsid w:val="00036513"/>
    <w:rsid w:val="00036528"/>
    <w:rsid w:val="00036944"/>
    <w:rsid w:val="0003695A"/>
    <w:rsid w:val="00036F64"/>
    <w:rsid w:val="000377F0"/>
    <w:rsid w:val="000378D4"/>
    <w:rsid w:val="00037BBD"/>
    <w:rsid w:val="00037C49"/>
    <w:rsid w:val="00037EA4"/>
    <w:rsid w:val="00037EF5"/>
    <w:rsid w:val="0004001F"/>
    <w:rsid w:val="00040495"/>
    <w:rsid w:val="0004051C"/>
    <w:rsid w:val="000410C0"/>
    <w:rsid w:val="000413C5"/>
    <w:rsid w:val="00041488"/>
    <w:rsid w:val="000419C9"/>
    <w:rsid w:val="00041D73"/>
    <w:rsid w:val="00041E3A"/>
    <w:rsid w:val="00041F2C"/>
    <w:rsid w:val="000423DD"/>
    <w:rsid w:val="00042BAC"/>
    <w:rsid w:val="00043017"/>
    <w:rsid w:val="00043E80"/>
    <w:rsid w:val="000446F6"/>
    <w:rsid w:val="000448D5"/>
    <w:rsid w:val="00044905"/>
    <w:rsid w:val="00045779"/>
    <w:rsid w:val="00045CF6"/>
    <w:rsid w:val="00045D3C"/>
    <w:rsid w:val="00045FEA"/>
    <w:rsid w:val="000460DF"/>
    <w:rsid w:val="000466CB"/>
    <w:rsid w:val="000467BC"/>
    <w:rsid w:val="00047016"/>
    <w:rsid w:val="000476E3"/>
    <w:rsid w:val="00047882"/>
    <w:rsid w:val="00050B92"/>
    <w:rsid w:val="00050D42"/>
    <w:rsid w:val="00050FA8"/>
    <w:rsid w:val="000510AA"/>
    <w:rsid w:val="0005111A"/>
    <w:rsid w:val="0005169C"/>
    <w:rsid w:val="000517A5"/>
    <w:rsid w:val="0005186D"/>
    <w:rsid w:val="00051A01"/>
    <w:rsid w:val="00051F04"/>
    <w:rsid w:val="00052129"/>
    <w:rsid w:val="000522DB"/>
    <w:rsid w:val="00052691"/>
    <w:rsid w:val="00052735"/>
    <w:rsid w:val="00052FDE"/>
    <w:rsid w:val="00054992"/>
    <w:rsid w:val="00054F76"/>
    <w:rsid w:val="0005521D"/>
    <w:rsid w:val="00055538"/>
    <w:rsid w:val="000559C1"/>
    <w:rsid w:val="00055AD8"/>
    <w:rsid w:val="00055DE2"/>
    <w:rsid w:val="000561AB"/>
    <w:rsid w:val="0005628A"/>
    <w:rsid w:val="000565F7"/>
    <w:rsid w:val="000569B6"/>
    <w:rsid w:val="000569C4"/>
    <w:rsid w:val="00056C51"/>
    <w:rsid w:val="000570B2"/>
    <w:rsid w:val="0005719D"/>
    <w:rsid w:val="00057388"/>
    <w:rsid w:val="00057B2D"/>
    <w:rsid w:val="00057EFD"/>
    <w:rsid w:val="00060361"/>
    <w:rsid w:val="000607F3"/>
    <w:rsid w:val="00060C3F"/>
    <w:rsid w:val="00060CFB"/>
    <w:rsid w:val="00060D2C"/>
    <w:rsid w:val="00061247"/>
    <w:rsid w:val="00061FDC"/>
    <w:rsid w:val="0006296F"/>
    <w:rsid w:val="000634BD"/>
    <w:rsid w:val="00063687"/>
    <w:rsid w:val="000636BB"/>
    <w:rsid w:val="00064449"/>
    <w:rsid w:val="00064F8F"/>
    <w:rsid w:val="00065649"/>
    <w:rsid w:val="00065B57"/>
    <w:rsid w:val="00065E35"/>
    <w:rsid w:val="00065E65"/>
    <w:rsid w:val="00066212"/>
    <w:rsid w:val="000663BD"/>
    <w:rsid w:val="000665F5"/>
    <w:rsid w:val="000670C7"/>
    <w:rsid w:val="0006749E"/>
    <w:rsid w:val="00067529"/>
    <w:rsid w:val="000678E3"/>
    <w:rsid w:val="00067984"/>
    <w:rsid w:val="0007027F"/>
    <w:rsid w:val="000705E7"/>
    <w:rsid w:val="00070A90"/>
    <w:rsid w:val="00070C6C"/>
    <w:rsid w:val="000712BC"/>
    <w:rsid w:val="00071763"/>
    <w:rsid w:val="000719D2"/>
    <w:rsid w:val="00071C5F"/>
    <w:rsid w:val="00071CC6"/>
    <w:rsid w:val="000725BE"/>
    <w:rsid w:val="000727B0"/>
    <w:rsid w:val="00072880"/>
    <w:rsid w:val="00072913"/>
    <w:rsid w:val="00072F75"/>
    <w:rsid w:val="00073F14"/>
    <w:rsid w:val="00074317"/>
    <w:rsid w:val="000743F9"/>
    <w:rsid w:val="00074438"/>
    <w:rsid w:val="00074456"/>
    <w:rsid w:val="0007464D"/>
    <w:rsid w:val="000748C8"/>
    <w:rsid w:val="00074B1D"/>
    <w:rsid w:val="00074DAF"/>
    <w:rsid w:val="00075220"/>
    <w:rsid w:val="00075325"/>
    <w:rsid w:val="000754F0"/>
    <w:rsid w:val="0007666D"/>
    <w:rsid w:val="00076D10"/>
    <w:rsid w:val="00076F66"/>
    <w:rsid w:val="00077343"/>
    <w:rsid w:val="00077AAA"/>
    <w:rsid w:val="00077CED"/>
    <w:rsid w:val="00080702"/>
    <w:rsid w:val="00080A8C"/>
    <w:rsid w:val="00080B5E"/>
    <w:rsid w:val="00080DE2"/>
    <w:rsid w:val="000811DB"/>
    <w:rsid w:val="00081396"/>
    <w:rsid w:val="00081464"/>
    <w:rsid w:val="00081973"/>
    <w:rsid w:val="00081A9E"/>
    <w:rsid w:val="00081DFD"/>
    <w:rsid w:val="0008259E"/>
    <w:rsid w:val="00083CF3"/>
    <w:rsid w:val="00083FBE"/>
    <w:rsid w:val="000841CA"/>
    <w:rsid w:val="00084321"/>
    <w:rsid w:val="00085514"/>
    <w:rsid w:val="00085851"/>
    <w:rsid w:val="00085A90"/>
    <w:rsid w:val="000861A5"/>
    <w:rsid w:val="00086394"/>
    <w:rsid w:val="000869C5"/>
    <w:rsid w:val="00086B5E"/>
    <w:rsid w:val="0008791B"/>
    <w:rsid w:val="00087DDA"/>
    <w:rsid w:val="00087F7E"/>
    <w:rsid w:val="000901F6"/>
    <w:rsid w:val="0009062A"/>
    <w:rsid w:val="00090918"/>
    <w:rsid w:val="00090A53"/>
    <w:rsid w:val="00091387"/>
    <w:rsid w:val="000913B4"/>
    <w:rsid w:val="000914BE"/>
    <w:rsid w:val="00091836"/>
    <w:rsid w:val="00091D12"/>
    <w:rsid w:val="000922A2"/>
    <w:rsid w:val="000927F9"/>
    <w:rsid w:val="00093356"/>
    <w:rsid w:val="00093A07"/>
    <w:rsid w:val="00093B71"/>
    <w:rsid w:val="00093ED8"/>
    <w:rsid w:val="000941F6"/>
    <w:rsid w:val="000943B1"/>
    <w:rsid w:val="00094499"/>
    <w:rsid w:val="0009462A"/>
    <w:rsid w:val="000947CA"/>
    <w:rsid w:val="00094CD3"/>
    <w:rsid w:val="00094DC4"/>
    <w:rsid w:val="00094DC8"/>
    <w:rsid w:val="00095D48"/>
    <w:rsid w:val="00096990"/>
    <w:rsid w:val="00097614"/>
    <w:rsid w:val="000A0887"/>
    <w:rsid w:val="000A0907"/>
    <w:rsid w:val="000A148F"/>
    <w:rsid w:val="000A1F6C"/>
    <w:rsid w:val="000A20FB"/>
    <w:rsid w:val="000A27F0"/>
    <w:rsid w:val="000A2A25"/>
    <w:rsid w:val="000A3996"/>
    <w:rsid w:val="000A39B7"/>
    <w:rsid w:val="000A3B18"/>
    <w:rsid w:val="000A428D"/>
    <w:rsid w:val="000A4BB4"/>
    <w:rsid w:val="000A5004"/>
    <w:rsid w:val="000A506E"/>
    <w:rsid w:val="000A50AF"/>
    <w:rsid w:val="000A5367"/>
    <w:rsid w:val="000A53D3"/>
    <w:rsid w:val="000A5542"/>
    <w:rsid w:val="000A5D66"/>
    <w:rsid w:val="000A5E90"/>
    <w:rsid w:val="000A680C"/>
    <w:rsid w:val="000A6990"/>
    <w:rsid w:val="000A6DC0"/>
    <w:rsid w:val="000A7291"/>
    <w:rsid w:val="000A7386"/>
    <w:rsid w:val="000A760F"/>
    <w:rsid w:val="000A7CF0"/>
    <w:rsid w:val="000B0073"/>
    <w:rsid w:val="000B0762"/>
    <w:rsid w:val="000B0B88"/>
    <w:rsid w:val="000B1064"/>
    <w:rsid w:val="000B1195"/>
    <w:rsid w:val="000B149B"/>
    <w:rsid w:val="000B1C31"/>
    <w:rsid w:val="000B1D5F"/>
    <w:rsid w:val="000B2186"/>
    <w:rsid w:val="000B2496"/>
    <w:rsid w:val="000B25E0"/>
    <w:rsid w:val="000B2B05"/>
    <w:rsid w:val="000B3A57"/>
    <w:rsid w:val="000B4039"/>
    <w:rsid w:val="000B4186"/>
    <w:rsid w:val="000B5599"/>
    <w:rsid w:val="000B57E1"/>
    <w:rsid w:val="000B6176"/>
    <w:rsid w:val="000B632F"/>
    <w:rsid w:val="000B6749"/>
    <w:rsid w:val="000B69A0"/>
    <w:rsid w:val="000B6B53"/>
    <w:rsid w:val="000B6B96"/>
    <w:rsid w:val="000B6E68"/>
    <w:rsid w:val="000B7976"/>
    <w:rsid w:val="000B7E63"/>
    <w:rsid w:val="000C08BB"/>
    <w:rsid w:val="000C095A"/>
    <w:rsid w:val="000C0C94"/>
    <w:rsid w:val="000C1036"/>
    <w:rsid w:val="000C17F7"/>
    <w:rsid w:val="000C1CA2"/>
    <w:rsid w:val="000C2246"/>
    <w:rsid w:val="000C2919"/>
    <w:rsid w:val="000C2CEA"/>
    <w:rsid w:val="000C2D90"/>
    <w:rsid w:val="000C340A"/>
    <w:rsid w:val="000C3595"/>
    <w:rsid w:val="000C37BB"/>
    <w:rsid w:val="000C3E34"/>
    <w:rsid w:val="000C3EAB"/>
    <w:rsid w:val="000C4467"/>
    <w:rsid w:val="000C471C"/>
    <w:rsid w:val="000C4CC6"/>
    <w:rsid w:val="000C4FB7"/>
    <w:rsid w:val="000C5354"/>
    <w:rsid w:val="000C5466"/>
    <w:rsid w:val="000C6267"/>
    <w:rsid w:val="000C64B0"/>
    <w:rsid w:val="000C658F"/>
    <w:rsid w:val="000C6DD6"/>
    <w:rsid w:val="000C6F42"/>
    <w:rsid w:val="000C7609"/>
    <w:rsid w:val="000C7A0C"/>
    <w:rsid w:val="000D0075"/>
    <w:rsid w:val="000D0719"/>
    <w:rsid w:val="000D0A01"/>
    <w:rsid w:val="000D0B98"/>
    <w:rsid w:val="000D10F1"/>
    <w:rsid w:val="000D1392"/>
    <w:rsid w:val="000D14E0"/>
    <w:rsid w:val="000D1CFA"/>
    <w:rsid w:val="000D225B"/>
    <w:rsid w:val="000D281E"/>
    <w:rsid w:val="000D2CDD"/>
    <w:rsid w:val="000D2F19"/>
    <w:rsid w:val="000D303C"/>
    <w:rsid w:val="000D3084"/>
    <w:rsid w:val="000D335A"/>
    <w:rsid w:val="000D38F2"/>
    <w:rsid w:val="000D4806"/>
    <w:rsid w:val="000D4A57"/>
    <w:rsid w:val="000D4C9E"/>
    <w:rsid w:val="000D4EBF"/>
    <w:rsid w:val="000D509A"/>
    <w:rsid w:val="000D5ADA"/>
    <w:rsid w:val="000D6057"/>
    <w:rsid w:val="000D661F"/>
    <w:rsid w:val="000D68A2"/>
    <w:rsid w:val="000D68D8"/>
    <w:rsid w:val="000D6922"/>
    <w:rsid w:val="000D7124"/>
    <w:rsid w:val="000D76A0"/>
    <w:rsid w:val="000D7880"/>
    <w:rsid w:val="000D7C5D"/>
    <w:rsid w:val="000E006B"/>
    <w:rsid w:val="000E0228"/>
    <w:rsid w:val="000E0347"/>
    <w:rsid w:val="000E0556"/>
    <w:rsid w:val="000E058E"/>
    <w:rsid w:val="000E072E"/>
    <w:rsid w:val="000E09EF"/>
    <w:rsid w:val="000E10EE"/>
    <w:rsid w:val="000E14EF"/>
    <w:rsid w:val="000E1572"/>
    <w:rsid w:val="000E15BC"/>
    <w:rsid w:val="000E184B"/>
    <w:rsid w:val="000E19D9"/>
    <w:rsid w:val="000E1A17"/>
    <w:rsid w:val="000E1C00"/>
    <w:rsid w:val="000E289A"/>
    <w:rsid w:val="000E38A8"/>
    <w:rsid w:val="000E42EF"/>
    <w:rsid w:val="000E52E5"/>
    <w:rsid w:val="000E5C82"/>
    <w:rsid w:val="000E685F"/>
    <w:rsid w:val="000E6C62"/>
    <w:rsid w:val="000E72EE"/>
    <w:rsid w:val="000E7367"/>
    <w:rsid w:val="000E742A"/>
    <w:rsid w:val="000E7950"/>
    <w:rsid w:val="000E798E"/>
    <w:rsid w:val="000F05AE"/>
    <w:rsid w:val="000F09FD"/>
    <w:rsid w:val="000F0FBD"/>
    <w:rsid w:val="000F1747"/>
    <w:rsid w:val="000F1AB5"/>
    <w:rsid w:val="000F2386"/>
    <w:rsid w:val="000F2472"/>
    <w:rsid w:val="000F24A1"/>
    <w:rsid w:val="000F2C81"/>
    <w:rsid w:val="000F31CC"/>
    <w:rsid w:val="000F3562"/>
    <w:rsid w:val="000F442A"/>
    <w:rsid w:val="000F4450"/>
    <w:rsid w:val="000F49C2"/>
    <w:rsid w:val="000F4A14"/>
    <w:rsid w:val="000F4AAE"/>
    <w:rsid w:val="000F4B88"/>
    <w:rsid w:val="000F4D8C"/>
    <w:rsid w:val="000F4DB2"/>
    <w:rsid w:val="000F5C44"/>
    <w:rsid w:val="000F5F5B"/>
    <w:rsid w:val="000F6841"/>
    <w:rsid w:val="000F6EBB"/>
    <w:rsid w:val="000F71D5"/>
    <w:rsid w:val="000F7546"/>
    <w:rsid w:val="000F757A"/>
    <w:rsid w:val="000F78E2"/>
    <w:rsid w:val="000F792C"/>
    <w:rsid w:val="0010064B"/>
    <w:rsid w:val="00100C06"/>
    <w:rsid w:val="00101725"/>
    <w:rsid w:val="001018E1"/>
    <w:rsid w:val="00101E30"/>
    <w:rsid w:val="00101F2A"/>
    <w:rsid w:val="00102679"/>
    <w:rsid w:val="00102831"/>
    <w:rsid w:val="0010296F"/>
    <w:rsid w:val="00103229"/>
    <w:rsid w:val="00103315"/>
    <w:rsid w:val="00103560"/>
    <w:rsid w:val="00103EE3"/>
    <w:rsid w:val="001042ED"/>
    <w:rsid w:val="00104348"/>
    <w:rsid w:val="0010451F"/>
    <w:rsid w:val="001047FD"/>
    <w:rsid w:val="001052F7"/>
    <w:rsid w:val="00105AEE"/>
    <w:rsid w:val="00105D21"/>
    <w:rsid w:val="00105E58"/>
    <w:rsid w:val="001069DA"/>
    <w:rsid w:val="00106CB0"/>
    <w:rsid w:val="00107007"/>
    <w:rsid w:val="0010708C"/>
    <w:rsid w:val="00107C2B"/>
    <w:rsid w:val="00107D0E"/>
    <w:rsid w:val="00107F02"/>
    <w:rsid w:val="0011002C"/>
    <w:rsid w:val="00110043"/>
    <w:rsid w:val="00110512"/>
    <w:rsid w:val="00110838"/>
    <w:rsid w:val="00110846"/>
    <w:rsid w:val="00110B62"/>
    <w:rsid w:val="001112A6"/>
    <w:rsid w:val="00111685"/>
    <w:rsid w:val="001116AC"/>
    <w:rsid w:val="001116E2"/>
    <w:rsid w:val="00111B99"/>
    <w:rsid w:val="00111C2E"/>
    <w:rsid w:val="001129CB"/>
    <w:rsid w:val="00112F5F"/>
    <w:rsid w:val="0011328D"/>
    <w:rsid w:val="0011341F"/>
    <w:rsid w:val="00113618"/>
    <w:rsid w:val="00113BC4"/>
    <w:rsid w:val="00113C8F"/>
    <w:rsid w:val="00113F6B"/>
    <w:rsid w:val="001143E4"/>
    <w:rsid w:val="0011453B"/>
    <w:rsid w:val="0011497F"/>
    <w:rsid w:val="00115140"/>
    <w:rsid w:val="001153D1"/>
    <w:rsid w:val="0011552D"/>
    <w:rsid w:val="001155E9"/>
    <w:rsid w:val="00115A47"/>
    <w:rsid w:val="0011612F"/>
    <w:rsid w:val="001169B2"/>
    <w:rsid w:val="00117030"/>
    <w:rsid w:val="001170D4"/>
    <w:rsid w:val="00117488"/>
    <w:rsid w:val="00117822"/>
    <w:rsid w:val="001179F2"/>
    <w:rsid w:val="0012006C"/>
    <w:rsid w:val="00120AD9"/>
    <w:rsid w:val="00120E9B"/>
    <w:rsid w:val="0012108C"/>
    <w:rsid w:val="001218CB"/>
    <w:rsid w:val="00121914"/>
    <w:rsid w:val="0012198F"/>
    <w:rsid w:val="00121E39"/>
    <w:rsid w:val="00121F42"/>
    <w:rsid w:val="00122DC3"/>
    <w:rsid w:val="00123348"/>
    <w:rsid w:val="00123F24"/>
    <w:rsid w:val="001249F9"/>
    <w:rsid w:val="00124E06"/>
    <w:rsid w:val="00124FED"/>
    <w:rsid w:val="001250D0"/>
    <w:rsid w:val="00125240"/>
    <w:rsid w:val="00125B52"/>
    <w:rsid w:val="00125B93"/>
    <w:rsid w:val="00126176"/>
    <w:rsid w:val="00126E12"/>
    <w:rsid w:val="00126F60"/>
    <w:rsid w:val="001271F2"/>
    <w:rsid w:val="0012724E"/>
    <w:rsid w:val="00127B7E"/>
    <w:rsid w:val="00127E3C"/>
    <w:rsid w:val="00127E42"/>
    <w:rsid w:val="00127EBE"/>
    <w:rsid w:val="00130476"/>
    <w:rsid w:val="00130751"/>
    <w:rsid w:val="001307E1"/>
    <w:rsid w:val="00130DB4"/>
    <w:rsid w:val="00131343"/>
    <w:rsid w:val="00131BE6"/>
    <w:rsid w:val="00132E0F"/>
    <w:rsid w:val="001340D1"/>
    <w:rsid w:val="0013413A"/>
    <w:rsid w:val="00134426"/>
    <w:rsid w:val="001351D6"/>
    <w:rsid w:val="001359C4"/>
    <w:rsid w:val="00135B46"/>
    <w:rsid w:val="00136422"/>
    <w:rsid w:val="00136FC6"/>
    <w:rsid w:val="00137759"/>
    <w:rsid w:val="0013788B"/>
    <w:rsid w:val="00137ECE"/>
    <w:rsid w:val="001403AF"/>
    <w:rsid w:val="001404FE"/>
    <w:rsid w:val="00140615"/>
    <w:rsid w:val="00141564"/>
    <w:rsid w:val="0014178C"/>
    <w:rsid w:val="001421FB"/>
    <w:rsid w:val="00142594"/>
    <w:rsid w:val="00142897"/>
    <w:rsid w:val="00142C1E"/>
    <w:rsid w:val="00142EBF"/>
    <w:rsid w:val="001430E6"/>
    <w:rsid w:val="00143300"/>
    <w:rsid w:val="00143D22"/>
    <w:rsid w:val="0014558C"/>
    <w:rsid w:val="00145833"/>
    <w:rsid w:val="00145BC9"/>
    <w:rsid w:val="00145CDD"/>
    <w:rsid w:val="001460BF"/>
    <w:rsid w:val="001463F9"/>
    <w:rsid w:val="00146683"/>
    <w:rsid w:val="001466FD"/>
    <w:rsid w:val="00147132"/>
    <w:rsid w:val="001473FF"/>
    <w:rsid w:val="00147C41"/>
    <w:rsid w:val="00147C65"/>
    <w:rsid w:val="00147DD4"/>
    <w:rsid w:val="001501B8"/>
    <w:rsid w:val="00150256"/>
    <w:rsid w:val="0015042D"/>
    <w:rsid w:val="001505DA"/>
    <w:rsid w:val="00150A20"/>
    <w:rsid w:val="00150C72"/>
    <w:rsid w:val="00150EC2"/>
    <w:rsid w:val="0015103A"/>
    <w:rsid w:val="001521DB"/>
    <w:rsid w:val="0015239F"/>
    <w:rsid w:val="001529AA"/>
    <w:rsid w:val="001532D2"/>
    <w:rsid w:val="001539F3"/>
    <w:rsid w:val="00153E73"/>
    <w:rsid w:val="00154BA8"/>
    <w:rsid w:val="00154D86"/>
    <w:rsid w:val="00154F87"/>
    <w:rsid w:val="0015546A"/>
    <w:rsid w:val="001555B5"/>
    <w:rsid w:val="00156530"/>
    <w:rsid w:val="00156A34"/>
    <w:rsid w:val="00156AB0"/>
    <w:rsid w:val="00156CAF"/>
    <w:rsid w:val="00156E32"/>
    <w:rsid w:val="001571D5"/>
    <w:rsid w:val="001571D9"/>
    <w:rsid w:val="001577D7"/>
    <w:rsid w:val="00157E3D"/>
    <w:rsid w:val="00160111"/>
    <w:rsid w:val="0016017E"/>
    <w:rsid w:val="00160755"/>
    <w:rsid w:val="001607E0"/>
    <w:rsid w:val="00160B25"/>
    <w:rsid w:val="00161054"/>
    <w:rsid w:val="0016148E"/>
    <w:rsid w:val="001615DB"/>
    <w:rsid w:val="00161759"/>
    <w:rsid w:val="001619C8"/>
    <w:rsid w:val="00161D4A"/>
    <w:rsid w:val="00161E3F"/>
    <w:rsid w:val="00162A01"/>
    <w:rsid w:val="00162B88"/>
    <w:rsid w:val="00162F21"/>
    <w:rsid w:val="00163080"/>
    <w:rsid w:val="001639D8"/>
    <w:rsid w:val="00163BFB"/>
    <w:rsid w:val="00163D27"/>
    <w:rsid w:val="00163E6B"/>
    <w:rsid w:val="00164077"/>
    <w:rsid w:val="00164273"/>
    <w:rsid w:val="00164B32"/>
    <w:rsid w:val="001655AD"/>
    <w:rsid w:val="0016566E"/>
    <w:rsid w:val="00165D15"/>
    <w:rsid w:val="00165E77"/>
    <w:rsid w:val="0016628E"/>
    <w:rsid w:val="001664CD"/>
    <w:rsid w:val="001666B9"/>
    <w:rsid w:val="001668A1"/>
    <w:rsid w:val="001668C5"/>
    <w:rsid w:val="00166E58"/>
    <w:rsid w:val="00167BEC"/>
    <w:rsid w:val="001719BF"/>
    <w:rsid w:val="00171C1C"/>
    <w:rsid w:val="00171CAC"/>
    <w:rsid w:val="001724D3"/>
    <w:rsid w:val="00172767"/>
    <w:rsid w:val="001728F5"/>
    <w:rsid w:val="00172B0C"/>
    <w:rsid w:val="00172B33"/>
    <w:rsid w:val="00172F86"/>
    <w:rsid w:val="001732C9"/>
    <w:rsid w:val="001733F3"/>
    <w:rsid w:val="001734B8"/>
    <w:rsid w:val="0017441D"/>
    <w:rsid w:val="0017582E"/>
    <w:rsid w:val="0017617D"/>
    <w:rsid w:val="0017683D"/>
    <w:rsid w:val="00176E2B"/>
    <w:rsid w:val="001776D9"/>
    <w:rsid w:val="00177877"/>
    <w:rsid w:val="00177E52"/>
    <w:rsid w:val="001805FB"/>
    <w:rsid w:val="00180748"/>
    <w:rsid w:val="001809CF"/>
    <w:rsid w:val="001816EA"/>
    <w:rsid w:val="00181708"/>
    <w:rsid w:val="00181C3B"/>
    <w:rsid w:val="00181D43"/>
    <w:rsid w:val="00181DCB"/>
    <w:rsid w:val="0018206C"/>
    <w:rsid w:val="00182EAC"/>
    <w:rsid w:val="001831C8"/>
    <w:rsid w:val="00183575"/>
    <w:rsid w:val="001837B2"/>
    <w:rsid w:val="00183AE8"/>
    <w:rsid w:val="00184099"/>
    <w:rsid w:val="001842AE"/>
    <w:rsid w:val="001846F9"/>
    <w:rsid w:val="00184871"/>
    <w:rsid w:val="0018523E"/>
    <w:rsid w:val="00185C5D"/>
    <w:rsid w:val="00185DE3"/>
    <w:rsid w:val="001864D2"/>
    <w:rsid w:val="0018686F"/>
    <w:rsid w:val="00186C6B"/>
    <w:rsid w:val="00187072"/>
    <w:rsid w:val="00187879"/>
    <w:rsid w:val="00187D44"/>
    <w:rsid w:val="00190047"/>
    <w:rsid w:val="00190056"/>
    <w:rsid w:val="00190752"/>
    <w:rsid w:val="0019075F"/>
    <w:rsid w:val="00190B90"/>
    <w:rsid w:val="00191242"/>
    <w:rsid w:val="00191351"/>
    <w:rsid w:val="00191360"/>
    <w:rsid w:val="0019181A"/>
    <w:rsid w:val="00191AA7"/>
    <w:rsid w:val="00192C0A"/>
    <w:rsid w:val="00193644"/>
    <w:rsid w:val="00193929"/>
    <w:rsid w:val="00193CE3"/>
    <w:rsid w:val="00193D5B"/>
    <w:rsid w:val="00194004"/>
    <w:rsid w:val="00194757"/>
    <w:rsid w:val="001949B0"/>
    <w:rsid w:val="00194DEF"/>
    <w:rsid w:val="00194E37"/>
    <w:rsid w:val="001953C1"/>
    <w:rsid w:val="001956B0"/>
    <w:rsid w:val="001956B4"/>
    <w:rsid w:val="00195720"/>
    <w:rsid w:val="00195A76"/>
    <w:rsid w:val="00195B6F"/>
    <w:rsid w:val="00195CF3"/>
    <w:rsid w:val="00195F6D"/>
    <w:rsid w:val="00196133"/>
    <w:rsid w:val="001966B7"/>
    <w:rsid w:val="0019679A"/>
    <w:rsid w:val="00196F1F"/>
    <w:rsid w:val="00197117"/>
    <w:rsid w:val="00197462"/>
    <w:rsid w:val="00197508"/>
    <w:rsid w:val="00197591"/>
    <w:rsid w:val="00197E71"/>
    <w:rsid w:val="001A04C9"/>
    <w:rsid w:val="001A05F8"/>
    <w:rsid w:val="001A0C36"/>
    <w:rsid w:val="001A11D8"/>
    <w:rsid w:val="001A1C6F"/>
    <w:rsid w:val="001A2073"/>
    <w:rsid w:val="001A38BC"/>
    <w:rsid w:val="001A3969"/>
    <w:rsid w:val="001A39E9"/>
    <w:rsid w:val="001A3D8B"/>
    <w:rsid w:val="001A5834"/>
    <w:rsid w:val="001A5E0F"/>
    <w:rsid w:val="001A6282"/>
    <w:rsid w:val="001A6A3D"/>
    <w:rsid w:val="001A6BF7"/>
    <w:rsid w:val="001A6D66"/>
    <w:rsid w:val="001A6E84"/>
    <w:rsid w:val="001A6F1D"/>
    <w:rsid w:val="001A70DB"/>
    <w:rsid w:val="001A7277"/>
    <w:rsid w:val="001A761D"/>
    <w:rsid w:val="001A7B1F"/>
    <w:rsid w:val="001A7C99"/>
    <w:rsid w:val="001B0058"/>
    <w:rsid w:val="001B0115"/>
    <w:rsid w:val="001B030B"/>
    <w:rsid w:val="001B075C"/>
    <w:rsid w:val="001B09CA"/>
    <w:rsid w:val="001B0E3A"/>
    <w:rsid w:val="001B128E"/>
    <w:rsid w:val="001B14B1"/>
    <w:rsid w:val="001B2397"/>
    <w:rsid w:val="001B28C6"/>
    <w:rsid w:val="001B2C54"/>
    <w:rsid w:val="001B323A"/>
    <w:rsid w:val="001B3931"/>
    <w:rsid w:val="001B3B0C"/>
    <w:rsid w:val="001B41BB"/>
    <w:rsid w:val="001B4559"/>
    <w:rsid w:val="001B4D22"/>
    <w:rsid w:val="001B4EC6"/>
    <w:rsid w:val="001B50EF"/>
    <w:rsid w:val="001B51EF"/>
    <w:rsid w:val="001B5951"/>
    <w:rsid w:val="001B5A2B"/>
    <w:rsid w:val="001B5AFF"/>
    <w:rsid w:val="001B5D12"/>
    <w:rsid w:val="001B5F43"/>
    <w:rsid w:val="001B6693"/>
    <w:rsid w:val="001B69EB"/>
    <w:rsid w:val="001B76D3"/>
    <w:rsid w:val="001C0071"/>
    <w:rsid w:val="001C0141"/>
    <w:rsid w:val="001C0BD4"/>
    <w:rsid w:val="001C0F73"/>
    <w:rsid w:val="001C1004"/>
    <w:rsid w:val="001C1177"/>
    <w:rsid w:val="001C16B4"/>
    <w:rsid w:val="001C2637"/>
    <w:rsid w:val="001C27A8"/>
    <w:rsid w:val="001C2983"/>
    <w:rsid w:val="001C2DFF"/>
    <w:rsid w:val="001C3AD1"/>
    <w:rsid w:val="001C3AE1"/>
    <w:rsid w:val="001C3DC5"/>
    <w:rsid w:val="001C3F23"/>
    <w:rsid w:val="001C4092"/>
    <w:rsid w:val="001C489E"/>
    <w:rsid w:val="001C5624"/>
    <w:rsid w:val="001C570A"/>
    <w:rsid w:val="001C5806"/>
    <w:rsid w:val="001C60D8"/>
    <w:rsid w:val="001C60F0"/>
    <w:rsid w:val="001C6231"/>
    <w:rsid w:val="001C6978"/>
    <w:rsid w:val="001C6E9B"/>
    <w:rsid w:val="001C6FD4"/>
    <w:rsid w:val="001C7088"/>
    <w:rsid w:val="001C7100"/>
    <w:rsid w:val="001C772B"/>
    <w:rsid w:val="001C7938"/>
    <w:rsid w:val="001D0207"/>
    <w:rsid w:val="001D032B"/>
    <w:rsid w:val="001D03A4"/>
    <w:rsid w:val="001D0708"/>
    <w:rsid w:val="001D080E"/>
    <w:rsid w:val="001D09D8"/>
    <w:rsid w:val="001D0AFF"/>
    <w:rsid w:val="001D16AA"/>
    <w:rsid w:val="001D1CE1"/>
    <w:rsid w:val="001D1E4C"/>
    <w:rsid w:val="001D2420"/>
    <w:rsid w:val="001D25C6"/>
    <w:rsid w:val="001D2FCE"/>
    <w:rsid w:val="001D3018"/>
    <w:rsid w:val="001D3683"/>
    <w:rsid w:val="001D3786"/>
    <w:rsid w:val="001D3BBF"/>
    <w:rsid w:val="001D45E1"/>
    <w:rsid w:val="001D4966"/>
    <w:rsid w:val="001D4B56"/>
    <w:rsid w:val="001D4BFF"/>
    <w:rsid w:val="001D4C7C"/>
    <w:rsid w:val="001D564E"/>
    <w:rsid w:val="001D56FF"/>
    <w:rsid w:val="001D62E3"/>
    <w:rsid w:val="001D69B5"/>
    <w:rsid w:val="001D6D98"/>
    <w:rsid w:val="001D7097"/>
    <w:rsid w:val="001D73B8"/>
    <w:rsid w:val="001D7589"/>
    <w:rsid w:val="001D7708"/>
    <w:rsid w:val="001E0175"/>
    <w:rsid w:val="001E0866"/>
    <w:rsid w:val="001E10B3"/>
    <w:rsid w:val="001E163D"/>
    <w:rsid w:val="001E1815"/>
    <w:rsid w:val="001E1E88"/>
    <w:rsid w:val="001E2523"/>
    <w:rsid w:val="001E28EB"/>
    <w:rsid w:val="001E2CAB"/>
    <w:rsid w:val="001E3F05"/>
    <w:rsid w:val="001E4278"/>
    <w:rsid w:val="001E43FC"/>
    <w:rsid w:val="001E47BF"/>
    <w:rsid w:val="001E4938"/>
    <w:rsid w:val="001E4CF6"/>
    <w:rsid w:val="001E508A"/>
    <w:rsid w:val="001E5B11"/>
    <w:rsid w:val="001E5D28"/>
    <w:rsid w:val="001E5DA3"/>
    <w:rsid w:val="001E5FC4"/>
    <w:rsid w:val="001E623D"/>
    <w:rsid w:val="001E625F"/>
    <w:rsid w:val="001E64E7"/>
    <w:rsid w:val="001E688B"/>
    <w:rsid w:val="001E68EC"/>
    <w:rsid w:val="001E6CC7"/>
    <w:rsid w:val="001E6F71"/>
    <w:rsid w:val="001E73F8"/>
    <w:rsid w:val="001E77B4"/>
    <w:rsid w:val="001E789A"/>
    <w:rsid w:val="001E7C25"/>
    <w:rsid w:val="001F0470"/>
    <w:rsid w:val="001F064F"/>
    <w:rsid w:val="001F06C1"/>
    <w:rsid w:val="001F0800"/>
    <w:rsid w:val="001F0D83"/>
    <w:rsid w:val="001F0FA3"/>
    <w:rsid w:val="001F0FC4"/>
    <w:rsid w:val="001F1574"/>
    <w:rsid w:val="001F16F0"/>
    <w:rsid w:val="001F1C8D"/>
    <w:rsid w:val="001F2747"/>
    <w:rsid w:val="001F2BFB"/>
    <w:rsid w:val="001F2DBD"/>
    <w:rsid w:val="001F3145"/>
    <w:rsid w:val="001F32FD"/>
    <w:rsid w:val="001F36D4"/>
    <w:rsid w:val="001F38A3"/>
    <w:rsid w:val="001F3B76"/>
    <w:rsid w:val="001F4241"/>
    <w:rsid w:val="001F43AC"/>
    <w:rsid w:val="001F4567"/>
    <w:rsid w:val="001F4C40"/>
    <w:rsid w:val="001F51B5"/>
    <w:rsid w:val="001F5AF9"/>
    <w:rsid w:val="001F6337"/>
    <w:rsid w:val="001F637A"/>
    <w:rsid w:val="001F68E4"/>
    <w:rsid w:val="001F6C02"/>
    <w:rsid w:val="001F7202"/>
    <w:rsid w:val="001F730F"/>
    <w:rsid w:val="002000A6"/>
    <w:rsid w:val="00200277"/>
    <w:rsid w:val="00200973"/>
    <w:rsid w:val="002011E1"/>
    <w:rsid w:val="00201E02"/>
    <w:rsid w:val="0020276D"/>
    <w:rsid w:val="0020366D"/>
    <w:rsid w:val="00203B8E"/>
    <w:rsid w:val="00203FF3"/>
    <w:rsid w:val="0020455E"/>
    <w:rsid w:val="00204AF4"/>
    <w:rsid w:val="00204C40"/>
    <w:rsid w:val="00204F3A"/>
    <w:rsid w:val="002052DF"/>
    <w:rsid w:val="00205FF2"/>
    <w:rsid w:val="002060F7"/>
    <w:rsid w:val="00206372"/>
    <w:rsid w:val="002071DE"/>
    <w:rsid w:val="00207EBD"/>
    <w:rsid w:val="00210015"/>
    <w:rsid w:val="00210145"/>
    <w:rsid w:val="00210298"/>
    <w:rsid w:val="002104F5"/>
    <w:rsid w:val="00210A3F"/>
    <w:rsid w:val="00210E5E"/>
    <w:rsid w:val="00210EA0"/>
    <w:rsid w:val="00210F71"/>
    <w:rsid w:val="002111F0"/>
    <w:rsid w:val="00211962"/>
    <w:rsid w:val="002123F7"/>
    <w:rsid w:val="0021286F"/>
    <w:rsid w:val="00212BD0"/>
    <w:rsid w:val="0021322C"/>
    <w:rsid w:val="00213867"/>
    <w:rsid w:val="002138FE"/>
    <w:rsid w:val="00213B2A"/>
    <w:rsid w:val="00213DBC"/>
    <w:rsid w:val="00214924"/>
    <w:rsid w:val="00214C44"/>
    <w:rsid w:val="00215448"/>
    <w:rsid w:val="00215576"/>
    <w:rsid w:val="002161FD"/>
    <w:rsid w:val="00216696"/>
    <w:rsid w:val="00216B18"/>
    <w:rsid w:val="00216E48"/>
    <w:rsid w:val="00217233"/>
    <w:rsid w:val="00217888"/>
    <w:rsid w:val="002178DB"/>
    <w:rsid w:val="00217A8F"/>
    <w:rsid w:val="00220011"/>
    <w:rsid w:val="0022061A"/>
    <w:rsid w:val="002209F4"/>
    <w:rsid w:val="00220FDF"/>
    <w:rsid w:val="00221496"/>
    <w:rsid w:val="00221953"/>
    <w:rsid w:val="00222435"/>
    <w:rsid w:val="00222459"/>
    <w:rsid w:val="0022257A"/>
    <w:rsid w:val="0022257C"/>
    <w:rsid w:val="00222E06"/>
    <w:rsid w:val="00223061"/>
    <w:rsid w:val="00223115"/>
    <w:rsid w:val="00223396"/>
    <w:rsid w:val="002234F0"/>
    <w:rsid w:val="00223F12"/>
    <w:rsid w:val="002240B2"/>
    <w:rsid w:val="002242EC"/>
    <w:rsid w:val="002245EC"/>
    <w:rsid w:val="002249A1"/>
    <w:rsid w:val="00225626"/>
    <w:rsid w:val="00226858"/>
    <w:rsid w:val="00226BFA"/>
    <w:rsid w:val="00226E77"/>
    <w:rsid w:val="0022701D"/>
    <w:rsid w:val="0022702D"/>
    <w:rsid w:val="00227101"/>
    <w:rsid w:val="002305B8"/>
    <w:rsid w:val="002309C6"/>
    <w:rsid w:val="00230F3E"/>
    <w:rsid w:val="0023110A"/>
    <w:rsid w:val="002315FF"/>
    <w:rsid w:val="00231CEA"/>
    <w:rsid w:val="002326F2"/>
    <w:rsid w:val="00232A70"/>
    <w:rsid w:val="00232B20"/>
    <w:rsid w:val="00232ECE"/>
    <w:rsid w:val="00233AC8"/>
    <w:rsid w:val="00233DCA"/>
    <w:rsid w:val="00234131"/>
    <w:rsid w:val="002346E5"/>
    <w:rsid w:val="00235427"/>
    <w:rsid w:val="00235F97"/>
    <w:rsid w:val="0023635C"/>
    <w:rsid w:val="00236C45"/>
    <w:rsid w:val="00237675"/>
    <w:rsid w:val="0023786A"/>
    <w:rsid w:val="00240A79"/>
    <w:rsid w:val="00240CC6"/>
    <w:rsid w:val="00241279"/>
    <w:rsid w:val="002412CC"/>
    <w:rsid w:val="00241370"/>
    <w:rsid w:val="002413DB"/>
    <w:rsid w:val="00241506"/>
    <w:rsid w:val="002417F7"/>
    <w:rsid w:val="00241D59"/>
    <w:rsid w:val="0024243D"/>
    <w:rsid w:val="0024266C"/>
    <w:rsid w:val="00242902"/>
    <w:rsid w:val="0024302A"/>
    <w:rsid w:val="0024321A"/>
    <w:rsid w:val="0024379B"/>
    <w:rsid w:val="002437D3"/>
    <w:rsid w:val="002437D9"/>
    <w:rsid w:val="00243F14"/>
    <w:rsid w:val="00244381"/>
    <w:rsid w:val="00244C25"/>
    <w:rsid w:val="0024556D"/>
    <w:rsid w:val="00245825"/>
    <w:rsid w:val="002458A4"/>
    <w:rsid w:val="00245B3F"/>
    <w:rsid w:val="002469C7"/>
    <w:rsid w:val="00246C41"/>
    <w:rsid w:val="00247A51"/>
    <w:rsid w:val="00247B3C"/>
    <w:rsid w:val="002501AA"/>
    <w:rsid w:val="002503D7"/>
    <w:rsid w:val="002508A2"/>
    <w:rsid w:val="00251071"/>
    <w:rsid w:val="002514F7"/>
    <w:rsid w:val="00251AB9"/>
    <w:rsid w:val="00251BE5"/>
    <w:rsid w:val="00251C66"/>
    <w:rsid w:val="00251D05"/>
    <w:rsid w:val="002528A2"/>
    <w:rsid w:val="002528F4"/>
    <w:rsid w:val="0025294A"/>
    <w:rsid w:val="00252A74"/>
    <w:rsid w:val="00252A9C"/>
    <w:rsid w:val="00252D1D"/>
    <w:rsid w:val="00253004"/>
    <w:rsid w:val="00253847"/>
    <w:rsid w:val="00253A01"/>
    <w:rsid w:val="00254BD1"/>
    <w:rsid w:val="00255D0C"/>
    <w:rsid w:val="00255DDB"/>
    <w:rsid w:val="00256091"/>
    <w:rsid w:val="00256569"/>
    <w:rsid w:val="00256B26"/>
    <w:rsid w:val="00256E56"/>
    <w:rsid w:val="00256E64"/>
    <w:rsid w:val="00256EDF"/>
    <w:rsid w:val="00257013"/>
    <w:rsid w:val="00257854"/>
    <w:rsid w:val="00257B4D"/>
    <w:rsid w:val="00257CF1"/>
    <w:rsid w:val="00257E53"/>
    <w:rsid w:val="00260028"/>
    <w:rsid w:val="00260246"/>
    <w:rsid w:val="00260B0D"/>
    <w:rsid w:val="00260C55"/>
    <w:rsid w:val="00260F94"/>
    <w:rsid w:val="0026144A"/>
    <w:rsid w:val="00261742"/>
    <w:rsid w:val="002624C7"/>
    <w:rsid w:val="002634F9"/>
    <w:rsid w:val="00263600"/>
    <w:rsid w:val="00263638"/>
    <w:rsid w:val="00263868"/>
    <w:rsid w:val="00263BE8"/>
    <w:rsid w:val="00263FC9"/>
    <w:rsid w:val="00264353"/>
    <w:rsid w:val="002646BD"/>
    <w:rsid w:val="00264E4E"/>
    <w:rsid w:val="002653F5"/>
    <w:rsid w:val="002656AE"/>
    <w:rsid w:val="0026634D"/>
    <w:rsid w:val="002663DA"/>
    <w:rsid w:val="00266412"/>
    <w:rsid w:val="0026650A"/>
    <w:rsid w:val="00266656"/>
    <w:rsid w:val="00266C20"/>
    <w:rsid w:val="002670E5"/>
    <w:rsid w:val="0026716B"/>
    <w:rsid w:val="002701DF"/>
    <w:rsid w:val="00270229"/>
    <w:rsid w:val="0027082D"/>
    <w:rsid w:val="00270F7C"/>
    <w:rsid w:val="0027137F"/>
    <w:rsid w:val="002717EE"/>
    <w:rsid w:val="0027223B"/>
    <w:rsid w:val="002726AC"/>
    <w:rsid w:val="00272D83"/>
    <w:rsid w:val="00272EC2"/>
    <w:rsid w:val="00272FD3"/>
    <w:rsid w:val="00273435"/>
    <w:rsid w:val="0027353C"/>
    <w:rsid w:val="002735AA"/>
    <w:rsid w:val="002737DC"/>
    <w:rsid w:val="00273DC7"/>
    <w:rsid w:val="002741A5"/>
    <w:rsid w:val="00274C00"/>
    <w:rsid w:val="00274F22"/>
    <w:rsid w:val="002753B3"/>
    <w:rsid w:val="002755B4"/>
    <w:rsid w:val="00275DD4"/>
    <w:rsid w:val="00275F86"/>
    <w:rsid w:val="002765F9"/>
    <w:rsid w:val="002766D2"/>
    <w:rsid w:val="00276B4E"/>
    <w:rsid w:val="00276BAB"/>
    <w:rsid w:val="002778CF"/>
    <w:rsid w:val="00277E76"/>
    <w:rsid w:val="00277F03"/>
    <w:rsid w:val="00280334"/>
    <w:rsid w:val="002803A1"/>
    <w:rsid w:val="002803C9"/>
    <w:rsid w:val="00280928"/>
    <w:rsid w:val="00280D5F"/>
    <w:rsid w:val="00280E4E"/>
    <w:rsid w:val="00281141"/>
    <w:rsid w:val="002811AE"/>
    <w:rsid w:val="00281274"/>
    <w:rsid w:val="00281EE1"/>
    <w:rsid w:val="002823FB"/>
    <w:rsid w:val="00282470"/>
    <w:rsid w:val="002825C5"/>
    <w:rsid w:val="00282CBA"/>
    <w:rsid w:val="00282D83"/>
    <w:rsid w:val="00282FFB"/>
    <w:rsid w:val="00283449"/>
    <w:rsid w:val="00284954"/>
    <w:rsid w:val="00284C6E"/>
    <w:rsid w:val="0028519A"/>
    <w:rsid w:val="00285729"/>
    <w:rsid w:val="0028589A"/>
    <w:rsid w:val="00286CD9"/>
    <w:rsid w:val="00287AB7"/>
    <w:rsid w:val="00290559"/>
    <w:rsid w:val="00290694"/>
    <w:rsid w:val="00290977"/>
    <w:rsid w:val="00290C55"/>
    <w:rsid w:val="00290DA0"/>
    <w:rsid w:val="002913D3"/>
    <w:rsid w:val="0029179F"/>
    <w:rsid w:val="00291C6C"/>
    <w:rsid w:val="00292140"/>
    <w:rsid w:val="00292420"/>
    <w:rsid w:val="002929DD"/>
    <w:rsid w:val="002929EA"/>
    <w:rsid w:val="0029383B"/>
    <w:rsid w:val="002938EC"/>
    <w:rsid w:val="00294143"/>
    <w:rsid w:val="00294620"/>
    <w:rsid w:val="00294A19"/>
    <w:rsid w:val="00294CD2"/>
    <w:rsid w:val="00295771"/>
    <w:rsid w:val="00295B37"/>
    <w:rsid w:val="00296042"/>
    <w:rsid w:val="00296169"/>
    <w:rsid w:val="002961A4"/>
    <w:rsid w:val="00296C1C"/>
    <w:rsid w:val="00296C71"/>
    <w:rsid w:val="002975AF"/>
    <w:rsid w:val="00297775"/>
    <w:rsid w:val="00297B13"/>
    <w:rsid w:val="00297CC7"/>
    <w:rsid w:val="002A03FB"/>
    <w:rsid w:val="002A05F4"/>
    <w:rsid w:val="002A0DEB"/>
    <w:rsid w:val="002A0EEF"/>
    <w:rsid w:val="002A33BE"/>
    <w:rsid w:val="002A36C0"/>
    <w:rsid w:val="002A390A"/>
    <w:rsid w:val="002A3A23"/>
    <w:rsid w:val="002A3E39"/>
    <w:rsid w:val="002A3FF9"/>
    <w:rsid w:val="002A56F9"/>
    <w:rsid w:val="002A5903"/>
    <w:rsid w:val="002A62AD"/>
    <w:rsid w:val="002A6A19"/>
    <w:rsid w:val="002A6C69"/>
    <w:rsid w:val="002A6EE2"/>
    <w:rsid w:val="002A765B"/>
    <w:rsid w:val="002B00F8"/>
    <w:rsid w:val="002B0284"/>
    <w:rsid w:val="002B051A"/>
    <w:rsid w:val="002B0DAD"/>
    <w:rsid w:val="002B0F03"/>
    <w:rsid w:val="002B137B"/>
    <w:rsid w:val="002B13EB"/>
    <w:rsid w:val="002B174B"/>
    <w:rsid w:val="002B1AB9"/>
    <w:rsid w:val="002B1E5A"/>
    <w:rsid w:val="002B1F00"/>
    <w:rsid w:val="002B2B26"/>
    <w:rsid w:val="002B31B5"/>
    <w:rsid w:val="002B39AB"/>
    <w:rsid w:val="002B39D4"/>
    <w:rsid w:val="002B3A1E"/>
    <w:rsid w:val="002B3C48"/>
    <w:rsid w:val="002B3E92"/>
    <w:rsid w:val="002B3F28"/>
    <w:rsid w:val="002B5080"/>
    <w:rsid w:val="002B51AE"/>
    <w:rsid w:val="002B5202"/>
    <w:rsid w:val="002B5444"/>
    <w:rsid w:val="002B55D0"/>
    <w:rsid w:val="002B793D"/>
    <w:rsid w:val="002B7B74"/>
    <w:rsid w:val="002B7ED1"/>
    <w:rsid w:val="002C06C0"/>
    <w:rsid w:val="002C0BA4"/>
    <w:rsid w:val="002C11EC"/>
    <w:rsid w:val="002C142E"/>
    <w:rsid w:val="002C144F"/>
    <w:rsid w:val="002C1536"/>
    <w:rsid w:val="002C17D6"/>
    <w:rsid w:val="002C1ADD"/>
    <w:rsid w:val="002C1DD5"/>
    <w:rsid w:val="002C2413"/>
    <w:rsid w:val="002C26D8"/>
    <w:rsid w:val="002C282C"/>
    <w:rsid w:val="002C2CDD"/>
    <w:rsid w:val="002C399C"/>
    <w:rsid w:val="002C3B96"/>
    <w:rsid w:val="002C3CC9"/>
    <w:rsid w:val="002C3D81"/>
    <w:rsid w:val="002C4275"/>
    <w:rsid w:val="002C453B"/>
    <w:rsid w:val="002C4551"/>
    <w:rsid w:val="002C4701"/>
    <w:rsid w:val="002C4DF0"/>
    <w:rsid w:val="002C4FB2"/>
    <w:rsid w:val="002C4FB6"/>
    <w:rsid w:val="002C5167"/>
    <w:rsid w:val="002C52BC"/>
    <w:rsid w:val="002C53AA"/>
    <w:rsid w:val="002C625E"/>
    <w:rsid w:val="002C68C9"/>
    <w:rsid w:val="002C6E48"/>
    <w:rsid w:val="002C7962"/>
    <w:rsid w:val="002C79B9"/>
    <w:rsid w:val="002C7BF2"/>
    <w:rsid w:val="002D047B"/>
    <w:rsid w:val="002D09E2"/>
    <w:rsid w:val="002D0C98"/>
    <w:rsid w:val="002D149B"/>
    <w:rsid w:val="002D1650"/>
    <w:rsid w:val="002D190B"/>
    <w:rsid w:val="002D239F"/>
    <w:rsid w:val="002D26B1"/>
    <w:rsid w:val="002D2A48"/>
    <w:rsid w:val="002D2DE9"/>
    <w:rsid w:val="002D33BE"/>
    <w:rsid w:val="002D3C20"/>
    <w:rsid w:val="002D4016"/>
    <w:rsid w:val="002D42CE"/>
    <w:rsid w:val="002D446E"/>
    <w:rsid w:val="002D4FC2"/>
    <w:rsid w:val="002D53F3"/>
    <w:rsid w:val="002D5671"/>
    <w:rsid w:val="002D578B"/>
    <w:rsid w:val="002D584B"/>
    <w:rsid w:val="002D5909"/>
    <w:rsid w:val="002D647A"/>
    <w:rsid w:val="002D652C"/>
    <w:rsid w:val="002D69AE"/>
    <w:rsid w:val="002D6AE5"/>
    <w:rsid w:val="002D6D86"/>
    <w:rsid w:val="002D6FE9"/>
    <w:rsid w:val="002D7410"/>
    <w:rsid w:val="002D778C"/>
    <w:rsid w:val="002D7D22"/>
    <w:rsid w:val="002E008A"/>
    <w:rsid w:val="002E0353"/>
    <w:rsid w:val="002E06C7"/>
    <w:rsid w:val="002E0B22"/>
    <w:rsid w:val="002E0D3E"/>
    <w:rsid w:val="002E11C2"/>
    <w:rsid w:val="002E1AE7"/>
    <w:rsid w:val="002E20B4"/>
    <w:rsid w:val="002E24E8"/>
    <w:rsid w:val="002E271A"/>
    <w:rsid w:val="002E2774"/>
    <w:rsid w:val="002E3472"/>
    <w:rsid w:val="002E34CC"/>
    <w:rsid w:val="002E3584"/>
    <w:rsid w:val="002E3A04"/>
    <w:rsid w:val="002E41EE"/>
    <w:rsid w:val="002E436C"/>
    <w:rsid w:val="002E4A2C"/>
    <w:rsid w:val="002E4B5B"/>
    <w:rsid w:val="002E4DFE"/>
    <w:rsid w:val="002E4FE8"/>
    <w:rsid w:val="002E536B"/>
    <w:rsid w:val="002E581C"/>
    <w:rsid w:val="002E618D"/>
    <w:rsid w:val="002E6513"/>
    <w:rsid w:val="002E68B5"/>
    <w:rsid w:val="002E6F27"/>
    <w:rsid w:val="002E7B04"/>
    <w:rsid w:val="002F0426"/>
    <w:rsid w:val="002F0571"/>
    <w:rsid w:val="002F068A"/>
    <w:rsid w:val="002F06F2"/>
    <w:rsid w:val="002F0789"/>
    <w:rsid w:val="002F081F"/>
    <w:rsid w:val="002F1040"/>
    <w:rsid w:val="002F147A"/>
    <w:rsid w:val="002F177A"/>
    <w:rsid w:val="002F1BDE"/>
    <w:rsid w:val="002F1F79"/>
    <w:rsid w:val="002F2126"/>
    <w:rsid w:val="002F248A"/>
    <w:rsid w:val="002F25D2"/>
    <w:rsid w:val="002F37F2"/>
    <w:rsid w:val="002F39B8"/>
    <w:rsid w:val="002F4059"/>
    <w:rsid w:val="002F4130"/>
    <w:rsid w:val="002F4132"/>
    <w:rsid w:val="002F4913"/>
    <w:rsid w:val="002F494B"/>
    <w:rsid w:val="002F4D24"/>
    <w:rsid w:val="002F57C4"/>
    <w:rsid w:val="002F581D"/>
    <w:rsid w:val="002F5884"/>
    <w:rsid w:val="002F5A6A"/>
    <w:rsid w:val="002F5D3E"/>
    <w:rsid w:val="002F628A"/>
    <w:rsid w:val="002F6631"/>
    <w:rsid w:val="002F7267"/>
    <w:rsid w:val="002F7668"/>
    <w:rsid w:val="002F76E4"/>
    <w:rsid w:val="002F78B5"/>
    <w:rsid w:val="00300266"/>
    <w:rsid w:val="003002F2"/>
    <w:rsid w:val="00300C2A"/>
    <w:rsid w:val="00300C54"/>
    <w:rsid w:val="00300E95"/>
    <w:rsid w:val="003012BD"/>
    <w:rsid w:val="0030141E"/>
    <w:rsid w:val="00301BFC"/>
    <w:rsid w:val="00302090"/>
    <w:rsid w:val="0030308D"/>
    <w:rsid w:val="003032A4"/>
    <w:rsid w:val="00303434"/>
    <w:rsid w:val="003034CF"/>
    <w:rsid w:val="0030399A"/>
    <w:rsid w:val="00303CB8"/>
    <w:rsid w:val="00303F4D"/>
    <w:rsid w:val="00304461"/>
    <w:rsid w:val="003044CD"/>
    <w:rsid w:val="003047CF"/>
    <w:rsid w:val="00304B04"/>
    <w:rsid w:val="00304B75"/>
    <w:rsid w:val="00305C86"/>
    <w:rsid w:val="003064A1"/>
    <w:rsid w:val="003065AB"/>
    <w:rsid w:val="003068D9"/>
    <w:rsid w:val="00306947"/>
    <w:rsid w:val="00306A68"/>
    <w:rsid w:val="00306C61"/>
    <w:rsid w:val="00307361"/>
    <w:rsid w:val="00307440"/>
    <w:rsid w:val="0030747C"/>
    <w:rsid w:val="00307756"/>
    <w:rsid w:val="003079E7"/>
    <w:rsid w:val="00307D92"/>
    <w:rsid w:val="003103FA"/>
    <w:rsid w:val="003108AF"/>
    <w:rsid w:val="00310D8A"/>
    <w:rsid w:val="00310EB1"/>
    <w:rsid w:val="003119C2"/>
    <w:rsid w:val="003121E8"/>
    <w:rsid w:val="003122A8"/>
    <w:rsid w:val="003123A8"/>
    <w:rsid w:val="00312405"/>
    <w:rsid w:val="003126A0"/>
    <w:rsid w:val="00312AB7"/>
    <w:rsid w:val="00312C2D"/>
    <w:rsid w:val="00313473"/>
    <w:rsid w:val="00313DB9"/>
    <w:rsid w:val="00313E24"/>
    <w:rsid w:val="00313F2A"/>
    <w:rsid w:val="00314B6D"/>
    <w:rsid w:val="00315724"/>
    <w:rsid w:val="003157DC"/>
    <w:rsid w:val="00315F3D"/>
    <w:rsid w:val="00316742"/>
    <w:rsid w:val="00316899"/>
    <w:rsid w:val="00316F1E"/>
    <w:rsid w:val="00317E19"/>
    <w:rsid w:val="00317EAD"/>
    <w:rsid w:val="00317FE5"/>
    <w:rsid w:val="00320534"/>
    <w:rsid w:val="0032072E"/>
    <w:rsid w:val="0032080F"/>
    <w:rsid w:val="00320866"/>
    <w:rsid w:val="00321364"/>
    <w:rsid w:val="00322081"/>
    <w:rsid w:val="00322481"/>
    <w:rsid w:val="003224E8"/>
    <w:rsid w:val="00322952"/>
    <w:rsid w:val="00322B59"/>
    <w:rsid w:val="00322D61"/>
    <w:rsid w:val="00322EC8"/>
    <w:rsid w:val="0032302C"/>
    <w:rsid w:val="0032303C"/>
    <w:rsid w:val="00323043"/>
    <w:rsid w:val="0032329C"/>
    <w:rsid w:val="00323FC7"/>
    <w:rsid w:val="00324112"/>
    <w:rsid w:val="003241E3"/>
    <w:rsid w:val="0032495C"/>
    <w:rsid w:val="00324B49"/>
    <w:rsid w:val="003255B4"/>
    <w:rsid w:val="00325A06"/>
    <w:rsid w:val="00325E5B"/>
    <w:rsid w:val="00326183"/>
    <w:rsid w:val="003264A1"/>
    <w:rsid w:val="00327115"/>
    <w:rsid w:val="00327382"/>
    <w:rsid w:val="00327A24"/>
    <w:rsid w:val="00327EBC"/>
    <w:rsid w:val="00330516"/>
    <w:rsid w:val="003312F2"/>
    <w:rsid w:val="00331711"/>
    <w:rsid w:val="00331751"/>
    <w:rsid w:val="00331795"/>
    <w:rsid w:val="00331E32"/>
    <w:rsid w:val="00331FA8"/>
    <w:rsid w:val="003320DE"/>
    <w:rsid w:val="003321AC"/>
    <w:rsid w:val="003328B6"/>
    <w:rsid w:val="00332A62"/>
    <w:rsid w:val="00332C1E"/>
    <w:rsid w:val="003332B6"/>
    <w:rsid w:val="00333634"/>
    <w:rsid w:val="00334039"/>
    <w:rsid w:val="0033413E"/>
    <w:rsid w:val="003353B9"/>
    <w:rsid w:val="00335B28"/>
    <w:rsid w:val="00335ED2"/>
    <w:rsid w:val="003360EA"/>
    <w:rsid w:val="003365A6"/>
    <w:rsid w:val="0033661B"/>
    <w:rsid w:val="00336817"/>
    <w:rsid w:val="00336DD5"/>
    <w:rsid w:val="003377D5"/>
    <w:rsid w:val="0034078A"/>
    <w:rsid w:val="00341076"/>
    <w:rsid w:val="00341964"/>
    <w:rsid w:val="0034248F"/>
    <w:rsid w:val="00342B09"/>
    <w:rsid w:val="00343086"/>
    <w:rsid w:val="00343094"/>
    <w:rsid w:val="003430D7"/>
    <w:rsid w:val="0034330F"/>
    <w:rsid w:val="00343326"/>
    <w:rsid w:val="00343677"/>
    <w:rsid w:val="00343691"/>
    <w:rsid w:val="0034386A"/>
    <w:rsid w:val="0034387C"/>
    <w:rsid w:val="003438A5"/>
    <w:rsid w:val="00343A6D"/>
    <w:rsid w:val="00343B67"/>
    <w:rsid w:val="00343E89"/>
    <w:rsid w:val="00343F8C"/>
    <w:rsid w:val="00344BBE"/>
    <w:rsid w:val="00344D19"/>
    <w:rsid w:val="00344F1E"/>
    <w:rsid w:val="003460DB"/>
    <w:rsid w:val="003461A2"/>
    <w:rsid w:val="003463FA"/>
    <w:rsid w:val="0034663D"/>
    <w:rsid w:val="00346D31"/>
    <w:rsid w:val="00347316"/>
    <w:rsid w:val="00347A0F"/>
    <w:rsid w:val="00347C1A"/>
    <w:rsid w:val="00347F0A"/>
    <w:rsid w:val="003502DB"/>
    <w:rsid w:val="00350469"/>
    <w:rsid w:val="00350511"/>
    <w:rsid w:val="00351A1A"/>
    <w:rsid w:val="00351D0D"/>
    <w:rsid w:val="00351EB1"/>
    <w:rsid w:val="00351F31"/>
    <w:rsid w:val="00352010"/>
    <w:rsid w:val="00353294"/>
    <w:rsid w:val="003532DF"/>
    <w:rsid w:val="0035336A"/>
    <w:rsid w:val="0035386D"/>
    <w:rsid w:val="00353D88"/>
    <w:rsid w:val="00353F75"/>
    <w:rsid w:val="003542B6"/>
    <w:rsid w:val="0035439D"/>
    <w:rsid w:val="003547C2"/>
    <w:rsid w:val="00354956"/>
    <w:rsid w:val="00354BBE"/>
    <w:rsid w:val="00354D21"/>
    <w:rsid w:val="00354E54"/>
    <w:rsid w:val="003555A8"/>
    <w:rsid w:val="003555B3"/>
    <w:rsid w:val="00355A4D"/>
    <w:rsid w:val="003567FD"/>
    <w:rsid w:val="00356F85"/>
    <w:rsid w:val="00357027"/>
    <w:rsid w:val="00357183"/>
    <w:rsid w:val="003576D4"/>
    <w:rsid w:val="0035779E"/>
    <w:rsid w:val="00357DBB"/>
    <w:rsid w:val="00360010"/>
    <w:rsid w:val="003603C8"/>
    <w:rsid w:val="003605E4"/>
    <w:rsid w:val="00360E7E"/>
    <w:rsid w:val="00361698"/>
    <w:rsid w:val="0036171A"/>
    <w:rsid w:val="0036191C"/>
    <w:rsid w:val="00361B5B"/>
    <w:rsid w:val="00361ED6"/>
    <w:rsid w:val="00361F74"/>
    <w:rsid w:val="003621D4"/>
    <w:rsid w:val="0036222F"/>
    <w:rsid w:val="00362384"/>
    <w:rsid w:val="003625B0"/>
    <w:rsid w:val="003625B8"/>
    <w:rsid w:val="00362758"/>
    <w:rsid w:val="003629E8"/>
    <w:rsid w:val="00362B48"/>
    <w:rsid w:val="00362C3A"/>
    <w:rsid w:val="00362DD4"/>
    <w:rsid w:val="00362F87"/>
    <w:rsid w:val="0036338B"/>
    <w:rsid w:val="003637A9"/>
    <w:rsid w:val="00363B64"/>
    <w:rsid w:val="00364148"/>
    <w:rsid w:val="003645EC"/>
    <w:rsid w:val="0036481A"/>
    <w:rsid w:val="00364A5B"/>
    <w:rsid w:val="00365598"/>
    <w:rsid w:val="003656DB"/>
    <w:rsid w:val="003667A4"/>
    <w:rsid w:val="00366B8B"/>
    <w:rsid w:val="00366BB1"/>
    <w:rsid w:val="00367795"/>
    <w:rsid w:val="003679A8"/>
    <w:rsid w:val="00367A9E"/>
    <w:rsid w:val="003703D9"/>
    <w:rsid w:val="0037080C"/>
    <w:rsid w:val="00370EEB"/>
    <w:rsid w:val="003716BC"/>
    <w:rsid w:val="0037170D"/>
    <w:rsid w:val="003724FE"/>
    <w:rsid w:val="0037251B"/>
    <w:rsid w:val="00372889"/>
    <w:rsid w:val="00372C22"/>
    <w:rsid w:val="00372EDB"/>
    <w:rsid w:val="00373A3B"/>
    <w:rsid w:val="00373D75"/>
    <w:rsid w:val="0037466B"/>
    <w:rsid w:val="00374A31"/>
    <w:rsid w:val="00374B17"/>
    <w:rsid w:val="00374C63"/>
    <w:rsid w:val="00375097"/>
    <w:rsid w:val="0037526C"/>
    <w:rsid w:val="0037537F"/>
    <w:rsid w:val="003756FB"/>
    <w:rsid w:val="00376045"/>
    <w:rsid w:val="00376690"/>
    <w:rsid w:val="0037671D"/>
    <w:rsid w:val="00376A11"/>
    <w:rsid w:val="00376AC1"/>
    <w:rsid w:val="00376C4A"/>
    <w:rsid w:val="00376E2F"/>
    <w:rsid w:val="00376EC5"/>
    <w:rsid w:val="003775A1"/>
    <w:rsid w:val="003778AE"/>
    <w:rsid w:val="00380014"/>
    <w:rsid w:val="00380155"/>
    <w:rsid w:val="00380913"/>
    <w:rsid w:val="00380C3E"/>
    <w:rsid w:val="00380CAC"/>
    <w:rsid w:val="0038115B"/>
    <w:rsid w:val="00382964"/>
    <w:rsid w:val="003829BD"/>
    <w:rsid w:val="00382D9D"/>
    <w:rsid w:val="00383301"/>
    <w:rsid w:val="00383380"/>
    <w:rsid w:val="00383458"/>
    <w:rsid w:val="0038364D"/>
    <w:rsid w:val="003839F5"/>
    <w:rsid w:val="00383E11"/>
    <w:rsid w:val="003844B3"/>
    <w:rsid w:val="00384A1A"/>
    <w:rsid w:val="00384C9E"/>
    <w:rsid w:val="0038558C"/>
    <w:rsid w:val="00385666"/>
    <w:rsid w:val="0038580F"/>
    <w:rsid w:val="003862A0"/>
    <w:rsid w:val="00386A83"/>
    <w:rsid w:val="0039004E"/>
    <w:rsid w:val="0039028B"/>
    <w:rsid w:val="0039088D"/>
    <w:rsid w:val="00390940"/>
    <w:rsid w:val="003909D3"/>
    <w:rsid w:val="00390FDC"/>
    <w:rsid w:val="003916C7"/>
    <w:rsid w:val="003916D5"/>
    <w:rsid w:val="003918AA"/>
    <w:rsid w:val="00391AEA"/>
    <w:rsid w:val="00391B9A"/>
    <w:rsid w:val="00391BB1"/>
    <w:rsid w:val="00391C86"/>
    <w:rsid w:val="0039209C"/>
    <w:rsid w:val="00392C2C"/>
    <w:rsid w:val="00392DAF"/>
    <w:rsid w:val="00392F49"/>
    <w:rsid w:val="00393363"/>
    <w:rsid w:val="00393426"/>
    <w:rsid w:val="003936EB"/>
    <w:rsid w:val="00393DB6"/>
    <w:rsid w:val="0039475E"/>
    <w:rsid w:val="00394BE9"/>
    <w:rsid w:val="00394CEC"/>
    <w:rsid w:val="00394D6E"/>
    <w:rsid w:val="00394E27"/>
    <w:rsid w:val="0039528B"/>
    <w:rsid w:val="003952DC"/>
    <w:rsid w:val="00395A6B"/>
    <w:rsid w:val="00395D86"/>
    <w:rsid w:val="00395EA1"/>
    <w:rsid w:val="00395F94"/>
    <w:rsid w:val="003960CC"/>
    <w:rsid w:val="0039680F"/>
    <w:rsid w:val="00396857"/>
    <w:rsid w:val="00396D02"/>
    <w:rsid w:val="00396D22"/>
    <w:rsid w:val="00396FD4"/>
    <w:rsid w:val="00397509"/>
    <w:rsid w:val="003A0593"/>
    <w:rsid w:val="003A0C27"/>
    <w:rsid w:val="003A1061"/>
    <w:rsid w:val="003A13E8"/>
    <w:rsid w:val="003A1774"/>
    <w:rsid w:val="003A17EB"/>
    <w:rsid w:val="003A1C24"/>
    <w:rsid w:val="003A21A0"/>
    <w:rsid w:val="003A2DBC"/>
    <w:rsid w:val="003A34E3"/>
    <w:rsid w:val="003A4322"/>
    <w:rsid w:val="003A4838"/>
    <w:rsid w:val="003A48DF"/>
    <w:rsid w:val="003A4D81"/>
    <w:rsid w:val="003A5016"/>
    <w:rsid w:val="003A5068"/>
    <w:rsid w:val="003A5268"/>
    <w:rsid w:val="003A5DF2"/>
    <w:rsid w:val="003A5DF7"/>
    <w:rsid w:val="003A66A4"/>
    <w:rsid w:val="003A68DD"/>
    <w:rsid w:val="003A6AA7"/>
    <w:rsid w:val="003A6C1F"/>
    <w:rsid w:val="003A6FA1"/>
    <w:rsid w:val="003A7353"/>
    <w:rsid w:val="003A7D9A"/>
    <w:rsid w:val="003A7EC0"/>
    <w:rsid w:val="003B0BFC"/>
    <w:rsid w:val="003B1273"/>
    <w:rsid w:val="003B1676"/>
    <w:rsid w:val="003B1769"/>
    <w:rsid w:val="003B17B7"/>
    <w:rsid w:val="003B184C"/>
    <w:rsid w:val="003B24D5"/>
    <w:rsid w:val="003B2F94"/>
    <w:rsid w:val="003B372E"/>
    <w:rsid w:val="003B3B22"/>
    <w:rsid w:val="003B3F48"/>
    <w:rsid w:val="003B3FD3"/>
    <w:rsid w:val="003B41DA"/>
    <w:rsid w:val="003B43B3"/>
    <w:rsid w:val="003B44CF"/>
    <w:rsid w:val="003B48BB"/>
    <w:rsid w:val="003B48D2"/>
    <w:rsid w:val="003B4FDE"/>
    <w:rsid w:val="003B5582"/>
    <w:rsid w:val="003B63F5"/>
    <w:rsid w:val="003B64AE"/>
    <w:rsid w:val="003B654D"/>
    <w:rsid w:val="003B666B"/>
    <w:rsid w:val="003B71F3"/>
    <w:rsid w:val="003B71F8"/>
    <w:rsid w:val="003B721E"/>
    <w:rsid w:val="003B73F3"/>
    <w:rsid w:val="003B7406"/>
    <w:rsid w:val="003B776E"/>
    <w:rsid w:val="003B797A"/>
    <w:rsid w:val="003B79F1"/>
    <w:rsid w:val="003B7C10"/>
    <w:rsid w:val="003C0118"/>
    <w:rsid w:val="003C04E8"/>
    <w:rsid w:val="003C0671"/>
    <w:rsid w:val="003C06FF"/>
    <w:rsid w:val="003C08E8"/>
    <w:rsid w:val="003C0B46"/>
    <w:rsid w:val="003C0F3A"/>
    <w:rsid w:val="003C15BB"/>
    <w:rsid w:val="003C1706"/>
    <w:rsid w:val="003C1DDA"/>
    <w:rsid w:val="003C2ADC"/>
    <w:rsid w:val="003C39A5"/>
    <w:rsid w:val="003C3A32"/>
    <w:rsid w:val="003C3CAE"/>
    <w:rsid w:val="003C3DEA"/>
    <w:rsid w:val="003C3F93"/>
    <w:rsid w:val="003C40E8"/>
    <w:rsid w:val="003C45E6"/>
    <w:rsid w:val="003C466D"/>
    <w:rsid w:val="003C5F28"/>
    <w:rsid w:val="003C610D"/>
    <w:rsid w:val="003C69FB"/>
    <w:rsid w:val="003C728B"/>
    <w:rsid w:val="003C74BB"/>
    <w:rsid w:val="003C7608"/>
    <w:rsid w:val="003C7D50"/>
    <w:rsid w:val="003C7EA8"/>
    <w:rsid w:val="003D0183"/>
    <w:rsid w:val="003D05D9"/>
    <w:rsid w:val="003D1428"/>
    <w:rsid w:val="003D1698"/>
    <w:rsid w:val="003D19BD"/>
    <w:rsid w:val="003D1C17"/>
    <w:rsid w:val="003D1D95"/>
    <w:rsid w:val="003D2253"/>
    <w:rsid w:val="003D22D0"/>
    <w:rsid w:val="003D27B0"/>
    <w:rsid w:val="003D2A3B"/>
    <w:rsid w:val="003D335E"/>
    <w:rsid w:val="003D3738"/>
    <w:rsid w:val="003D4D1A"/>
    <w:rsid w:val="003D524D"/>
    <w:rsid w:val="003D57DE"/>
    <w:rsid w:val="003D5B26"/>
    <w:rsid w:val="003D5EE6"/>
    <w:rsid w:val="003D6421"/>
    <w:rsid w:val="003D6745"/>
    <w:rsid w:val="003D6F89"/>
    <w:rsid w:val="003D75EB"/>
    <w:rsid w:val="003D7693"/>
    <w:rsid w:val="003D7966"/>
    <w:rsid w:val="003D7A33"/>
    <w:rsid w:val="003D7C2A"/>
    <w:rsid w:val="003D7D82"/>
    <w:rsid w:val="003E09D7"/>
    <w:rsid w:val="003E09F7"/>
    <w:rsid w:val="003E1255"/>
    <w:rsid w:val="003E153C"/>
    <w:rsid w:val="003E179A"/>
    <w:rsid w:val="003E19D9"/>
    <w:rsid w:val="003E22EB"/>
    <w:rsid w:val="003E22F3"/>
    <w:rsid w:val="003E295E"/>
    <w:rsid w:val="003E2DCA"/>
    <w:rsid w:val="003E30AD"/>
    <w:rsid w:val="003E363B"/>
    <w:rsid w:val="003E3A62"/>
    <w:rsid w:val="003E489F"/>
    <w:rsid w:val="003E4C55"/>
    <w:rsid w:val="003E6031"/>
    <w:rsid w:val="003E6A83"/>
    <w:rsid w:val="003E7955"/>
    <w:rsid w:val="003E7B87"/>
    <w:rsid w:val="003F03EF"/>
    <w:rsid w:val="003F049F"/>
    <w:rsid w:val="003F05F1"/>
    <w:rsid w:val="003F0C6F"/>
    <w:rsid w:val="003F0D8C"/>
    <w:rsid w:val="003F1545"/>
    <w:rsid w:val="003F1AAF"/>
    <w:rsid w:val="003F2156"/>
    <w:rsid w:val="003F2745"/>
    <w:rsid w:val="003F2C10"/>
    <w:rsid w:val="003F30A3"/>
    <w:rsid w:val="003F3CD7"/>
    <w:rsid w:val="003F4076"/>
    <w:rsid w:val="003F499D"/>
    <w:rsid w:val="003F4B53"/>
    <w:rsid w:val="003F4CDD"/>
    <w:rsid w:val="003F5174"/>
    <w:rsid w:val="003F5340"/>
    <w:rsid w:val="003F54E4"/>
    <w:rsid w:val="003F576D"/>
    <w:rsid w:val="003F5838"/>
    <w:rsid w:val="003F595F"/>
    <w:rsid w:val="003F5E3D"/>
    <w:rsid w:val="003F6122"/>
    <w:rsid w:val="003F6361"/>
    <w:rsid w:val="003F6F19"/>
    <w:rsid w:val="003F6FC0"/>
    <w:rsid w:val="003F765A"/>
    <w:rsid w:val="0040007F"/>
    <w:rsid w:val="004003C3"/>
    <w:rsid w:val="004003FD"/>
    <w:rsid w:val="004004BC"/>
    <w:rsid w:val="004004CE"/>
    <w:rsid w:val="004004D5"/>
    <w:rsid w:val="004009F7"/>
    <w:rsid w:val="00400A7C"/>
    <w:rsid w:val="00400DA8"/>
    <w:rsid w:val="0040140E"/>
    <w:rsid w:val="0040149C"/>
    <w:rsid w:val="00401EE3"/>
    <w:rsid w:val="004028E4"/>
    <w:rsid w:val="00402F29"/>
    <w:rsid w:val="004030E7"/>
    <w:rsid w:val="00403799"/>
    <w:rsid w:val="00403A64"/>
    <w:rsid w:val="00404105"/>
    <w:rsid w:val="0040427E"/>
    <w:rsid w:val="004045D8"/>
    <w:rsid w:val="0040600F"/>
    <w:rsid w:val="004063C3"/>
    <w:rsid w:val="00406E01"/>
    <w:rsid w:val="00406EA3"/>
    <w:rsid w:val="00406ED4"/>
    <w:rsid w:val="004071C3"/>
    <w:rsid w:val="004076EB"/>
    <w:rsid w:val="00407AA0"/>
    <w:rsid w:val="00407C25"/>
    <w:rsid w:val="00407D2F"/>
    <w:rsid w:val="00410132"/>
    <w:rsid w:val="004102E5"/>
    <w:rsid w:val="00410DE8"/>
    <w:rsid w:val="00410FC6"/>
    <w:rsid w:val="00411046"/>
    <w:rsid w:val="00411F57"/>
    <w:rsid w:val="00411FCE"/>
    <w:rsid w:val="00412A33"/>
    <w:rsid w:val="004139D8"/>
    <w:rsid w:val="00413D50"/>
    <w:rsid w:val="00414326"/>
    <w:rsid w:val="00414CA0"/>
    <w:rsid w:val="00415376"/>
    <w:rsid w:val="00415B04"/>
    <w:rsid w:val="00416214"/>
    <w:rsid w:val="004163F2"/>
    <w:rsid w:val="00417932"/>
    <w:rsid w:val="00417B96"/>
    <w:rsid w:val="00420843"/>
    <w:rsid w:val="00420B85"/>
    <w:rsid w:val="00421E2A"/>
    <w:rsid w:val="00422046"/>
    <w:rsid w:val="00422B9F"/>
    <w:rsid w:val="004237F4"/>
    <w:rsid w:val="00423F28"/>
    <w:rsid w:val="004241CC"/>
    <w:rsid w:val="00424261"/>
    <w:rsid w:val="0042428E"/>
    <w:rsid w:val="00424299"/>
    <w:rsid w:val="0042586D"/>
    <w:rsid w:val="00425AB6"/>
    <w:rsid w:val="00425DB6"/>
    <w:rsid w:val="00426060"/>
    <w:rsid w:val="004260C1"/>
    <w:rsid w:val="004263A4"/>
    <w:rsid w:val="004267DE"/>
    <w:rsid w:val="00426FFA"/>
    <w:rsid w:val="0042752B"/>
    <w:rsid w:val="00430050"/>
    <w:rsid w:val="004303B0"/>
    <w:rsid w:val="004303EF"/>
    <w:rsid w:val="00430C8D"/>
    <w:rsid w:val="0043111C"/>
    <w:rsid w:val="00431445"/>
    <w:rsid w:val="004317C1"/>
    <w:rsid w:val="00431AE7"/>
    <w:rsid w:val="00431ED7"/>
    <w:rsid w:val="004322A9"/>
    <w:rsid w:val="0043251E"/>
    <w:rsid w:val="004325FB"/>
    <w:rsid w:val="0043285B"/>
    <w:rsid w:val="00432891"/>
    <w:rsid w:val="00432A18"/>
    <w:rsid w:val="00432A70"/>
    <w:rsid w:val="00432D66"/>
    <w:rsid w:val="00432FFD"/>
    <w:rsid w:val="00433061"/>
    <w:rsid w:val="004339D6"/>
    <w:rsid w:val="00433A60"/>
    <w:rsid w:val="00434127"/>
    <w:rsid w:val="00435042"/>
    <w:rsid w:val="0043520C"/>
    <w:rsid w:val="00435B5E"/>
    <w:rsid w:val="00435C57"/>
    <w:rsid w:val="00436350"/>
    <w:rsid w:val="00436AC7"/>
    <w:rsid w:val="004370AA"/>
    <w:rsid w:val="00437352"/>
    <w:rsid w:val="004375A6"/>
    <w:rsid w:val="00437BC2"/>
    <w:rsid w:val="00437DAA"/>
    <w:rsid w:val="004401B7"/>
    <w:rsid w:val="00440AA3"/>
    <w:rsid w:val="004413DA"/>
    <w:rsid w:val="0044163A"/>
    <w:rsid w:val="004417D4"/>
    <w:rsid w:val="0044188B"/>
    <w:rsid w:val="00441FD8"/>
    <w:rsid w:val="004421EB"/>
    <w:rsid w:val="00442635"/>
    <w:rsid w:val="004429FD"/>
    <w:rsid w:val="00442A22"/>
    <w:rsid w:val="00442AFB"/>
    <w:rsid w:val="00442C55"/>
    <w:rsid w:val="004432C8"/>
    <w:rsid w:val="00443700"/>
    <w:rsid w:val="004437A0"/>
    <w:rsid w:val="004439C4"/>
    <w:rsid w:val="00443AFA"/>
    <w:rsid w:val="00443B6F"/>
    <w:rsid w:val="00443E3A"/>
    <w:rsid w:val="0044412F"/>
    <w:rsid w:val="00444626"/>
    <w:rsid w:val="00444D78"/>
    <w:rsid w:val="00445248"/>
    <w:rsid w:val="0044561A"/>
    <w:rsid w:val="004457DF"/>
    <w:rsid w:val="00446087"/>
    <w:rsid w:val="00446627"/>
    <w:rsid w:val="00446630"/>
    <w:rsid w:val="004469E8"/>
    <w:rsid w:val="00446AFD"/>
    <w:rsid w:val="00446E07"/>
    <w:rsid w:val="004472B6"/>
    <w:rsid w:val="004472B7"/>
    <w:rsid w:val="00447750"/>
    <w:rsid w:val="00447BBC"/>
    <w:rsid w:val="00447DEE"/>
    <w:rsid w:val="00450291"/>
    <w:rsid w:val="004505EB"/>
    <w:rsid w:val="00450639"/>
    <w:rsid w:val="004506CE"/>
    <w:rsid w:val="00450B9F"/>
    <w:rsid w:val="00450BBF"/>
    <w:rsid w:val="00450D75"/>
    <w:rsid w:val="0045160E"/>
    <w:rsid w:val="0045164B"/>
    <w:rsid w:val="0045194B"/>
    <w:rsid w:val="00451F80"/>
    <w:rsid w:val="00452208"/>
    <w:rsid w:val="0045221A"/>
    <w:rsid w:val="00452239"/>
    <w:rsid w:val="00452382"/>
    <w:rsid w:val="0045245E"/>
    <w:rsid w:val="00452733"/>
    <w:rsid w:val="0045274A"/>
    <w:rsid w:val="00452872"/>
    <w:rsid w:val="00452B10"/>
    <w:rsid w:val="004532A8"/>
    <w:rsid w:val="004542C0"/>
    <w:rsid w:val="00454A18"/>
    <w:rsid w:val="00454F07"/>
    <w:rsid w:val="0045536E"/>
    <w:rsid w:val="004555D3"/>
    <w:rsid w:val="00455E66"/>
    <w:rsid w:val="0045604A"/>
    <w:rsid w:val="00456DF6"/>
    <w:rsid w:val="00456F27"/>
    <w:rsid w:val="0045765A"/>
    <w:rsid w:val="00457BF1"/>
    <w:rsid w:val="00457C89"/>
    <w:rsid w:val="00457E90"/>
    <w:rsid w:val="004603B7"/>
    <w:rsid w:val="0046046C"/>
    <w:rsid w:val="004606F8"/>
    <w:rsid w:val="00460E59"/>
    <w:rsid w:val="0046135C"/>
    <w:rsid w:val="00461885"/>
    <w:rsid w:val="00461B92"/>
    <w:rsid w:val="00461DA7"/>
    <w:rsid w:val="00462BEC"/>
    <w:rsid w:val="00462BF5"/>
    <w:rsid w:val="0046389F"/>
    <w:rsid w:val="004638EA"/>
    <w:rsid w:val="00463B52"/>
    <w:rsid w:val="00463D2F"/>
    <w:rsid w:val="00463E8F"/>
    <w:rsid w:val="00463E96"/>
    <w:rsid w:val="00464451"/>
    <w:rsid w:val="00464583"/>
    <w:rsid w:val="004648F6"/>
    <w:rsid w:val="00464C9A"/>
    <w:rsid w:val="00465082"/>
    <w:rsid w:val="004650E7"/>
    <w:rsid w:val="0046555E"/>
    <w:rsid w:val="00465B08"/>
    <w:rsid w:val="00465BBD"/>
    <w:rsid w:val="00465D6B"/>
    <w:rsid w:val="00465E5C"/>
    <w:rsid w:val="00466C26"/>
    <w:rsid w:val="00466D66"/>
    <w:rsid w:val="00466E44"/>
    <w:rsid w:val="00467037"/>
    <w:rsid w:val="0046734A"/>
    <w:rsid w:val="00467517"/>
    <w:rsid w:val="00467619"/>
    <w:rsid w:val="00467763"/>
    <w:rsid w:val="004679BC"/>
    <w:rsid w:val="00467CF6"/>
    <w:rsid w:val="00470015"/>
    <w:rsid w:val="0047012B"/>
    <w:rsid w:val="00470167"/>
    <w:rsid w:val="00470BA3"/>
    <w:rsid w:val="00470E94"/>
    <w:rsid w:val="004714EA"/>
    <w:rsid w:val="0047161A"/>
    <w:rsid w:val="004717E6"/>
    <w:rsid w:val="00471DE8"/>
    <w:rsid w:val="00471FC9"/>
    <w:rsid w:val="004720FD"/>
    <w:rsid w:val="00472DD6"/>
    <w:rsid w:val="00472E9F"/>
    <w:rsid w:val="004737D5"/>
    <w:rsid w:val="00473D13"/>
    <w:rsid w:val="00473E9B"/>
    <w:rsid w:val="0047459B"/>
    <w:rsid w:val="0047470B"/>
    <w:rsid w:val="00474734"/>
    <w:rsid w:val="0047475E"/>
    <w:rsid w:val="004749BD"/>
    <w:rsid w:val="0047522F"/>
    <w:rsid w:val="004753F4"/>
    <w:rsid w:val="0047545F"/>
    <w:rsid w:val="004757A5"/>
    <w:rsid w:val="004758BF"/>
    <w:rsid w:val="004759AE"/>
    <w:rsid w:val="00475A01"/>
    <w:rsid w:val="00476469"/>
    <w:rsid w:val="00476680"/>
    <w:rsid w:val="00476A9D"/>
    <w:rsid w:val="00476D37"/>
    <w:rsid w:val="00476FE4"/>
    <w:rsid w:val="0047748D"/>
    <w:rsid w:val="0047770F"/>
    <w:rsid w:val="00477937"/>
    <w:rsid w:val="00477D23"/>
    <w:rsid w:val="00477EF0"/>
    <w:rsid w:val="00481654"/>
    <w:rsid w:val="004816E6"/>
    <w:rsid w:val="0048175A"/>
    <w:rsid w:val="0048216B"/>
    <w:rsid w:val="0048219C"/>
    <w:rsid w:val="0048219E"/>
    <w:rsid w:val="004828FB"/>
    <w:rsid w:val="00482DE3"/>
    <w:rsid w:val="004835F6"/>
    <w:rsid w:val="0048379C"/>
    <w:rsid w:val="004837EA"/>
    <w:rsid w:val="00483FAB"/>
    <w:rsid w:val="00484046"/>
    <w:rsid w:val="0048422E"/>
    <w:rsid w:val="0048464B"/>
    <w:rsid w:val="00484738"/>
    <w:rsid w:val="00484906"/>
    <w:rsid w:val="0048495E"/>
    <w:rsid w:val="00484F88"/>
    <w:rsid w:val="00485B0E"/>
    <w:rsid w:val="00485C4B"/>
    <w:rsid w:val="00485D26"/>
    <w:rsid w:val="004863C9"/>
    <w:rsid w:val="00486B0A"/>
    <w:rsid w:val="004877D6"/>
    <w:rsid w:val="00487ABB"/>
    <w:rsid w:val="00487D63"/>
    <w:rsid w:val="0049004E"/>
    <w:rsid w:val="00490053"/>
    <w:rsid w:val="00490934"/>
    <w:rsid w:val="00490A34"/>
    <w:rsid w:val="00490AE3"/>
    <w:rsid w:val="00490B9A"/>
    <w:rsid w:val="00490DBC"/>
    <w:rsid w:val="004911F0"/>
    <w:rsid w:val="004917E7"/>
    <w:rsid w:val="00491BE9"/>
    <w:rsid w:val="00491C41"/>
    <w:rsid w:val="004920DD"/>
    <w:rsid w:val="00492894"/>
    <w:rsid w:val="00492BB8"/>
    <w:rsid w:val="00493504"/>
    <w:rsid w:val="004937BB"/>
    <w:rsid w:val="0049388F"/>
    <w:rsid w:val="00493FA4"/>
    <w:rsid w:val="0049419A"/>
    <w:rsid w:val="004945D2"/>
    <w:rsid w:val="004947DF"/>
    <w:rsid w:val="00494959"/>
    <w:rsid w:val="00494B4E"/>
    <w:rsid w:val="00495351"/>
    <w:rsid w:val="004960AB"/>
    <w:rsid w:val="00496431"/>
    <w:rsid w:val="00496A1C"/>
    <w:rsid w:val="00496BFD"/>
    <w:rsid w:val="00496DC7"/>
    <w:rsid w:val="004971CD"/>
    <w:rsid w:val="0049733B"/>
    <w:rsid w:val="004974A1"/>
    <w:rsid w:val="004974DA"/>
    <w:rsid w:val="004974EF"/>
    <w:rsid w:val="00497B33"/>
    <w:rsid w:val="004A00EC"/>
    <w:rsid w:val="004A01A5"/>
    <w:rsid w:val="004A0401"/>
    <w:rsid w:val="004A0952"/>
    <w:rsid w:val="004A09A3"/>
    <w:rsid w:val="004A0B67"/>
    <w:rsid w:val="004A0BC7"/>
    <w:rsid w:val="004A0E25"/>
    <w:rsid w:val="004A111C"/>
    <w:rsid w:val="004A14C7"/>
    <w:rsid w:val="004A1D8B"/>
    <w:rsid w:val="004A21F6"/>
    <w:rsid w:val="004A23A1"/>
    <w:rsid w:val="004A2FCD"/>
    <w:rsid w:val="004A3096"/>
    <w:rsid w:val="004A363E"/>
    <w:rsid w:val="004A3A42"/>
    <w:rsid w:val="004A3A76"/>
    <w:rsid w:val="004A3BAE"/>
    <w:rsid w:val="004A403A"/>
    <w:rsid w:val="004A4448"/>
    <w:rsid w:val="004A4822"/>
    <w:rsid w:val="004A4EE9"/>
    <w:rsid w:val="004A51D7"/>
    <w:rsid w:val="004A5563"/>
    <w:rsid w:val="004A5A6C"/>
    <w:rsid w:val="004A5F85"/>
    <w:rsid w:val="004A6190"/>
    <w:rsid w:val="004A705A"/>
    <w:rsid w:val="004A720F"/>
    <w:rsid w:val="004A726B"/>
    <w:rsid w:val="004B0073"/>
    <w:rsid w:val="004B0116"/>
    <w:rsid w:val="004B0395"/>
    <w:rsid w:val="004B0682"/>
    <w:rsid w:val="004B11A8"/>
    <w:rsid w:val="004B11DD"/>
    <w:rsid w:val="004B12A7"/>
    <w:rsid w:val="004B1A02"/>
    <w:rsid w:val="004B2A49"/>
    <w:rsid w:val="004B2E86"/>
    <w:rsid w:val="004B3254"/>
    <w:rsid w:val="004B349E"/>
    <w:rsid w:val="004B3633"/>
    <w:rsid w:val="004B38BE"/>
    <w:rsid w:val="004B4242"/>
    <w:rsid w:val="004B42C8"/>
    <w:rsid w:val="004B47AD"/>
    <w:rsid w:val="004B4FF1"/>
    <w:rsid w:val="004B5585"/>
    <w:rsid w:val="004B5689"/>
    <w:rsid w:val="004B568D"/>
    <w:rsid w:val="004B6669"/>
    <w:rsid w:val="004B6678"/>
    <w:rsid w:val="004B6905"/>
    <w:rsid w:val="004B6CA0"/>
    <w:rsid w:val="004B6E2A"/>
    <w:rsid w:val="004B6E4F"/>
    <w:rsid w:val="004B6ECB"/>
    <w:rsid w:val="004B7141"/>
    <w:rsid w:val="004B741B"/>
    <w:rsid w:val="004B7660"/>
    <w:rsid w:val="004B780A"/>
    <w:rsid w:val="004B7DEA"/>
    <w:rsid w:val="004B7EEC"/>
    <w:rsid w:val="004C045B"/>
    <w:rsid w:val="004C069D"/>
    <w:rsid w:val="004C080C"/>
    <w:rsid w:val="004C0D6A"/>
    <w:rsid w:val="004C17F6"/>
    <w:rsid w:val="004C1B00"/>
    <w:rsid w:val="004C1F5F"/>
    <w:rsid w:val="004C2135"/>
    <w:rsid w:val="004C21D6"/>
    <w:rsid w:val="004C24AE"/>
    <w:rsid w:val="004C2CF2"/>
    <w:rsid w:val="004C2F56"/>
    <w:rsid w:val="004C3321"/>
    <w:rsid w:val="004C337B"/>
    <w:rsid w:val="004C358A"/>
    <w:rsid w:val="004C35FD"/>
    <w:rsid w:val="004C37B3"/>
    <w:rsid w:val="004C3880"/>
    <w:rsid w:val="004C3C9D"/>
    <w:rsid w:val="004C3E33"/>
    <w:rsid w:val="004C3FA2"/>
    <w:rsid w:val="004C407C"/>
    <w:rsid w:val="004C4194"/>
    <w:rsid w:val="004C437A"/>
    <w:rsid w:val="004C44DF"/>
    <w:rsid w:val="004C4E5D"/>
    <w:rsid w:val="004C5263"/>
    <w:rsid w:val="004C5630"/>
    <w:rsid w:val="004C59D3"/>
    <w:rsid w:val="004C5A26"/>
    <w:rsid w:val="004C5F5B"/>
    <w:rsid w:val="004C5FB7"/>
    <w:rsid w:val="004C61FC"/>
    <w:rsid w:val="004C622D"/>
    <w:rsid w:val="004C6527"/>
    <w:rsid w:val="004C74B3"/>
    <w:rsid w:val="004D00B3"/>
    <w:rsid w:val="004D0428"/>
    <w:rsid w:val="004D04C7"/>
    <w:rsid w:val="004D0592"/>
    <w:rsid w:val="004D0C44"/>
    <w:rsid w:val="004D0FFE"/>
    <w:rsid w:val="004D1E2C"/>
    <w:rsid w:val="004D2054"/>
    <w:rsid w:val="004D207A"/>
    <w:rsid w:val="004D26C5"/>
    <w:rsid w:val="004D2CFC"/>
    <w:rsid w:val="004D3394"/>
    <w:rsid w:val="004D38FE"/>
    <w:rsid w:val="004D400A"/>
    <w:rsid w:val="004D4189"/>
    <w:rsid w:val="004D42CF"/>
    <w:rsid w:val="004D43F9"/>
    <w:rsid w:val="004D46DF"/>
    <w:rsid w:val="004D4A4F"/>
    <w:rsid w:val="004D4FCA"/>
    <w:rsid w:val="004D53E0"/>
    <w:rsid w:val="004D5471"/>
    <w:rsid w:val="004D56A7"/>
    <w:rsid w:val="004D5744"/>
    <w:rsid w:val="004D5874"/>
    <w:rsid w:val="004D5984"/>
    <w:rsid w:val="004D5CF4"/>
    <w:rsid w:val="004D60FC"/>
    <w:rsid w:val="004D660F"/>
    <w:rsid w:val="004D666C"/>
    <w:rsid w:val="004D66AC"/>
    <w:rsid w:val="004D71EB"/>
    <w:rsid w:val="004D72C0"/>
    <w:rsid w:val="004D7461"/>
    <w:rsid w:val="004D797C"/>
    <w:rsid w:val="004E0030"/>
    <w:rsid w:val="004E00DF"/>
    <w:rsid w:val="004E0F63"/>
    <w:rsid w:val="004E101A"/>
    <w:rsid w:val="004E147D"/>
    <w:rsid w:val="004E1535"/>
    <w:rsid w:val="004E19A7"/>
    <w:rsid w:val="004E1C02"/>
    <w:rsid w:val="004E2082"/>
    <w:rsid w:val="004E25EF"/>
    <w:rsid w:val="004E2703"/>
    <w:rsid w:val="004E2B9A"/>
    <w:rsid w:val="004E327B"/>
    <w:rsid w:val="004E3C1E"/>
    <w:rsid w:val="004E3ECF"/>
    <w:rsid w:val="004E3F99"/>
    <w:rsid w:val="004E40EA"/>
    <w:rsid w:val="004E4390"/>
    <w:rsid w:val="004E4604"/>
    <w:rsid w:val="004E558B"/>
    <w:rsid w:val="004E580F"/>
    <w:rsid w:val="004E58A1"/>
    <w:rsid w:val="004E5CF3"/>
    <w:rsid w:val="004E5D15"/>
    <w:rsid w:val="004E620C"/>
    <w:rsid w:val="004E672E"/>
    <w:rsid w:val="004E7981"/>
    <w:rsid w:val="004F00BB"/>
    <w:rsid w:val="004F03B3"/>
    <w:rsid w:val="004F0511"/>
    <w:rsid w:val="004F08E2"/>
    <w:rsid w:val="004F08E5"/>
    <w:rsid w:val="004F11A9"/>
    <w:rsid w:val="004F129D"/>
    <w:rsid w:val="004F1516"/>
    <w:rsid w:val="004F178E"/>
    <w:rsid w:val="004F1A48"/>
    <w:rsid w:val="004F2B04"/>
    <w:rsid w:val="004F2CBD"/>
    <w:rsid w:val="004F305C"/>
    <w:rsid w:val="004F340B"/>
    <w:rsid w:val="004F376F"/>
    <w:rsid w:val="004F3C48"/>
    <w:rsid w:val="004F4514"/>
    <w:rsid w:val="004F50B4"/>
    <w:rsid w:val="004F50DA"/>
    <w:rsid w:val="004F5727"/>
    <w:rsid w:val="004F586B"/>
    <w:rsid w:val="004F5FA1"/>
    <w:rsid w:val="004F61F3"/>
    <w:rsid w:val="004F6520"/>
    <w:rsid w:val="004F6658"/>
    <w:rsid w:val="004F68DD"/>
    <w:rsid w:val="004F740F"/>
    <w:rsid w:val="004F748D"/>
    <w:rsid w:val="004F7502"/>
    <w:rsid w:val="004F7CAB"/>
    <w:rsid w:val="004F7CEA"/>
    <w:rsid w:val="005004FA"/>
    <w:rsid w:val="005007AC"/>
    <w:rsid w:val="0050107C"/>
    <w:rsid w:val="005012C8"/>
    <w:rsid w:val="00501DD1"/>
    <w:rsid w:val="00502166"/>
    <w:rsid w:val="0050227E"/>
    <w:rsid w:val="00502365"/>
    <w:rsid w:val="00502A52"/>
    <w:rsid w:val="00502CA6"/>
    <w:rsid w:val="00502FE9"/>
    <w:rsid w:val="005033FD"/>
    <w:rsid w:val="00503F3A"/>
    <w:rsid w:val="0050404E"/>
    <w:rsid w:val="0050424B"/>
    <w:rsid w:val="0050457F"/>
    <w:rsid w:val="00505293"/>
    <w:rsid w:val="00505519"/>
    <w:rsid w:val="00505E66"/>
    <w:rsid w:val="0050610C"/>
    <w:rsid w:val="005074B3"/>
    <w:rsid w:val="00507D79"/>
    <w:rsid w:val="00507F86"/>
    <w:rsid w:val="005106C0"/>
    <w:rsid w:val="00510700"/>
    <w:rsid w:val="0051107D"/>
    <w:rsid w:val="0051135B"/>
    <w:rsid w:val="005114ED"/>
    <w:rsid w:val="005117C7"/>
    <w:rsid w:val="00511875"/>
    <w:rsid w:val="005118C5"/>
    <w:rsid w:val="00511D1A"/>
    <w:rsid w:val="00511D58"/>
    <w:rsid w:val="00511EE4"/>
    <w:rsid w:val="00512403"/>
    <w:rsid w:val="00512615"/>
    <w:rsid w:val="005127DA"/>
    <w:rsid w:val="005127FE"/>
    <w:rsid w:val="00513C27"/>
    <w:rsid w:val="00514827"/>
    <w:rsid w:val="00514B78"/>
    <w:rsid w:val="0051500A"/>
    <w:rsid w:val="005152E2"/>
    <w:rsid w:val="005156EC"/>
    <w:rsid w:val="00515C0D"/>
    <w:rsid w:val="00515EE3"/>
    <w:rsid w:val="005163E3"/>
    <w:rsid w:val="00516CCC"/>
    <w:rsid w:val="00516D68"/>
    <w:rsid w:val="005171F4"/>
    <w:rsid w:val="0051741C"/>
    <w:rsid w:val="00517CB6"/>
    <w:rsid w:val="00520EEF"/>
    <w:rsid w:val="0052123E"/>
    <w:rsid w:val="0052198D"/>
    <w:rsid w:val="005222EF"/>
    <w:rsid w:val="005229B8"/>
    <w:rsid w:val="00522CEB"/>
    <w:rsid w:val="00522F60"/>
    <w:rsid w:val="005236D9"/>
    <w:rsid w:val="005237CF"/>
    <w:rsid w:val="00523A2D"/>
    <w:rsid w:val="00523C15"/>
    <w:rsid w:val="00523CF7"/>
    <w:rsid w:val="00524073"/>
    <w:rsid w:val="00524C94"/>
    <w:rsid w:val="00525274"/>
    <w:rsid w:val="005253C8"/>
    <w:rsid w:val="00526367"/>
    <w:rsid w:val="00526377"/>
    <w:rsid w:val="0052658C"/>
    <w:rsid w:val="00526A38"/>
    <w:rsid w:val="00526A4D"/>
    <w:rsid w:val="00527775"/>
    <w:rsid w:val="0052782A"/>
    <w:rsid w:val="00527B57"/>
    <w:rsid w:val="00527B99"/>
    <w:rsid w:val="00527C11"/>
    <w:rsid w:val="00527F91"/>
    <w:rsid w:val="005302A1"/>
    <w:rsid w:val="0053140D"/>
    <w:rsid w:val="00531640"/>
    <w:rsid w:val="0053172E"/>
    <w:rsid w:val="00531732"/>
    <w:rsid w:val="005317C3"/>
    <w:rsid w:val="00531861"/>
    <w:rsid w:val="00531BB7"/>
    <w:rsid w:val="005320BB"/>
    <w:rsid w:val="0053216B"/>
    <w:rsid w:val="0053225C"/>
    <w:rsid w:val="0053295F"/>
    <w:rsid w:val="00533893"/>
    <w:rsid w:val="00533908"/>
    <w:rsid w:val="0053394D"/>
    <w:rsid w:val="00534655"/>
    <w:rsid w:val="00534B7D"/>
    <w:rsid w:val="00535304"/>
    <w:rsid w:val="005356A3"/>
    <w:rsid w:val="005358DD"/>
    <w:rsid w:val="00535FF5"/>
    <w:rsid w:val="005362CE"/>
    <w:rsid w:val="00536370"/>
    <w:rsid w:val="00536466"/>
    <w:rsid w:val="005367D7"/>
    <w:rsid w:val="005367D8"/>
    <w:rsid w:val="005368C1"/>
    <w:rsid w:val="00536E50"/>
    <w:rsid w:val="00536F8E"/>
    <w:rsid w:val="00537876"/>
    <w:rsid w:val="00537AF7"/>
    <w:rsid w:val="00537C3D"/>
    <w:rsid w:val="00537E42"/>
    <w:rsid w:val="00540708"/>
    <w:rsid w:val="00540EDC"/>
    <w:rsid w:val="00541183"/>
    <w:rsid w:val="00541198"/>
    <w:rsid w:val="00541B4B"/>
    <w:rsid w:val="00541C61"/>
    <w:rsid w:val="00541F44"/>
    <w:rsid w:val="00542265"/>
    <w:rsid w:val="0054232F"/>
    <w:rsid w:val="00542521"/>
    <w:rsid w:val="00542770"/>
    <w:rsid w:val="00542AF3"/>
    <w:rsid w:val="00542D80"/>
    <w:rsid w:val="0054324B"/>
    <w:rsid w:val="005433D0"/>
    <w:rsid w:val="005433EE"/>
    <w:rsid w:val="00543A9B"/>
    <w:rsid w:val="00543FB2"/>
    <w:rsid w:val="005447B2"/>
    <w:rsid w:val="00544ADF"/>
    <w:rsid w:val="00544FFE"/>
    <w:rsid w:val="00545293"/>
    <w:rsid w:val="0054530C"/>
    <w:rsid w:val="0054568D"/>
    <w:rsid w:val="00545DD7"/>
    <w:rsid w:val="005462B0"/>
    <w:rsid w:val="0054656B"/>
    <w:rsid w:val="00546977"/>
    <w:rsid w:val="005476CA"/>
    <w:rsid w:val="00547F4B"/>
    <w:rsid w:val="0055006C"/>
    <w:rsid w:val="00550C5D"/>
    <w:rsid w:val="00550F06"/>
    <w:rsid w:val="00551576"/>
    <w:rsid w:val="00551BA7"/>
    <w:rsid w:val="00551C78"/>
    <w:rsid w:val="00551EC3"/>
    <w:rsid w:val="00552490"/>
    <w:rsid w:val="005527DC"/>
    <w:rsid w:val="005529E9"/>
    <w:rsid w:val="00552A8C"/>
    <w:rsid w:val="00552B2D"/>
    <w:rsid w:val="005533C2"/>
    <w:rsid w:val="005534FD"/>
    <w:rsid w:val="00553BD2"/>
    <w:rsid w:val="00553C26"/>
    <w:rsid w:val="00553D61"/>
    <w:rsid w:val="00554194"/>
    <w:rsid w:val="00554619"/>
    <w:rsid w:val="00554E94"/>
    <w:rsid w:val="00554FAB"/>
    <w:rsid w:val="00555054"/>
    <w:rsid w:val="00555F65"/>
    <w:rsid w:val="0055644B"/>
    <w:rsid w:val="0055671B"/>
    <w:rsid w:val="0055728C"/>
    <w:rsid w:val="005574C6"/>
    <w:rsid w:val="00557633"/>
    <w:rsid w:val="00560421"/>
    <w:rsid w:val="00560545"/>
    <w:rsid w:val="005618BA"/>
    <w:rsid w:val="00561B23"/>
    <w:rsid w:val="00561EB9"/>
    <w:rsid w:val="00561ED4"/>
    <w:rsid w:val="00561FE0"/>
    <w:rsid w:val="00562076"/>
    <w:rsid w:val="0056217F"/>
    <w:rsid w:val="00562D1F"/>
    <w:rsid w:val="00562F20"/>
    <w:rsid w:val="00562F25"/>
    <w:rsid w:val="005631B1"/>
    <w:rsid w:val="005633EA"/>
    <w:rsid w:val="005636DE"/>
    <w:rsid w:val="00563B8A"/>
    <w:rsid w:val="0056411E"/>
    <w:rsid w:val="0056440A"/>
    <w:rsid w:val="00564E48"/>
    <w:rsid w:val="005651C1"/>
    <w:rsid w:val="00565934"/>
    <w:rsid w:val="00565C95"/>
    <w:rsid w:val="00566FB9"/>
    <w:rsid w:val="005670A4"/>
    <w:rsid w:val="00570113"/>
    <w:rsid w:val="0057064A"/>
    <w:rsid w:val="0057089B"/>
    <w:rsid w:val="00570FF8"/>
    <w:rsid w:val="00571106"/>
    <w:rsid w:val="00571756"/>
    <w:rsid w:val="005719AA"/>
    <w:rsid w:val="00571C3C"/>
    <w:rsid w:val="00571DBE"/>
    <w:rsid w:val="00571FC0"/>
    <w:rsid w:val="00572265"/>
    <w:rsid w:val="0057249A"/>
    <w:rsid w:val="005728D3"/>
    <w:rsid w:val="00572A0E"/>
    <w:rsid w:val="00573147"/>
    <w:rsid w:val="0057315F"/>
    <w:rsid w:val="00573559"/>
    <w:rsid w:val="00573737"/>
    <w:rsid w:val="005738AE"/>
    <w:rsid w:val="00573AA7"/>
    <w:rsid w:val="00573BCC"/>
    <w:rsid w:val="00573F81"/>
    <w:rsid w:val="00574541"/>
    <w:rsid w:val="005747A8"/>
    <w:rsid w:val="00575276"/>
    <w:rsid w:val="0057562C"/>
    <w:rsid w:val="00575C4B"/>
    <w:rsid w:val="00575FE9"/>
    <w:rsid w:val="00576132"/>
    <w:rsid w:val="005762DB"/>
    <w:rsid w:val="0057694A"/>
    <w:rsid w:val="00576F35"/>
    <w:rsid w:val="00577128"/>
    <w:rsid w:val="00577529"/>
    <w:rsid w:val="00577934"/>
    <w:rsid w:val="00577A83"/>
    <w:rsid w:val="00577FC8"/>
    <w:rsid w:val="005802D7"/>
    <w:rsid w:val="00580676"/>
    <w:rsid w:val="005807B4"/>
    <w:rsid w:val="005810C3"/>
    <w:rsid w:val="0058175B"/>
    <w:rsid w:val="00581A47"/>
    <w:rsid w:val="00581E15"/>
    <w:rsid w:val="0058258D"/>
    <w:rsid w:val="00582830"/>
    <w:rsid w:val="00582FA5"/>
    <w:rsid w:val="00582FEC"/>
    <w:rsid w:val="005831FC"/>
    <w:rsid w:val="00583479"/>
    <w:rsid w:val="00583912"/>
    <w:rsid w:val="00583ACC"/>
    <w:rsid w:val="00584A00"/>
    <w:rsid w:val="00585085"/>
    <w:rsid w:val="005853D4"/>
    <w:rsid w:val="00585D29"/>
    <w:rsid w:val="00585EB0"/>
    <w:rsid w:val="00585EDF"/>
    <w:rsid w:val="005866BD"/>
    <w:rsid w:val="005869A9"/>
    <w:rsid w:val="00586EA8"/>
    <w:rsid w:val="00587132"/>
    <w:rsid w:val="00587414"/>
    <w:rsid w:val="00587949"/>
    <w:rsid w:val="005879B4"/>
    <w:rsid w:val="00587F95"/>
    <w:rsid w:val="005900E6"/>
    <w:rsid w:val="0059048E"/>
    <w:rsid w:val="00590567"/>
    <w:rsid w:val="00590861"/>
    <w:rsid w:val="00590BF3"/>
    <w:rsid w:val="0059109C"/>
    <w:rsid w:val="00591182"/>
    <w:rsid w:val="00591601"/>
    <w:rsid w:val="00591751"/>
    <w:rsid w:val="00591B51"/>
    <w:rsid w:val="00592034"/>
    <w:rsid w:val="00592078"/>
    <w:rsid w:val="00592A9F"/>
    <w:rsid w:val="00593451"/>
    <w:rsid w:val="00593565"/>
    <w:rsid w:val="00593A87"/>
    <w:rsid w:val="00593CA7"/>
    <w:rsid w:val="00593DAE"/>
    <w:rsid w:val="00594023"/>
    <w:rsid w:val="005944D5"/>
    <w:rsid w:val="005946E5"/>
    <w:rsid w:val="00594AA0"/>
    <w:rsid w:val="00594D90"/>
    <w:rsid w:val="00594F19"/>
    <w:rsid w:val="005952A7"/>
    <w:rsid w:val="005953F5"/>
    <w:rsid w:val="00595752"/>
    <w:rsid w:val="0059582F"/>
    <w:rsid w:val="00595FE3"/>
    <w:rsid w:val="00596173"/>
    <w:rsid w:val="00596789"/>
    <w:rsid w:val="00596C86"/>
    <w:rsid w:val="00597066"/>
    <w:rsid w:val="0059747A"/>
    <w:rsid w:val="00597666"/>
    <w:rsid w:val="005977F4"/>
    <w:rsid w:val="005A0434"/>
    <w:rsid w:val="005A05B2"/>
    <w:rsid w:val="005A0DFF"/>
    <w:rsid w:val="005A154C"/>
    <w:rsid w:val="005A17D2"/>
    <w:rsid w:val="005A1EA4"/>
    <w:rsid w:val="005A24D7"/>
    <w:rsid w:val="005A2C92"/>
    <w:rsid w:val="005A4218"/>
    <w:rsid w:val="005A454A"/>
    <w:rsid w:val="005A4F6A"/>
    <w:rsid w:val="005A5190"/>
    <w:rsid w:val="005A5278"/>
    <w:rsid w:val="005A5370"/>
    <w:rsid w:val="005A53CE"/>
    <w:rsid w:val="005A5456"/>
    <w:rsid w:val="005A584D"/>
    <w:rsid w:val="005A5B2F"/>
    <w:rsid w:val="005A6463"/>
    <w:rsid w:val="005A6B49"/>
    <w:rsid w:val="005A6D8C"/>
    <w:rsid w:val="005A6E51"/>
    <w:rsid w:val="005A75B0"/>
    <w:rsid w:val="005B0CE7"/>
    <w:rsid w:val="005B0FEA"/>
    <w:rsid w:val="005B11FA"/>
    <w:rsid w:val="005B1210"/>
    <w:rsid w:val="005B1583"/>
    <w:rsid w:val="005B15BE"/>
    <w:rsid w:val="005B1A58"/>
    <w:rsid w:val="005B1ED2"/>
    <w:rsid w:val="005B22FF"/>
    <w:rsid w:val="005B234F"/>
    <w:rsid w:val="005B27A2"/>
    <w:rsid w:val="005B2855"/>
    <w:rsid w:val="005B2CC7"/>
    <w:rsid w:val="005B30E9"/>
    <w:rsid w:val="005B3D75"/>
    <w:rsid w:val="005B3F43"/>
    <w:rsid w:val="005B416D"/>
    <w:rsid w:val="005B4238"/>
    <w:rsid w:val="005B61E4"/>
    <w:rsid w:val="005B6444"/>
    <w:rsid w:val="005B68FE"/>
    <w:rsid w:val="005B7390"/>
    <w:rsid w:val="005B7B6E"/>
    <w:rsid w:val="005B7B91"/>
    <w:rsid w:val="005C00B3"/>
    <w:rsid w:val="005C01EC"/>
    <w:rsid w:val="005C07EE"/>
    <w:rsid w:val="005C0E5B"/>
    <w:rsid w:val="005C1302"/>
    <w:rsid w:val="005C13DA"/>
    <w:rsid w:val="005C13F4"/>
    <w:rsid w:val="005C1880"/>
    <w:rsid w:val="005C1B85"/>
    <w:rsid w:val="005C28D1"/>
    <w:rsid w:val="005C2B52"/>
    <w:rsid w:val="005C2CE0"/>
    <w:rsid w:val="005C2D29"/>
    <w:rsid w:val="005C2DB5"/>
    <w:rsid w:val="005C2FD9"/>
    <w:rsid w:val="005C3571"/>
    <w:rsid w:val="005C3896"/>
    <w:rsid w:val="005C449B"/>
    <w:rsid w:val="005C4825"/>
    <w:rsid w:val="005C48FF"/>
    <w:rsid w:val="005C49B4"/>
    <w:rsid w:val="005C551E"/>
    <w:rsid w:val="005C5E3F"/>
    <w:rsid w:val="005C6DEA"/>
    <w:rsid w:val="005C71E1"/>
    <w:rsid w:val="005C73EB"/>
    <w:rsid w:val="005C75EF"/>
    <w:rsid w:val="005C78C7"/>
    <w:rsid w:val="005C791A"/>
    <w:rsid w:val="005C79AE"/>
    <w:rsid w:val="005C7E5F"/>
    <w:rsid w:val="005C7F21"/>
    <w:rsid w:val="005C7F43"/>
    <w:rsid w:val="005D0B40"/>
    <w:rsid w:val="005D0CD6"/>
    <w:rsid w:val="005D19B8"/>
    <w:rsid w:val="005D1DC3"/>
    <w:rsid w:val="005D1F2F"/>
    <w:rsid w:val="005D231B"/>
    <w:rsid w:val="005D243F"/>
    <w:rsid w:val="005D2B8A"/>
    <w:rsid w:val="005D2E72"/>
    <w:rsid w:val="005D397E"/>
    <w:rsid w:val="005D3F2A"/>
    <w:rsid w:val="005D3FA7"/>
    <w:rsid w:val="005D572B"/>
    <w:rsid w:val="005D5EF8"/>
    <w:rsid w:val="005D6542"/>
    <w:rsid w:val="005D6BED"/>
    <w:rsid w:val="005D75F5"/>
    <w:rsid w:val="005D76F6"/>
    <w:rsid w:val="005D7CA2"/>
    <w:rsid w:val="005E0195"/>
    <w:rsid w:val="005E0565"/>
    <w:rsid w:val="005E082C"/>
    <w:rsid w:val="005E0DA3"/>
    <w:rsid w:val="005E0DF1"/>
    <w:rsid w:val="005E161B"/>
    <w:rsid w:val="005E170A"/>
    <w:rsid w:val="005E1CE1"/>
    <w:rsid w:val="005E25B7"/>
    <w:rsid w:val="005E25E0"/>
    <w:rsid w:val="005E2B0A"/>
    <w:rsid w:val="005E30B3"/>
    <w:rsid w:val="005E354D"/>
    <w:rsid w:val="005E37BF"/>
    <w:rsid w:val="005E4DE2"/>
    <w:rsid w:val="005E5128"/>
    <w:rsid w:val="005E5673"/>
    <w:rsid w:val="005E5838"/>
    <w:rsid w:val="005E59A7"/>
    <w:rsid w:val="005E5B7D"/>
    <w:rsid w:val="005E6184"/>
    <w:rsid w:val="005E634B"/>
    <w:rsid w:val="005E69EB"/>
    <w:rsid w:val="005E6B90"/>
    <w:rsid w:val="005E6D3D"/>
    <w:rsid w:val="005E6DF4"/>
    <w:rsid w:val="005E6FEE"/>
    <w:rsid w:val="005E711E"/>
    <w:rsid w:val="005E7259"/>
    <w:rsid w:val="005E7DC4"/>
    <w:rsid w:val="005F0618"/>
    <w:rsid w:val="005F074D"/>
    <w:rsid w:val="005F0B52"/>
    <w:rsid w:val="005F0EEF"/>
    <w:rsid w:val="005F11B7"/>
    <w:rsid w:val="005F164E"/>
    <w:rsid w:val="005F1803"/>
    <w:rsid w:val="005F191E"/>
    <w:rsid w:val="005F1A2A"/>
    <w:rsid w:val="005F1D32"/>
    <w:rsid w:val="005F1EE6"/>
    <w:rsid w:val="005F1FBC"/>
    <w:rsid w:val="005F22BC"/>
    <w:rsid w:val="005F2526"/>
    <w:rsid w:val="005F2625"/>
    <w:rsid w:val="005F28C7"/>
    <w:rsid w:val="005F2E72"/>
    <w:rsid w:val="005F2EA2"/>
    <w:rsid w:val="005F2EA9"/>
    <w:rsid w:val="005F3AA7"/>
    <w:rsid w:val="005F4521"/>
    <w:rsid w:val="005F4703"/>
    <w:rsid w:val="005F4E47"/>
    <w:rsid w:val="005F5481"/>
    <w:rsid w:val="005F5525"/>
    <w:rsid w:val="005F5638"/>
    <w:rsid w:val="005F57F4"/>
    <w:rsid w:val="005F5806"/>
    <w:rsid w:val="005F62C0"/>
    <w:rsid w:val="005F6586"/>
    <w:rsid w:val="005F6A3B"/>
    <w:rsid w:val="005F74B3"/>
    <w:rsid w:val="00600233"/>
    <w:rsid w:val="006004EC"/>
    <w:rsid w:val="00600668"/>
    <w:rsid w:val="00600952"/>
    <w:rsid w:val="00600AD2"/>
    <w:rsid w:val="00600DF0"/>
    <w:rsid w:val="006010B8"/>
    <w:rsid w:val="00601B47"/>
    <w:rsid w:val="00601B9D"/>
    <w:rsid w:val="00601DFA"/>
    <w:rsid w:val="006022E9"/>
    <w:rsid w:val="00602375"/>
    <w:rsid w:val="00602F3F"/>
    <w:rsid w:val="0060348F"/>
    <w:rsid w:val="006035EC"/>
    <w:rsid w:val="00603AC3"/>
    <w:rsid w:val="00604306"/>
    <w:rsid w:val="00604501"/>
    <w:rsid w:val="00604C05"/>
    <w:rsid w:val="00604DA4"/>
    <w:rsid w:val="00605192"/>
    <w:rsid w:val="00605226"/>
    <w:rsid w:val="00605839"/>
    <w:rsid w:val="006059DA"/>
    <w:rsid w:val="006061AA"/>
    <w:rsid w:val="006067FC"/>
    <w:rsid w:val="00606F29"/>
    <w:rsid w:val="00607088"/>
    <w:rsid w:val="006073B3"/>
    <w:rsid w:val="00607440"/>
    <w:rsid w:val="006079C6"/>
    <w:rsid w:val="006079F4"/>
    <w:rsid w:val="00607DD8"/>
    <w:rsid w:val="0061023F"/>
    <w:rsid w:val="00610919"/>
    <w:rsid w:val="00610DE6"/>
    <w:rsid w:val="006110FB"/>
    <w:rsid w:val="006116CB"/>
    <w:rsid w:val="00611A78"/>
    <w:rsid w:val="00611E00"/>
    <w:rsid w:val="00611F90"/>
    <w:rsid w:val="00612081"/>
    <w:rsid w:val="00612304"/>
    <w:rsid w:val="00612947"/>
    <w:rsid w:val="00612C15"/>
    <w:rsid w:val="00612F18"/>
    <w:rsid w:val="00613187"/>
    <w:rsid w:val="00613636"/>
    <w:rsid w:val="00613948"/>
    <w:rsid w:val="00613B5C"/>
    <w:rsid w:val="00614262"/>
    <w:rsid w:val="00614433"/>
    <w:rsid w:val="00614566"/>
    <w:rsid w:val="006146D6"/>
    <w:rsid w:val="00614A69"/>
    <w:rsid w:val="00614C54"/>
    <w:rsid w:val="006154DC"/>
    <w:rsid w:val="006156E9"/>
    <w:rsid w:val="0061625D"/>
    <w:rsid w:val="006166E6"/>
    <w:rsid w:val="00616BB7"/>
    <w:rsid w:val="00617144"/>
    <w:rsid w:val="00617529"/>
    <w:rsid w:val="00617881"/>
    <w:rsid w:val="00617B04"/>
    <w:rsid w:val="00617C8E"/>
    <w:rsid w:val="00617D97"/>
    <w:rsid w:val="00620363"/>
    <w:rsid w:val="00620FDB"/>
    <w:rsid w:val="00621219"/>
    <w:rsid w:val="006212B3"/>
    <w:rsid w:val="006219DB"/>
    <w:rsid w:val="00622177"/>
    <w:rsid w:val="00622899"/>
    <w:rsid w:val="00622A48"/>
    <w:rsid w:val="00622A86"/>
    <w:rsid w:val="00622FF4"/>
    <w:rsid w:val="006230AD"/>
    <w:rsid w:val="00623748"/>
    <w:rsid w:val="00623994"/>
    <w:rsid w:val="00623D32"/>
    <w:rsid w:val="0062489A"/>
    <w:rsid w:val="00624A4B"/>
    <w:rsid w:val="00624FF7"/>
    <w:rsid w:val="006251B6"/>
    <w:rsid w:val="00625DB4"/>
    <w:rsid w:val="006260E4"/>
    <w:rsid w:val="0062688A"/>
    <w:rsid w:val="00626D5A"/>
    <w:rsid w:val="006272AA"/>
    <w:rsid w:val="00630054"/>
    <w:rsid w:val="006300A2"/>
    <w:rsid w:val="00630104"/>
    <w:rsid w:val="0063010E"/>
    <w:rsid w:val="0063023A"/>
    <w:rsid w:val="00630BCD"/>
    <w:rsid w:val="00631908"/>
    <w:rsid w:val="006319E4"/>
    <w:rsid w:val="00631F48"/>
    <w:rsid w:val="00632128"/>
    <w:rsid w:val="006323A8"/>
    <w:rsid w:val="00632492"/>
    <w:rsid w:val="00632704"/>
    <w:rsid w:val="00632870"/>
    <w:rsid w:val="00632E60"/>
    <w:rsid w:val="00632F3A"/>
    <w:rsid w:val="0063317E"/>
    <w:rsid w:val="006333B9"/>
    <w:rsid w:val="006338C0"/>
    <w:rsid w:val="006340E2"/>
    <w:rsid w:val="006340FB"/>
    <w:rsid w:val="00634BD9"/>
    <w:rsid w:val="00634CD3"/>
    <w:rsid w:val="00634EDC"/>
    <w:rsid w:val="00635126"/>
    <w:rsid w:val="00635238"/>
    <w:rsid w:val="006353F7"/>
    <w:rsid w:val="006367EA"/>
    <w:rsid w:val="00636E8D"/>
    <w:rsid w:val="00637006"/>
    <w:rsid w:val="00637056"/>
    <w:rsid w:val="006371A4"/>
    <w:rsid w:val="006371B4"/>
    <w:rsid w:val="006372E1"/>
    <w:rsid w:val="0063741B"/>
    <w:rsid w:val="00637656"/>
    <w:rsid w:val="00637C93"/>
    <w:rsid w:val="00637DD6"/>
    <w:rsid w:val="0064017E"/>
    <w:rsid w:val="00640455"/>
    <w:rsid w:val="00640815"/>
    <w:rsid w:val="00641245"/>
    <w:rsid w:val="00641F85"/>
    <w:rsid w:val="006425C7"/>
    <w:rsid w:val="00642836"/>
    <w:rsid w:val="00642A35"/>
    <w:rsid w:val="00642A85"/>
    <w:rsid w:val="00642BA9"/>
    <w:rsid w:val="006433AC"/>
    <w:rsid w:val="00643422"/>
    <w:rsid w:val="0064354C"/>
    <w:rsid w:val="0064404A"/>
    <w:rsid w:val="006441EF"/>
    <w:rsid w:val="00644228"/>
    <w:rsid w:val="00644388"/>
    <w:rsid w:val="0064447A"/>
    <w:rsid w:val="00644D84"/>
    <w:rsid w:val="00645033"/>
    <w:rsid w:val="00645482"/>
    <w:rsid w:val="006458FB"/>
    <w:rsid w:val="00645EB6"/>
    <w:rsid w:val="006462E9"/>
    <w:rsid w:val="00646B86"/>
    <w:rsid w:val="00646C47"/>
    <w:rsid w:val="00647111"/>
    <w:rsid w:val="0064786C"/>
    <w:rsid w:val="0064796E"/>
    <w:rsid w:val="00647CEF"/>
    <w:rsid w:val="00647D78"/>
    <w:rsid w:val="0065040C"/>
    <w:rsid w:val="006505B8"/>
    <w:rsid w:val="00650818"/>
    <w:rsid w:val="00650BD3"/>
    <w:rsid w:val="006510C9"/>
    <w:rsid w:val="006517A5"/>
    <w:rsid w:val="00651899"/>
    <w:rsid w:val="00651A2A"/>
    <w:rsid w:val="00651D14"/>
    <w:rsid w:val="00651DF3"/>
    <w:rsid w:val="00652322"/>
    <w:rsid w:val="006529E6"/>
    <w:rsid w:val="00652DD5"/>
    <w:rsid w:val="00653ED7"/>
    <w:rsid w:val="00653FBA"/>
    <w:rsid w:val="00653FD1"/>
    <w:rsid w:val="00654561"/>
    <w:rsid w:val="006545B3"/>
    <w:rsid w:val="006546E2"/>
    <w:rsid w:val="00654FFD"/>
    <w:rsid w:val="00655091"/>
    <w:rsid w:val="0065520C"/>
    <w:rsid w:val="006552C7"/>
    <w:rsid w:val="00655860"/>
    <w:rsid w:val="00655AF7"/>
    <w:rsid w:val="00655E90"/>
    <w:rsid w:val="00656043"/>
    <w:rsid w:val="0065619F"/>
    <w:rsid w:val="0065632D"/>
    <w:rsid w:val="006563DE"/>
    <w:rsid w:val="00656882"/>
    <w:rsid w:val="00656901"/>
    <w:rsid w:val="0065700C"/>
    <w:rsid w:val="00657992"/>
    <w:rsid w:val="00657B23"/>
    <w:rsid w:val="00660559"/>
    <w:rsid w:val="00660C4F"/>
    <w:rsid w:val="00660CA8"/>
    <w:rsid w:val="00660FC4"/>
    <w:rsid w:val="0066157B"/>
    <w:rsid w:val="0066166B"/>
    <w:rsid w:val="00661A63"/>
    <w:rsid w:val="00662BDF"/>
    <w:rsid w:val="00663049"/>
    <w:rsid w:val="006630BE"/>
    <w:rsid w:val="00663765"/>
    <w:rsid w:val="00663B8B"/>
    <w:rsid w:val="00663E49"/>
    <w:rsid w:val="00663F9C"/>
    <w:rsid w:val="00664260"/>
    <w:rsid w:val="006642AC"/>
    <w:rsid w:val="00665391"/>
    <w:rsid w:val="00665393"/>
    <w:rsid w:val="0066544E"/>
    <w:rsid w:val="00665494"/>
    <w:rsid w:val="00665750"/>
    <w:rsid w:val="0066642C"/>
    <w:rsid w:val="00666E80"/>
    <w:rsid w:val="00666F31"/>
    <w:rsid w:val="00666F91"/>
    <w:rsid w:val="006671B1"/>
    <w:rsid w:val="006679AC"/>
    <w:rsid w:val="00667C10"/>
    <w:rsid w:val="00670014"/>
    <w:rsid w:val="00670272"/>
    <w:rsid w:val="0067074F"/>
    <w:rsid w:val="00670791"/>
    <w:rsid w:val="00671264"/>
    <w:rsid w:val="006719C2"/>
    <w:rsid w:val="00671A20"/>
    <w:rsid w:val="006729D4"/>
    <w:rsid w:val="006729EF"/>
    <w:rsid w:val="00672AF7"/>
    <w:rsid w:val="00673075"/>
    <w:rsid w:val="00673083"/>
    <w:rsid w:val="006730F0"/>
    <w:rsid w:val="00673281"/>
    <w:rsid w:val="006733F5"/>
    <w:rsid w:val="00673793"/>
    <w:rsid w:val="00673FD2"/>
    <w:rsid w:val="0067404A"/>
    <w:rsid w:val="006751B9"/>
    <w:rsid w:val="00675923"/>
    <w:rsid w:val="00675A0E"/>
    <w:rsid w:val="00675C8A"/>
    <w:rsid w:val="006762CC"/>
    <w:rsid w:val="006769D6"/>
    <w:rsid w:val="00676D69"/>
    <w:rsid w:val="00676FFF"/>
    <w:rsid w:val="00677786"/>
    <w:rsid w:val="00677CA4"/>
    <w:rsid w:val="006806A3"/>
    <w:rsid w:val="00680813"/>
    <w:rsid w:val="00680D23"/>
    <w:rsid w:val="00681123"/>
    <w:rsid w:val="00681160"/>
    <w:rsid w:val="00681890"/>
    <w:rsid w:val="00682119"/>
    <w:rsid w:val="00682736"/>
    <w:rsid w:val="006827B2"/>
    <w:rsid w:val="006827DE"/>
    <w:rsid w:val="00683014"/>
    <w:rsid w:val="0068335E"/>
    <w:rsid w:val="0068377D"/>
    <w:rsid w:val="00683C6B"/>
    <w:rsid w:val="00683F4E"/>
    <w:rsid w:val="00683F60"/>
    <w:rsid w:val="00684369"/>
    <w:rsid w:val="006843C4"/>
    <w:rsid w:val="00684966"/>
    <w:rsid w:val="00684AFC"/>
    <w:rsid w:val="00684D7C"/>
    <w:rsid w:val="00684DBD"/>
    <w:rsid w:val="00685095"/>
    <w:rsid w:val="00686507"/>
    <w:rsid w:val="0068661C"/>
    <w:rsid w:val="0068681D"/>
    <w:rsid w:val="00686DC9"/>
    <w:rsid w:val="006872B7"/>
    <w:rsid w:val="00687694"/>
    <w:rsid w:val="00687888"/>
    <w:rsid w:val="00687A0E"/>
    <w:rsid w:val="00687F5E"/>
    <w:rsid w:val="006913ED"/>
    <w:rsid w:val="00691ADA"/>
    <w:rsid w:val="0069213E"/>
    <w:rsid w:val="0069241F"/>
    <w:rsid w:val="00692C0B"/>
    <w:rsid w:val="00693D2B"/>
    <w:rsid w:val="00694218"/>
    <w:rsid w:val="00694360"/>
    <w:rsid w:val="0069437A"/>
    <w:rsid w:val="00694A1E"/>
    <w:rsid w:val="0069570D"/>
    <w:rsid w:val="006958ED"/>
    <w:rsid w:val="00695CC1"/>
    <w:rsid w:val="00695E4D"/>
    <w:rsid w:val="0069696C"/>
    <w:rsid w:val="006969CC"/>
    <w:rsid w:val="00696B96"/>
    <w:rsid w:val="00696C5F"/>
    <w:rsid w:val="00697E73"/>
    <w:rsid w:val="00697EEB"/>
    <w:rsid w:val="006A02CC"/>
    <w:rsid w:val="006A04CF"/>
    <w:rsid w:val="006A07EF"/>
    <w:rsid w:val="006A114B"/>
    <w:rsid w:val="006A15A5"/>
    <w:rsid w:val="006A15FE"/>
    <w:rsid w:val="006A16EA"/>
    <w:rsid w:val="006A2074"/>
    <w:rsid w:val="006A22CD"/>
    <w:rsid w:val="006A2B69"/>
    <w:rsid w:val="006A33C3"/>
    <w:rsid w:val="006A343F"/>
    <w:rsid w:val="006A3490"/>
    <w:rsid w:val="006A3541"/>
    <w:rsid w:val="006A38DC"/>
    <w:rsid w:val="006A3AD4"/>
    <w:rsid w:val="006A3FBC"/>
    <w:rsid w:val="006A4370"/>
    <w:rsid w:val="006A49FE"/>
    <w:rsid w:val="006A5688"/>
    <w:rsid w:val="006A5D54"/>
    <w:rsid w:val="006A5F14"/>
    <w:rsid w:val="006A663E"/>
    <w:rsid w:val="006A69DB"/>
    <w:rsid w:val="006A6BBF"/>
    <w:rsid w:val="006A6C49"/>
    <w:rsid w:val="006A7490"/>
    <w:rsid w:val="006A74AC"/>
    <w:rsid w:val="006A770A"/>
    <w:rsid w:val="006A798C"/>
    <w:rsid w:val="006B054A"/>
    <w:rsid w:val="006B05B5"/>
    <w:rsid w:val="006B062C"/>
    <w:rsid w:val="006B0875"/>
    <w:rsid w:val="006B0B11"/>
    <w:rsid w:val="006B1244"/>
    <w:rsid w:val="006B211C"/>
    <w:rsid w:val="006B23F7"/>
    <w:rsid w:val="006B244C"/>
    <w:rsid w:val="006B253E"/>
    <w:rsid w:val="006B25B6"/>
    <w:rsid w:val="006B2ADD"/>
    <w:rsid w:val="006B2F62"/>
    <w:rsid w:val="006B303E"/>
    <w:rsid w:val="006B337E"/>
    <w:rsid w:val="006B39E8"/>
    <w:rsid w:val="006B43C2"/>
    <w:rsid w:val="006B5224"/>
    <w:rsid w:val="006B5342"/>
    <w:rsid w:val="006B53B2"/>
    <w:rsid w:val="006B5529"/>
    <w:rsid w:val="006B5746"/>
    <w:rsid w:val="006B57C1"/>
    <w:rsid w:val="006B6339"/>
    <w:rsid w:val="006B635F"/>
    <w:rsid w:val="006B643B"/>
    <w:rsid w:val="006B6511"/>
    <w:rsid w:val="006B6F38"/>
    <w:rsid w:val="006B711E"/>
    <w:rsid w:val="006B7184"/>
    <w:rsid w:val="006B71F0"/>
    <w:rsid w:val="006C00F3"/>
    <w:rsid w:val="006C0469"/>
    <w:rsid w:val="006C0CE5"/>
    <w:rsid w:val="006C0DAE"/>
    <w:rsid w:val="006C11CF"/>
    <w:rsid w:val="006C1277"/>
    <w:rsid w:val="006C159F"/>
    <w:rsid w:val="006C1CF4"/>
    <w:rsid w:val="006C25F2"/>
    <w:rsid w:val="006C2C05"/>
    <w:rsid w:val="006C2D64"/>
    <w:rsid w:val="006C2EEA"/>
    <w:rsid w:val="006C2F9D"/>
    <w:rsid w:val="006C321A"/>
    <w:rsid w:val="006C44AF"/>
    <w:rsid w:val="006C4B6F"/>
    <w:rsid w:val="006C4F7B"/>
    <w:rsid w:val="006C50C0"/>
    <w:rsid w:val="006C536C"/>
    <w:rsid w:val="006C53F8"/>
    <w:rsid w:val="006C564C"/>
    <w:rsid w:val="006C5689"/>
    <w:rsid w:val="006C5767"/>
    <w:rsid w:val="006C5CBA"/>
    <w:rsid w:val="006C5E85"/>
    <w:rsid w:val="006C640E"/>
    <w:rsid w:val="006C6462"/>
    <w:rsid w:val="006C6569"/>
    <w:rsid w:val="006C67BF"/>
    <w:rsid w:val="006C6930"/>
    <w:rsid w:val="006C6AA2"/>
    <w:rsid w:val="006C6AD4"/>
    <w:rsid w:val="006C6EAD"/>
    <w:rsid w:val="006C7029"/>
    <w:rsid w:val="006C7088"/>
    <w:rsid w:val="006C75E4"/>
    <w:rsid w:val="006C75EB"/>
    <w:rsid w:val="006C7652"/>
    <w:rsid w:val="006C7B81"/>
    <w:rsid w:val="006D08A6"/>
    <w:rsid w:val="006D11D2"/>
    <w:rsid w:val="006D1236"/>
    <w:rsid w:val="006D1E19"/>
    <w:rsid w:val="006D1E1B"/>
    <w:rsid w:val="006D1F02"/>
    <w:rsid w:val="006D2158"/>
    <w:rsid w:val="006D235A"/>
    <w:rsid w:val="006D25F2"/>
    <w:rsid w:val="006D2A55"/>
    <w:rsid w:val="006D2CD9"/>
    <w:rsid w:val="006D2DF0"/>
    <w:rsid w:val="006D2F4C"/>
    <w:rsid w:val="006D2FC1"/>
    <w:rsid w:val="006D324D"/>
    <w:rsid w:val="006D34F6"/>
    <w:rsid w:val="006D3A22"/>
    <w:rsid w:val="006D3D33"/>
    <w:rsid w:val="006D3E26"/>
    <w:rsid w:val="006D4945"/>
    <w:rsid w:val="006D4E1D"/>
    <w:rsid w:val="006D5302"/>
    <w:rsid w:val="006D53BB"/>
    <w:rsid w:val="006D5DB4"/>
    <w:rsid w:val="006D61F0"/>
    <w:rsid w:val="006D6627"/>
    <w:rsid w:val="006D6B05"/>
    <w:rsid w:val="006D6C8F"/>
    <w:rsid w:val="006D6D29"/>
    <w:rsid w:val="006D6D70"/>
    <w:rsid w:val="006D7029"/>
    <w:rsid w:val="006D73F8"/>
    <w:rsid w:val="006D7571"/>
    <w:rsid w:val="006D7898"/>
    <w:rsid w:val="006E0570"/>
    <w:rsid w:val="006E076D"/>
    <w:rsid w:val="006E0AF1"/>
    <w:rsid w:val="006E0B49"/>
    <w:rsid w:val="006E0D3E"/>
    <w:rsid w:val="006E12B0"/>
    <w:rsid w:val="006E1CA3"/>
    <w:rsid w:val="006E2128"/>
    <w:rsid w:val="006E2674"/>
    <w:rsid w:val="006E2C57"/>
    <w:rsid w:val="006E31BF"/>
    <w:rsid w:val="006E31F6"/>
    <w:rsid w:val="006E408A"/>
    <w:rsid w:val="006E4100"/>
    <w:rsid w:val="006E4557"/>
    <w:rsid w:val="006E51E6"/>
    <w:rsid w:val="006E54F0"/>
    <w:rsid w:val="006E59B3"/>
    <w:rsid w:val="006E5BA2"/>
    <w:rsid w:val="006E5CD0"/>
    <w:rsid w:val="006E5D02"/>
    <w:rsid w:val="006E5DAD"/>
    <w:rsid w:val="006E5E3F"/>
    <w:rsid w:val="006E62E5"/>
    <w:rsid w:val="006E6AD5"/>
    <w:rsid w:val="006E6B0F"/>
    <w:rsid w:val="006E7130"/>
    <w:rsid w:val="006E7298"/>
    <w:rsid w:val="006E7419"/>
    <w:rsid w:val="006E7422"/>
    <w:rsid w:val="006E7E9C"/>
    <w:rsid w:val="006F04BD"/>
    <w:rsid w:val="006F0731"/>
    <w:rsid w:val="006F092A"/>
    <w:rsid w:val="006F1068"/>
    <w:rsid w:val="006F10BA"/>
    <w:rsid w:val="006F1B4A"/>
    <w:rsid w:val="006F1E32"/>
    <w:rsid w:val="006F1F5E"/>
    <w:rsid w:val="006F1FFA"/>
    <w:rsid w:val="006F2267"/>
    <w:rsid w:val="006F25A0"/>
    <w:rsid w:val="006F25B2"/>
    <w:rsid w:val="006F2710"/>
    <w:rsid w:val="006F3368"/>
    <w:rsid w:val="006F341D"/>
    <w:rsid w:val="006F3989"/>
    <w:rsid w:val="006F3BFE"/>
    <w:rsid w:val="006F3DF4"/>
    <w:rsid w:val="006F5A5D"/>
    <w:rsid w:val="006F5B00"/>
    <w:rsid w:val="006F5D52"/>
    <w:rsid w:val="006F5E5E"/>
    <w:rsid w:val="006F5E8F"/>
    <w:rsid w:val="006F5F9D"/>
    <w:rsid w:val="006F63E3"/>
    <w:rsid w:val="006F69B2"/>
    <w:rsid w:val="006F6A10"/>
    <w:rsid w:val="006F74F2"/>
    <w:rsid w:val="00700053"/>
    <w:rsid w:val="00700057"/>
    <w:rsid w:val="00700354"/>
    <w:rsid w:val="00700460"/>
    <w:rsid w:val="007005D9"/>
    <w:rsid w:val="007008A5"/>
    <w:rsid w:val="00700EFF"/>
    <w:rsid w:val="00700FA7"/>
    <w:rsid w:val="00701380"/>
    <w:rsid w:val="007013CB"/>
    <w:rsid w:val="007013E8"/>
    <w:rsid w:val="00701713"/>
    <w:rsid w:val="00701774"/>
    <w:rsid w:val="00701B8F"/>
    <w:rsid w:val="00701D3C"/>
    <w:rsid w:val="007020EF"/>
    <w:rsid w:val="00702120"/>
    <w:rsid w:val="0070252A"/>
    <w:rsid w:val="00702D9E"/>
    <w:rsid w:val="00703190"/>
    <w:rsid w:val="0070353F"/>
    <w:rsid w:val="00703CE6"/>
    <w:rsid w:val="00703F33"/>
    <w:rsid w:val="0070536B"/>
    <w:rsid w:val="00705B8A"/>
    <w:rsid w:val="00705CF6"/>
    <w:rsid w:val="0070625D"/>
    <w:rsid w:val="00706DFB"/>
    <w:rsid w:val="00707F98"/>
    <w:rsid w:val="00707FD3"/>
    <w:rsid w:val="0071034B"/>
    <w:rsid w:val="00710CCF"/>
    <w:rsid w:val="00710FDF"/>
    <w:rsid w:val="00711478"/>
    <w:rsid w:val="00711F5C"/>
    <w:rsid w:val="007121D6"/>
    <w:rsid w:val="0071234A"/>
    <w:rsid w:val="00713099"/>
    <w:rsid w:val="007130D9"/>
    <w:rsid w:val="0071335E"/>
    <w:rsid w:val="0071360B"/>
    <w:rsid w:val="00713820"/>
    <w:rsid w:val="00713F2F"/>
    <w:rsid w:val="007143C4"/>
    <w:rsid w:val="007146B4"/>
    <w:rsid w:val="007149C2"/>
    <w:rsid w:val="00714FC3"/>
    <w:rsid w:val="007151C2"/>
    <w:rsid w:val="0071528A"/>
    <w:rsid w:val="0071580A"/>
    <w:rsid w:val="00715A69"/>
    <w:rsid w:val="00715EF2"/>
    <w:rsid w:val="007162F4"/>
    <w:rsid w:val="00716CAB"/>
    <w:rsid w:val="0071744D"/>
    <w:rsid w:val="00720C6D"/>
    <w:rsid w:val="00721325"/>
    <w:rsid w:val="0072150D"/>
    <w:rsid w:val="00721EAD"/>
    <w:rsid w:val="00721F2E"/>
    <w:rsid w:val="0072228A"/>
    <w:rsid w:val="0072288F"/>
    <w:rsid w:val="007230BA"/>
    <w:rsid w:val="0072350F"/>
    <w:rsid w:val="007238B6"/>
    <w:rsid w:val="00723C41"/>
    <w:rsid w:val="00724483"/>
    <w:rsid w:val="007245D5"/>
    <w:rsid w:val="00724A48"/>
    <w:rsid w:val="00725675"/>
    <w:rsid w:val="00725987"/>
    <w:rsid w:val="00725B95"/>
    <w:rsid w:val="00725BA0"/>
    <w:rsid w:val="00725CCD"/>
    <w:rsid w:val="00725EE3"/>
    <w:rsid w:val="00726088"/>
    <w:rsid w:val="007260BD"/>
    <w:rsid w:val="00726105"/>
    <w:rsid w:val="007264C3"/>
    <w:rsid w:val="00726A36"/>
    <w:rsid w:val="0072738F"/>
    <w:rsid w:val="00727D0F"/>
    <w:rsid w:val="00730831"/>
    <w:rsid w:val="00730AB7"/>
    <w:rsid w:val="00731101"/>
    <w:rsid w:val="00731157"/>
    <w:rsid w:val="007311BA"/>
    <w:rsid w:val="00731302"/>
    <w:rsid w:val="007316E2"/>
    <w:rsid w:val="00731750"/>
    <w:rsid w:val="00731D92"/>
    <w:rsid w:val="00731E20"/>
    <w:rsid w:val="007320EE"/>
    <w:rsid w:val="007327F9"/>
    <w:rsid w:val="0073310F"/>
    <w:rsid w:val="0073334D"/>
    <w:rsid w:val="007334D6"/>
    <w:rsid w:val="00733829"/>
    <w:rsid w:val="00733BD4"/>
    <w:rsid w:val="007341B0"/>
    <w:rsid w:val="00734514"/>
    <w:rsid w:val="00734B0B"/>
    <w:rsid w:val="00734D8C"/>
    <w:rsid w:val="00734EE5"/>
    <w:rsid w:val="007350CA"/>
    <w:rsid w:val="00735485"/>
    <w:rsid w:val="007356FA"/>
    <w:rsid w:val="007358E0"/>
    <w:rsid w:val="00736115"/>
    <w:rsid w:val="00736E8E"/>
    <w:rsid w:val="00736FD1"/>
    <w:rsid w:val="00737745"/>
    <w:rsid w:val="0073779C"/>
    <w:rsid w:val="0073797D"/>
    <w:rsid w:val="00737BE1"/>
    <w:rsid w:val="0074027E"/>
    <w:rsid w:val="00740D0A"/>
    <w:rsid w:val="00740DF4"/>
    <w:rsid w:val="0074118E"/>
    <w:rsid w:val="007413B9"/>
    <w:rsid w:val="00741DB3"/>
    <w:rsid w:val="00742332"/>
    <w:rsid w:val="00742680"/>
    <w:rsid w:val="00742D65"/>
    <w:rsid w:val="00742FA2"/>
    <w:rsid w:val="00743946"/>
    <w:rsid w:val="007440B5"/>
    <w:rsid w:val="00744164"/>
    <w:rsid w:val="007442AB"/>
    <w:rsid w:val="00744417"/>
    <w:rsid w:val="007449FD"/>
    <w:rsid w:val="00744F06"/>
    <w:rsid w:val="00745156"/>
    <w:rsid w:val="007454A2"/>
    <w:rsid w:val="007457C4"/>
    <w:rsid w:val="00745DBD"/>
    <w:rsid w:val="00746572"/>
    <w:rsid w:val="00746E9A"/>
    <w:rsid w:val="00746FF2"/>
    <w:rsid w:val="007472DB"/>
    <w:rsid w:val="00750283"/>
    <w:rsid w:val="007508B1"/>
    <w:rsid w:val="00750A5F"/>
    <w:rsid w:val="00751AD5"/>
    <w:rsid w:val="00752185"/>
    <w:rsid w:val="007529BA"/>
    <w:rsid w:val="00752C8A"/>
    <w:rsid w:val="00753188"/>
    <w:rsid w:val="007533D6"/>
    <w:rsid w:val="0075359F"/>
    <w:rsid w:val="00753962"/>
    <w:rsid w:val="00753DC1"/>
    <w:rsid w:val="00754214"/>
    <w:rsid w:val="007544B4"/>
    <w:rsid w:val="00754B08"/>
    <w:rsid w:val="00755215"/>
    <w:rsid w:val="007552B2"/>
    <w:rsid w:val="00755306"/>
    <w:rsid w:val="00755E51"/>
    <w:rsid w:val="00756092"/>
    <w:rsid w:val="007560D8"/>
    <w:rsid w:val="007561F8"/>
    <w:rsid w:val="00756602"/>
    <w:rsid w:val="007566A0"/>
    <w:rsid w:val="00756897"/>
    <w:rsid w:val="00756F5F"/>
    <w:rsid w:val="00757802"/>
    <w:rsid w:val="00757968"/>
    <w:rsid w:val="0076020F"/>
    <w:rsid w:val="0076095B"/>
    <w:rsid w:val="00760BE2"/>
    <w:rsid w:val="00760D81"/>
    <w:rsid w:val="00761505"/>
    <w:rsid w:val="00761730"/>
    <w:rsid w:val="00761A6F"/>
    <w:rsid w:val="00761FAA"/>
    <w:rsid w:val="007623ED"/>
    <w:rsid w:val="0076489D"/>
    <w:rsid w:val="007648C6"/>
    <w:rsid w:val="007648CB"/>
    <w:rsid w:val="007649EA"/>
    <w:rsid w:val="00765380"/>
    <w:rsid w:val="007654CE"/>
    <w:rsid w:val="00765808"/>
    <w:rsid w:val="00765A0D"/>
    <w:rsid w:val="00765E4D"/>
    <w:rsid w:val="0076629E"/>
    <w:rsid w:val="007668FE"/>
    <w:rsid w:val="0076690E"/>
    <w:rsid w:val="00766F9B"/>
    <w:rsid w:val="00767206"/>
    <w:rsid w:val="00767634"/>
    <w:rsid w:val="00767791"/>
    <w:rsid w:val="00770EFE"/>
    <w:rsid w:val="007710E5"/>
    <w:rsid w:val="007718EA"/>
    <w:rsid w:val="00771B30"/>
    <w:rsid w:val="00771F82"/>
    <w:rsid w:val="007721E4"/>
    <w:rsid w:val="00772238"/>
    <w:rsid w:val="0077250A"/>
    <w:rsid w:val="00772864"/>
    <w:rsid w:val="00772D01"/>
    <w:rsid w:val="00772F75"/>
    <w:rsid w:val="007732CA"/>
    <w:rsid w:val="007737F1"/>
    <w:rsid w:val="00774178"/>
    <w:rsid w:val="00774874"/>
    <w:rsid w:val="00774DC9"/>
    <w:rsid w:val="00775277"/>
    <w:rsid w:val="00775776"/>
    <w:rsid w:val="007758ED"/>
    <w:rsid w:val="0077592E"/>
    <w:rsid w:val="00775959"/>
    <w:rsid w:val="00775D01"/>
    <w:rsid w:val="00776ADB"/>
    <w:rsid w:val="0077786F"/>
    <w:rsid w:val="00777CC9"/>
    <w:rsid w:val="00777DDF"/>
    <w:rsid w:val="00781332"/>
    <w:rsid w:val="00781EF8"/>
    <w:rsid w:val="0078203F"/>
    <w:rsid w:val="00782232"/>
    <w:rsid w:val="0078227E"/>
    <w:rsid w:val="0078256D"/>
    <w:rsid w:val="00782736"/>
    <w:rsid w:val="00782876"/>
    <w:rsid w:val="00782F25"/>
    <w:rsid w:val="00783118"/>
    <w:rsid w:val="0078347D"/>
    <w:rsid w:val="00784101"/>
    <w:rsid w:val="00784F04"/>
    <w:rsid w:val="00784F4C"/>
    <w:rsid w:val="00784FD6"/>
    <w:rsid w:val="00785ED2"/>
    <w:rsid w:val="007861C1"/>
    <w:rsid w:val="0078679D"/>
    <w:rsid w:val="00786881"/>
    <w:rsid w:val="00786CBF"/>
    <w:rsid w:val="00787450"/>
    <w:rsid w:val="00787BE7"/>
    <w:rsid w:val="00787D27"/>
    <w:rsid w:val="00787F01"/>
    <w:rsid w:val="0079083F"/>
    <w:rsid w:val="007911AB"/>
    <w:rsid w:val="0079147B"/>
    <w:rsid w:val="00791958"/>
    <w:rsid w:val="00791E35"/>
    <w:rsid w:val="00791F1E"/>
    <w:rsid w:val="00792011"/>
    <w:rsid w:val="007923DB"/>
    <w:rsid w:val="007926A7"/>
    <w:rsid w:val="00792D77"/>
    <w:rsid w:val="00793713"/>
    <w:rsid w:val="007939EA"/>
    <w:rsid w:val="007939FE"/>
    <w:rsid w:val="00793D3A"/>
    <w:rsid w:val="0079445C"/>
    <w:rsid w:val="00794A38"/>
    <w:rsid w:val="00794C32"/>
    <w:rsid w:val="00795031"/>
    <w:rsid w:val="00795896"/>
    <w:rsid w:val="007959A9"/>
    <w:rsid w:val="00795AF1"/>
    <w:rsid w:val="00795BE4"/>
    <w:rsid w:val="00796048"/>
    <w:rsid w:val="00796240"/>
    <w:rsid w:val="00796722"/>
    <w:rsid w:val="007969C8"/>
    <w:rsid w:val="00797D6D"/>
    <w:rsid w:val="00797ED3"/>
    <w:rsid w:val="00797F30"/>
    <w:rsid w:val="007A0315"/>
    <w:rsid w:val="007A0763"/>
    <w:rsid w:val="007A0C93"/>
    <w:rsid w:val="007A0D69"/>
    <w:rsid w:val="007A208D"/>
    <w:rsid w:val="007A2107"/>
    <w:rsid w:val="007A29A3"/>
    <w:rsid w:val="007A2E60"/>
    <w:rsid w:val="007A339C"/>
    <w:rsid w:val="007A377E"/>
    <w:rsid w:val="007A3DE8"/>
    <w:rsid w:val="007A3FFD"/>
    <w:rsid w:val="007A431E"/>
    <w:rsid w:val="007A446B"/>
    <w:rsid w:val="007A4AB4"/>
    <w:rsid w:val="007A579F"/>
    <w:rsid w:val="007A5BDF"/>
    <w:rsid w:val="007A5DB5"/>
    <w:rsid w:val="007A657B"/>
    <w:rsid w:val="007A6630"/>
    <w:rsid w:val="007A6AB6"/>
    <w:rsid w:val="007A71AE"/>
    <w:rsid w:val="007A7B17"/>
    <w:rsid w:val="007A7D3E"/>
    <w:rsid w:val="007B0F7C"/>
    <w:rsid w:val="007B1274"/>
    <w:rsid w:val="007B1564"/>
    <w:rsid w:val="007B1CB8"/>
    <w:rsid w:val="007B256B"/>
    <w:rsid w:val="007B2592"/>
    <w:rsid w:val="007B2771"/>
    <w:rsid w:val="007B2E58"/>
    <w:rsid w:val="007B314E"/>
    <w:rsid w:val="007B3A0F"/>
    <w:rsid w:val="007B3BD3"/>
    <w:rsid w:val="007B4543"/>
    <w:rsid w:val="007B4721"/>
    <w:rsid w:val="007B5991"/>
    <w:rsid w:val="007B5D70"/>
    <w:rsid w:val="007B5E76"/>
    <w:rsid w:val="007B699A"/>
    <w:rsid w:val="007B72E3"/>
    <w:rsid w:val="007B72F3"/>
    <w:rsid w:val="007B7723"/>
    <w:rsid w:val="007B7D23"/>
    <w:rsid w:val="007C0333"/>
    <w:rsid w:val="007C03CA"/>
    <w:rsid w:val="007C0557"/>
    <w:rsid w:val="007C07C3"/>
    <w:rsid w:val="007C080D"/>
    <w:rsid w:val="007C086C"/>
    <w:rsid w:val="007C0EEA"/>
    <w:rsid w:val="007C0EF5"/>
    <w:rsid w:val="007C137E"/>
    <w:rsid w:val="007C15CE"/>
    <w:rsid w:val="007C1EB0"/>
    <w:rsid w:val="007C274A"/>
    <w:rsid w:val="007C30FF"/>
    <w:rsid w:val="007C3636"/>
    <w:rsid w:val="007C3910"/>
    <w:rsid w:val="007C39B3"/>
    <w:rsid w:val="007C3E6C"/>
    <w:rsid w:val="007C4251"/>
    <w:rsid w:val="007C42AC"/>
    <w:rsid w:val="007C4A4E"/>
    <w:rsid w:val="007C4A66"/>
    <w:rsid w:val="007C5124"/>
    <w:rsid w:val="007C52DB"/>
    <w:rsid w:val="007C57B0"/>
    <w:rsid w:val="007C5A32"/>
    <w:rsid w:val="007C5F01"/>
    <w:rsid w:val="007C5F98"/>
    <w:rsid w:val="007C60A2"/>
    <w:rsid w:val="007C62F7"/>
    <w:rsid w:val="007C6F09"/>
    <w:rsid w:val="007C7396"/>
    <w:rsid w:val="007C7E53"/>
    <w:rsid w:val="007D009B"/>
    <w:rsid w:val="007D045D"/>
    <w:rsid w:val="007D0B76"/>
    <w:rsid w:val="007D0C4C"/>
    <w:rsid w:val="007D0D6B"/>
    <w:rsid w:val="007D0E70"/>
    <w:rsid w:val="007D1102"/>
    <w:rsid w:val="007D1B95"/>
    <w:rsid w:val="007D231C"/>
    <w:rsid w:val="007D3246"/>
    <w:rsid w:val="007D34CD"/>
    <w:rsid w:val="007D35D7"/>
    <w:rsid w:val="007D366B"/>
    <w:rsid w:val="007D4086"/>
    <w:rsid w:val="007D415F"/>
    <w:rsid w:val="007D4178"/>
    <w:rsid w:val="007D424A"/>
    <w:rsid w:val="007D4B31"/>
    <w:rsid w:val="007D4C65"/>
    <w:rsid w:val="007D4E02"/>
    <w:rsid w:val="007D4F06"/>
    <w:rsid w:val="007D5074"/>
    <w:rsid w:val="007D53C3"/>
    <w:rsid w:val="007D5522"/>
    <w:rsid w:val="007D554E"/>
    <w:rsid w:val="007D555D"/>
    <w:rsid w:val="007D5902"/>
    <w:rsid w:val="007D5CA0"/>
    <w:rsid w:val="007D6549"/>
    <w:rsid w:val="007D6A1E"/>
    <w:rsid w:val="007D6C4C"/>
    <w:rsid w:val="007D6D90"/>
    <w:rsid w:val="007D772C"/>
    <w:rsid w:val="007D7C57"/>
    <w:rsid w:val="007E0756"/>
    <w:rsid w:val="007E0BD6"/>
    <w:rsid w:val="007E115F"/>
    <w:rsid w:val="007E1270"/>
    <w:rsid w:val="007E13AA"/>
    <w:rsid w:val="007E18B8"/>
    <w:rsid w:val="007E27A9"/>
    <w:rsid w:val="007E287C"/>
    <w:rsid w:val="007E2C62"/>
    <w:rsid w:val="007E2E64"/>
    <w:rsid w:val="007E3A3B"/>
    <w:rsid w:val="007E4743"/>
    <w:rsid w:val="007E4964"/>
    <w:rsid w:val="007E49E7"/>
    <w:rsid w:val="007E4CB3"/>
    <w:rsid w:val="007E4E34"/>
    <w:rsid w:val="007E50D6"/>
    <w:rsid w:val="007E5365"/>
    <w:rsid w:val="007E5B6E"/>
    <w:rsid w:val="007E5CB5"/>
    <w:rsid w:val="007E5EF1"/>
    <w:rsid w:val="007E60E9"/>
    <w:rsid w:val="007E6390"/>
    <w:rsid w:val="007E65A5"/>
    <w:rsid w:val="007E740C"/>
    <w:rsid w:val="007E7993"/>
    <w:rsid w:val="007E79BA"/>
    <w:rsid w:val="007E7BD0"/>
    <w:rsid w:val="007F001A"/>
    <w:rsid w:val="007F01A4"/>
    <w:rsid w:val="007F03D6"/>
    <w:rsid w:val="007F086E"/>
    <w:rsid w:val="007F0882"/>
    <w:rsid w:val="007F0974"/>
    <w:rsid w:val="007F127C"/>
    <w:rsid w:val="007F16A4"/>
    <w:rsid w:val="007F1810"/>
    <w:rsid w:val="007F1DBE"/>
    <w:rsid w:val="007F1FAE"/>
    <w:rsid w:val="007F20D9"/>
    <w:rsid w:val="007F2212"/>
    <w:rsid w:val="007F2533"/>
    <w:rsid w:val="007F2D75"/>
    <w:rsid w:val="007F3032"/>
    <w:rsid w:val="007F3465"/>
    <w:rsid w:val="007F3919"/>
    <w:rsid w:val="007F3C5F"/>
    <w:rsid w:val="007F3E4C"/>
    <w:rsid w:val="007F4030"/>
    <w:rsid w:val="007F40E4"/>
    <w:rsid w:val="007F4637"/>
    <w:rsid w:val="007F4805"/>
    <w:rsid w:val="007F4ACB"/>
    <w:rsid w:val="007F4C67"/>
    <w:rsid w:val="007F4DE5"/>
    <w:rsid w:val="007F50EE"/>
    <w:rsid w:val="007F63D1"/>
    <w:rsid w:val="007F6A09"/>
    <w:rsid w:val="007F6B9B"/>
    <w:rsid w:val="007F6DE5"/>
    <w:rsid w:val="007F71E1"/>
    <w:rsid w:val="007F760A"/>
    <w:rsid w:val="007F769E"/>
    <w:rsid w:val="007F7B90"/>
    <w:rsid w:val="008002D7"/>
    <w:rsid w:val="00800877"/>
    <w:rsid w:val="00800D64"/>
    <w:rsid w:val="00800FE3"/>
    <w:rsid w:val="0080110A"/>
    <w:rsid w:val="00801781"/>
    <w:rsid w:val="00801C44"/>
    <w:rsid w:val="00801CEA"/>
    <w:rsid w:val="008022D1"/>
    <w:rsid w:val="00802F54"/>
    <w:rsid w:val="00803156"/>
    <w:rsid w:val="00803186"/>
    <w:rsid w:val="0080370C"/>
    <w:rsid w:val="00803B2F"/>
    <w:rsid w:val="008042B7"/>
    <w:rsid w:val="008045C2"/>
    <w:rsid w:val="0080497F"/>
    <w:rsid w:val="00804B49"/>
    <w:rsid w:val="00804CD5"/>
    <w:rsid w:val="0080560B"/>
    <w:rsid w:val="0080567E"/>
    <w:rsid w:val="00805AFD"/>
    <w:rsid w:val="0080609A"/>
    <w:rsid w:val="008061EC"/>
    <w:rsid w:val="0080632C"/>
    <w:rsid w:val="00807318"/>
    <w:rsid w:val="008074BC"/>
    <w:rsid w:val="00807CB1"/>
    <w:rsid w:val="00807CBC"/>
    <w:rsid w:val="00811036"/>
    <w:rsid w:val="0081133F"/>
    <w:rsid w:val="008114FB"/>
    <w:rsid w:val="008114FE"/>
    <w:rsid w:val="00812054"/>
    <w:rsid w:val="008122FB"/>
    <w:rsid w:val="0081233C"/>
    <w:rsid w:val="00812397"/>
    <w:rsid w:val="008125DF"/>
    <w:rsid w:val="00812A00"/>
    <w:rsid w:val="00812F17"/>
    <w:rsid w:val="00812FC7"/>
    <w:rsid w:val="00813049"/>
    <w:rsid w:val="00813225"/>
    <w:rsid w:val="00813310"/>
    <w:rsid w:val="00813A13"/>
    <w:rsid w:val="00813C88"/>
    <w:rsid w:val="00813D4E"/>
    <w:rsid w:val="00813EAD"/>
    <w:rsid w:val="00814493"/>
    <w:rsid w:val="00814567"/>
    <w:rsid w:val="0081466A"/>
    <w:rsid w:val="00814DC3"/>
    <w:rsid w:val="00814E85"/>
    <w:rsid w:val="00815105"/>
    <w:rsid w:val="0081578E"/>
    <w:rsid w:val="008159FD"/>
    <w:rsid w:val="0081609D"/>
    <w:rsid w:val="008162D8"/>
    <w:rsid w:val="008163D8"/>
    <w:rsid w:val="00816651"/>
    <w:rsid w:val="0081673D"/>
    <w:rsid w:val="00816849"/>
    <w:rsid w:val="00816D2E"/>
    <w:rsid w:val="00816DE6"/>
    <w:rsid w:val="00816F5D"/>
    <w:rsid w:val="008179DE"/>
    <w:rsid w:val="00817D55"/>
    <w:rsid w:val="00820031"/>
    <w:rsid w:val="008201B8"/>
    <w:rsid w:val="00820279"/>
    <w:rsid w:val="008202DB"/>
    <w:rsid w:val="00820437"/>
    <w:rsid w:val="008207C8"/>
    <w:rsid w:val="00820B3E"/>
    <w:rsid w:val="00820EDF"/>
    <w:rsid w:val="0082128F"/>
    <w:rsid w:val="00821901"/>
    <w:rsid w:val="00821969"/>
    <w:rsid w:val="00821B56"/>
    <w:rsid w:val="00821E78"/>
    <w:rsid w:val="00822EA1"/>
    <w:rsid w:val="00822EFE"/>
    <w:rsid w:val="00823059"/>
    <w:rsid w:val="008231B4"/>
    <w:rsid w:val="0082326F"/>
    <w:rsid w:val="0082393C"/>
    <w:rsid w:val="00824065"/>
    <w:rsid w:val="008244CB"/>
    <w:rsid w:val="00824610"/>
    <w:rsid w:val="00824616"/>
    <w:rsid w:val="008248FA"/>
    <w:rsid w:val="0082500F"/>
    <w:rsid w:val="008252A8"/>
    <w:rsid w:val="008255AF"/>
    <w:rsid w:val="00825803"/>
    <w:rsid w:val="00825827"/>
    <w:rsid w:val="00825A8F"/>
    <w:rsid w:val="00825B7A"/>
    <w:rsid w:val="008261F4"/>
    <w:rsid w:val="008265CD"/>
    <w:rsid w:val="008267B5"/>
    <w:rsid w:val="008268B4"/>
    <w:rsid w:val="00826A57"/>
    <w:rsid w:val="00826E82"/>
    <w:rsid w:val="00827050"/>
    <w:rsid w:val="00827A61"/>
    <w:rsid w:val="00827AF7"/>
    <w:rsid w:val="0083002C"/>
    <w:rsid w:val="008301B7"/>
    <w:rsid w:val="0083040A"/>
    <w:rsid w:val="00830844"/>
    <w:rsid w:val="00830B3D"/>
    <w:rsid w:val="00830B8B"/>
    <w:rsid w:val="00830D5C"/>
    <w:rsid w:val="0083125E"/>
    <w:rsid w:val="008313A0"/>
    <w:rsid w:val="008318C0"/>
    <w:rsid w:val="00831F84"/>
    <w:rsid w:val="00832371"/>
    <w:rsid w:val="00832DBB"/>
    <w:rsid w:val="00833105"/>
    <w:rsid w:val="00833C7B"/>
    <w:rsid w:val="008343DC"/>
    <w:rsid w:val="008347E3"/>
    <w:rsid w:val="00835239"/>
    <w:rsid w:val="0083598F"/>
    <w:rsid w:val="00836E1D"/>
    <w:rsid w:val="008373F8"/>
    <w:rsid w:val="0083777B"/>
    <w:rsid w:val="008378D0"/>
    <w:rsid w:val="008379E4"/>
    <w:rsid w:val="00837E93"/>
    <w:rsid w:val="008401AD"/>
    <w:rsid w:val="00840299"/>
    <w:rsid w:val="0084089E"/>
    <w:rsid w:val="00840E94"/>
    <w:rsid w:val="008410D6"/>
    <w:rsid w:val="00841253"/>
    <w:rsid w:val="008418A8"/>
    <w:rsid w:val="00841DA8"/>
    <w:rsid w:val="00842074"/>
    <w:rsid w:val="00842235"/>
    <w:rsid w:val="00842682"/>
    <w:rsid w:val="00842A7D"/>
    <w:rsid w:val="00842C76"/>
    <w:rsid w:val="008434B0"/>
    <w:rsid w:val="008438A3"/>
    <w:rsid w:val="008438CF"/>
    <w:rsid w:val="008441CA"/>
    <w:rsid w:val="00844AFD"/>
    <w:rsid w:val="008458E7"/>
    <w:rsid w:val="00845A65"/>
    <w:rsid w:val="00846099"/>
    <w:rsid w:val="008465B7"/>
    <w:rsid w:val="008466EB"/>
    <w:rsid w:val="00846A3A"/>
    <w:rsid w:val="00846A7E"/>
    <w:rsid w:val="0084709E"/>
    <w:rsid w:val="008470EB"/>
    <w:rsid w:val="00847D08"/>
    <w:rsid w:val="008511A9"/>
    <w:rsid w:val="0085196F"/>
    <w:rsid w:val="00851AB0"/>
    <w:rsid w:val="00851CB0"/>
    <w:rsid w:val="008523A8"/>
    <w:rsid w:val="00852534"/>
    <w:rsid w:val="00852D67"/>
    <w:rsid w:val="0085325E"/>
    <w:rsid w:val="008535E3"/>
    <w:rsid w:val="008536B4"/>
    <w:rsid w:val="008539F0"/>
    <w:rsid w:val="00853B0E"/>
    <w:rsid w:val="00853F84"/>
    <w:rsid w:val="00854018"/>
    <w:rsid w:val="00854323"/>
    <w:rsid w:val="008544C9"/>
    <w:rsid w:val="0085494A"/>
    <w:rsid w:val="00854B57"/>
    <w:rsid w:val="00854C35"/>
    <w:rsid w:val="008551D3"/>
    <w:rsid w:val="00855A74"/>
    <w:rsid w:val="00855AE6"/>
    <w:rsid w:val="008562C3"/>
    <w:rsid w:val="00856766"/>
    <w:rsid w:val="0085680D"/>
    <w:rsid w:val="00856851"/>
    <w:rsid w:val="00856A3D"/>
    <w:rsid w:val="00856AEA"/>
    <w:rsid w:val="00857759"/>
    <w:rsid w:val="008577DE"/>
    <w:rsid w:val="00857824"/>
    <w:rsid w:val="008578C5"/>
    <w:rsid w:val="00857950"/>
    <w:rsid w:val="008601A7"/>
    <w:rsid w:val="008602DB"/>
    <w:rsid w:val="008603BB"/>
    <w:rsid w:val="00860680"/>
    <w:rsid w:val="00860B36"/>
    <w:rsid w:val="00860C00"/>
    <w:rsid w:val="00860D74"/>
    <w:rsid w:val="00860E3D"/>
    <w:rsid w:val="0086136B"/>
    <w:rsid w:val="008613F3"/>
    <w:rsid w:val="00861706"/>
    <w:rsid w:val="0086198E"/>
    <w:rsid w:val="00861BC5"/>
    <w:rsid w:val="00861F15"/>
    <w:rsid w:val="0086226D"/>
    <w:rsid w:val="00862409"/>
    <w:rsid w:val="0086246D"/>
    <w:rsid w:val="00862804"/>
    <w:rsid w:val="00862925"/>
    <w:rsid w:val="00862D9E"/>
    <w:rsid w:val="00862E30"/>
    <w:rsid w:val="00863203"/>
    <w:rsid w:val="0086322D"/>
    <w:rsid w:val="00863267"/>
    <w:rsid w:val="00863832"/>
    <w:rsid w:val="00863C37"/>
    <w:rsid w:val="008642A3"/>
    <w:rsid w:val="00864423"/>
    <w:rsid w:val="00864670"/>
    <w:rsid w:val="00864BAF"/>
    <w:rsid w:val="00865326"/>
    <w:rsid w:val="00865713"/>
    <w:rsid w:val="00865944"/>
    <w:rsid w:val="00865F1F"/>
    <w:rsid w:val="0086604F"/>
    <w:rsid w:val="00867788"/>
    <w:rsid w:val="0086799C"/>
    <w:rsid w:val="00867B40"/>
    <w:rsid w:val="00867F1E"/>
    <w:rsid w:val="00870129"/>
    <w:rsid w:val="0087023C"/>
    <w:rsid w:val="00870835"/>
    <w:rsid w:val="0087092B"/>
    <w:rsid w:val="00870BC6"/>
    <w:rsid w:val="00870BD6"/>
    <w:rsid w:val="00870E6B"/>
    <w:rsid w:val="00870ED1"/>
    <w:rsid w:val="008711D5"/>
    <w:rsid w:val="008721C1"/>
    <w:rsid w:val="00872290"/>
    <w:rsid w:val="008722DC"/>
    <w:rsid w:val="00872C6E"/>
    <w:rsid w:val="008735CD"/>
    <w:rsid w:val="00873BCB"/>
    <w:rsid w:val="00873D23"/>
    <w:rsid w:val="00874B0B"/>
    <w:rsid w:val="00874E0B"/>
    <w:rsid w:val="0087594C"/>
    <w:rsid w:val="00875E1F"/>
    <w:rsid w:val="00876292"/>
    <w:rsid w:val="008762BF"/>
    <w:rsid w:val="00876968"/>
    <w:rsid w:val="00877D90"/>
    <w:rsid w:val="00877F90"/>
    <w:rsid w:val="008800EB"/>
    <w:rsid w:val="00880D0A"/>
    <w:rsid w:val="00880FBA"/>
    <w:rsid w:val="008810E9"/>
    <w:rsid w:val="00881911"/>
    <w:rsid w:val="00881E14"/>
    <w:rsid w:val="00881F1F"/>
    <w:rsid w:val="008821C7"/>
    <w:rsid w:val="00882A36"/>
    <w:rsid w:val="00882E13"/>
    <w:rsid w:val="00882F64"/>
    <w:rsid w:val="008831E5"/>
    <w:rsid w:val="00884441"/>
    <w:rsid w:val="008848E2"/>
    <w:rsid w:val="00884CC3"/>
    <w:rsid w:val="00884FB4"/>
    <w:rsid w:val="00884FFD"/>
    <w:rsid w:val="00885046"/>
    <w:rsid w:val="008851A7"/>
    <w:rsid w:val="00885561"/>
    <w:rsid w:val="00886320"/>
    <w:rsid w:val="008865FB"/>
    <w:rsid w:val="008866FE"/>
    <w:rsid w:val="00886B1F"/>
    <w:rsid w:val="00886D58"/>
    <w:rsid w:val="0088700E"/>
    <w:rsid w:val="0088765E"/>
    <w:rsid w:val="00887A19"/>
    <w:rsid w:val="00887BE1"/>
    <w:rsid w:val="00887C50"/>
    <w:rsid w:val="00887CA5"/>
    <w:rsid w:val="00887F9B"/>
    <w:rsid w:val="00890308"/>
    <w:rsid w:val="00890326"/>
    <w:rsid w:val="008906D0"/>
    <w:rsid w:val="00890907"/>
    <w:rsid w:val="00890944"/>
    <w:rsid w:val="008910ED"/>
    <w:rsid w:val="008918B1"/>
    <w:rsid w:val="00891A5C"/>
    <w:rsid w:val="00892873"/>
    <w:rsid w:val="008931ED"/>
    <w:rsid w:val="008932C9"/>
    <w:rsid w:val="00893C38"/>
    <w:rsid w:val="00893F1C"/>
    <w:rsid w:val="008940FE"/>
    <w:rsid w:val="00894237"/>
    <w:rsid w:val="00894941"/>
    <w:rsid w:val="0089494F"/>
    <w:rsid w:val="00894E4D"/>
    <w:rsid w:val="008952ED"/>
    <w:rsid w:val="008957C6"/>
    <w:rsid w:val="00895A78"/>
    <w:rsid w:val="00895BA6"/>
    <w:rsid w:val="00896054"/>
    <w:rsid w:val="00896318"/>
    <w:rsid w:val="0089662B"/>
    <w:rsid w:val="00896745"/>
    <w:rsid w:val="00896897"/>
    <w:rsid w:val="008969F9"/>
    <w:rsid w:val="008971F7"/>
    <w:rsid w:val="008974B2"/>
    <w:rsid w:val="0089760F"/>
    <w:rsid w:val="008976F1"/>
    <w:rsid w:val="008A0798"/>
    <w:rsid w:val="008A0E9A"/>
    <w:rsid w:val="008A108E"/>
    <w:rsid w:val="008A124E"/>
    <w:rsid w:val="008A16E1"/>
    <w:rsid w:val="008A1915"/>
    <w:rsid w:val="008A1D83"/>
    <w:rsid w:val="008A1DAA"/>
    <w:rsid w:val="008A24AC"/>
    <w:rsid w:val="008A2BBB"/>
    <w:rsid w:val="008A2E6D"/>
    <w:rsid w:val="008A3408"/>
    <w:rsid w:val="008A3C05"/>
    <w:rsid w:val="008A4003"/>
    <w:rsid w:val="008A440B"/>
    <w:rsid w:val="008A4A67"/>
    <w:rsid w:val="008A4BB2"/>
    <w:rsid w:val="008A4CF3"/>
    <w:rsid w:val="008A549C"/>
    <w:rsid w:val="008A5C09"/>
    <w:rsid w:val="008A6478"/>
    <w:rsid w:val="008A7012"/>
    <w:rsid w:val="008A75A0"/>
    <w:rsid w:val="008A75AB"/>
    <w:rsid w:val="008A770D"/>
    <w:rsid w:val="008A77C2"/>
    <w:rsid w:val="008A7AA9"/>
    <w:rsid w:val="008A7D49"/>
    <w:rsid w:val="008B0009"/>
    <w:rsid w:val="008B078A"/>
    <w:rsid w:val="008B0A92"/>
    <w:rsid w:val="008B0CB1"/>
    <w:rsid w:val="008B11BE"/>
    <w:rsid w:val="008B11FB"/>
    <w:rsid w:val="008B13C4"/>
    <w:rsid w:val="008B143A"/>
    <w:rsid w:val="008B1530"/>
    <w:rsid w:val="008B1D8A"/>
    <w:rsid w:val="008B1F27"/>
    <w:rsid w:val="008B2170"/>
    <w:rsid w:val="008B21E1"/>
    <w:rsid w:val="008B22D6"/>
    <w:rsid w:val="008B2411"/>
    <w:rsid w:val="008B2B78"/>
    <w:rsid w:val="008B2B88"/>
    <w:rsid w:val="008B2DA3"/>
    <w:rsid w:val="008B3046"/>
    <w:rsid w:val="008B389D"/>
    <w:rsid w:val="008B38D0"/>
    <w:rsid w:val="008B393D"/>
    <w:rsid w:val="008B3E81"/>
    <w:rsid w:val="008B4586"/>
    <w:rsid w:val="008B4939"/>
    <w:rsid w:val="008B4AB8"/>
    <w:rsid w:val="008B4C31"/>
    <w:rsid w:val="008B4C41"/>
    <w:rsid w:val="008B5255"/>
    <w:rsid w:val="008B5626"/>
    <w:rsid w:val="008B5E76"/>
    <w:rsid w:val="008B5FAE"/>
    <w:rsid w:val="008B6363"/>
    <w:rsid w:val="008B6AFE"/>
    <w:rsid w:val="008B6BFB"/>
    <w:rsid w:val="008B781D"/>
    <w:rsid w:val="008B7F16"/>
    <w:rsid w:val="008C0165"/>
    <w:rsid w:val="008C0261"/>
    <w:rsid w:val="008C0431"/>
    <w:rsid w:val="008C05F9"/>
    <w:rsid w:val="008C0631"/>
    <w:rsid w:val="008C06D8"/>
    <w:rsid w:val="008C0D02"/>
    <w:rsid w:val="008C0E0A"/>
    <w:rsid w:val="008C1388"/>
    <w:rsid w:val="008C1981"/>
    <w:rsid w:val="008C1A54"/>
    <w:rsid w:val="008C1BE7"/>
    <w:rsid w:val="008C2016"/>
    <w:rsid w:val="008C257C"/>
    <w:rsid w:val="008C2964"/>
    <w:rsid w:val="008C2ADE"/>
    <w:rsid w:val="008C2D9E"/>
    <w:rsid w:val="008C3A9B"/>
    <w:rsid w:val="008C3B92"/>
    <w:rsid w:val="008C3CFE"/>
    <w:rsid w:val="008C41D5"/>
    <w:rsid w:val="008C449B"/>
    <w:rsid w:val="008C44F4"/>
    <w:rsid w:val="008C44FA"/>
    <w:rsid w:val="008C4924"/>
    <w:rsid w:val="008C4CFC"/>
    <w:rsid w:val="008C51C1"/>
    <w:rsid w:val="008C5324"/>
    <w:rsid w:val="008C5849"/>
    <w:rsid w:val="008C5ECD"/>
    <w:rsid w:val="008C6469"/>
    <w:rsid w:val="008C6768"/>
    <w:rsid w:val="008C6C40"/>
    <w:rsid w:val="008C6C55"/>
    <w:rsid w:val="008C7187"/>
    <w:rsid w:val="008C74F2"/>
    <w:rsid w:val="008C7542"/>
    <w:rsid w:val="008C75B7"/>
    <w:rsid w:val="008C77C8"/>
    <w:rsid w:val="008C78B2"/>
    <w:rsid w:val="008C7A17"/>
    <w:rsid w:val="008C7C9B"/>
    <w:rsid w:val="008C7E7E"/>
    <w:rsid w:val="008C7ECE"/>
    <w:rsid w:val="008C7FAA"/>
    <w:rsid w:val="008D07C9"/>
    <w:rsid w:val="008D07E3"/>
    <w:rsid w:val="008D08E6"/>
    <w:rsid w:val="008D091D"/>
    <w:rsid w:val="008D0F4C"/>
    <w:rsid w:val="008D105D"/>
    <w:rsid w:val="008D12C6"/>
    <w:rsid w:val="008D1577"/>
    <w:rsid w:val="008D1872"/>
    <w:rsid w:val="008D1961"/>
    <w:rsid w:val="008D1A82"/>
    <w:rsid w:val="008D1AAD"/>
    <w:rsid w:val="008D1E00"/>
    <w:rsid w:val="008D22EB"/>
    <w:rsid w:val="008D23B0"/>
    <w:rsid w:val="008D24B6"/>
    <w:rsid w:val="008D25FE"/>
    <w:rsid w:val="008D357A"/>
    <w:rsid w:val="008D3679"/>
    <w:rsid w:val="008D39DD"/>
    <w:rsid w:val="008D3A40"/>
    <w:rsid w:val="008D3E91"/>
    <w:rsid w:val="008D3EE9"/>
    <w:rsid w:val="008D4ABA"/>
    <w:rsid w:val="008D4E27"/>
    <w:rsid w:val="008D4E54"/>
    <w:rsid w:val="008D5527"/>
    <w:rsid w:val="008D59B8"/>
    <w:rsid w:val="008D5BF5"/>
    <w:rsid w:val="008D5C8B"/>
    <w:rsid w:val="008D60F1"/>
    <w:rsid w:val="008D647B"/>
    <w:rsid w:val="008D6567"/>
    <w:rsid w:val="008D65C0"/>
    <w:rsid w:val="008D6641"/>
    <w:rsid w:val="008D6743"/>
    <w:rsid w:val="008D6837"/>
    <w:rsid w:val="008D6ED0"/>
    <w:rsid w:val="008D71EE"/>
    <w:rsid w:val="008D7BC1"/>
    <w:rsid w:val="008D7DF7"/>
    <w:rsid w:val="008E0063"/>
    <w:rsid w:val="008E01CA"/>
    <w:rsid w:val="008E04D2"/>
    <w:rsid w:val="008E0602"/>
    <w:rsid w:val="008E0B14"/>
    <w:rsid w:val="008E0D6E"/>
    <w:rsid w:val="008E0DDB"/>
    <w:rsid w:val="008E13E8"/>
    <w:rsid w:val="008E15DE"/>
    <w:rsid w:val="008E23A2"/>
    <w:rsid w:val="008E2463"/>
    <w:rsid w:val="008E2630"/>
    <w:rsid w:val="008E2EB7"/>
    <w:rsid w:val="008E30D8"/>
    <w:rsid w:val="008E3685"/>
    <w:rsid w:val="008E412F"/>
    <w:rsid w:val="008E4134"/>
    <w:rsid w:val="008E4897"/>
    <w:rsid w:val="008E4A14"/>
    <w:rsid w:val="008E4B4E"/>
    <w:rsid w:val="008E4CC4"/>
    <w:rsid w:val="008E4E79"/>
    <w:rsid w:val="008E5041"/>
    <w:rsid w:val="008E54DD"/>
    <w:rsid w:val="008E55EF"/>
    <w:rsid w:val="008E5879"/>
    <w:rsid w:val="008E5883"/>
    <w:rsid w:val="008E66CC"/>
    <w:rsid w:val="008E6A2B"/>
    <w:rsid w:val="008E6D29"/>
    <w:rsid w:val="008E710E"/>
    <w:rsid w:val="008E725D"/>
    <w:rsid w:val="008E7ADE"/>
    <w:rsid w:val="008E7CD3"/>
    <w:rsid w:val="008E7DC3"/>
    <w:rsid w:val="008F001E"/>
    <w:rsid w:val="008F01B3"/>
    <w:rsid w:val="008F0327"/>
    <w:rsid w:val="008F045D"/>
    <w:rsid w:val="008F08E4"/>
    <w:rsid w:val="008F0E1F"/>
    <w:rsid w:val="008F17E3"/>
    <w:rsid w:val="008F1951"/>
    <w:rsid w:val="008F1A89"/>
    <w:rsid w:val="008F1C1C"/>
    <w:rsid w:val="008F211B"/>
    <w:rsid w:val="008F2325"/>
    <w:rsid w:val="008F248D"/>
    <w:rsid w:val="008F29D3"/>
    <w:rsid w:val="008F2A82"/>
    <w:rsid w:val="008F30CF"/>
    <w:rsid w:val="008F3BDA"/>
    <w:rsid w:val="008F3EB6"/>
    <w:rsid w:val="008F3F68"/>
    <w:rsid w:val="008F4054"/>
    <w:rsid w:val="008F46C7"/>
    <w:rsid w:val="008F4DA1"/>
    <w:rsid w:val="008F5218"/>
    <w:rsid w:val="008F577B"/>
    <w:rsid w:val="008F5A68"/>
    <w:rsid w:val="008F63F8"/>
    <w:rsid w:val="008F65B4"/>
    <w:rsid w:val="008F6976"/>
    <w:rsid w:val="008F69C3"/>
    <w:rsid w:val="008F71DF"/>
    <w:rsid w:val="008F759F"/>
    <w:rsid w:val="008F761A"/>
    <w:rsid w:val="009002C8"/>
    <w:rsid w:val="00900421"/>
    <w:rsid w:val="00900C78"/>
    <w:rsid w:val="0090113B"/>
    <w:rsid w:val="009012A0"/>
    <w:rsid w:val="0090171C"/>
    <w:rsid w:val="00901D1C"/>
    <w:rsid w:val="00901EAD"/>
    <w:rsid w:val="0090221E"/>
    <w:rsid w:val="00902D3B"/>
    <w:rsid w:val="00904008"/>
    <w:rsid w:val="00904353"/>
    <w:rsid w:val="00904779"/>
    <w:rsid w:val="009050B9"/>
    <w:rsid w:val="0090526E"/>
    <w:rsid w:val="00905622"/>
    <w:rsid w:val="00905EFB"/>
    <w:rsid w:val="009060A7"/>
    <w:rsid w:val="00906356"/>
    <w:rsid w:val="009070D3"/>
    <w:rsid w:val="009077AE"/>
    <w:rsid w:val="00910082"/>
    <w:rsid w:val="00910240"/>
    <w:rsid w:val="009103DD"/>
    <w:rsid w:val="00910AF9"/>
    <w:rsid w:val="00910BA1"/>
    <w:rsid w:val="00911196"/>
    <w:rsid w:val="009114B6"/>
    <w:rsid w:val="0091152C"/>
    <w:rsid w:val="009117B0"/>
    <w:rsid w:val="00911AE9"/>
    <w:rsid w:val="0091212C"/>
    <w:rsid w:val="00912622"/>
    <w:rsid w:val="009128DA"/>
    <w:rsid w:val="00913101"/>
    <w:rsid w:val="00913513"/>
    <w:rsid w:val="00913C34"/>
    <w:rsid w:val="00913E19"/>
    <w:rsid w:val="009148B5"/>
    <w:rsid w:val="00914B91"/>
    <w:rsid w:val="00914CEB"/>
    <w:rsid w:val="0091531F"/>
    <w:rsid w:val="009155B1"/>
    <w:rsid w:val="009157DB"/>
    <w:rsid w:val="00915DF1"/>
    <w:rsid w:val="009162B6"/>
    <w:rsid w:val="009162CF"/>
    <w:rsid w:val="0091665E"/>
    <w:rsid w:val="00916965"/>
    <w:rsid w:val="00916985"/>
    <w:rsid w:val="009169DA"/>
    <w:rsid w:val="00916B97"/>
    <w:rsid w:val="0091735C"/>
    <w:rsid w:val="009207FF"/>
    <w:rsid w:val="0092095B"/>
    <w:rsid w:val="00921020"/>
    <w:rsid w:val="009210DA"/>
    <w:rsid w:val="009210E7"/>
    <w:rsid w:val="00921849"/>
    <w:rsid w:val="00921B5F"/>
    <w:rsid w:val="00921C5C"/>
    <w:rsid w:val="00922052"/>
    <w:rsid w:val="00922432"/>
    <w:rsid w:val="00922AAF"/>
    <w:rsid w:val="00922DFC"/>
    <w:rsid w:val="009232A1"/>
    <w:rsid w:val="00923663"/>
    <w:rsid w:val="00923900"/>
    <w:rsid w:val="00923E80"/>
    <w:rsid w:val="00924496"/>
    <w:rsid w:val="009246D0"/>
    <w:rsid w:val="00924819"/>
    <w:rsid w:val="00924876"/>
    <w:rsid w:val="00924E96"/>
    <w:rsid w:val="009251B0"/>
    <w:rsid w:val="009262CF"/>
    <w:rsid w:val="009265ED"/>
    <w:rsid w:val="00927593"/>
    <w:rsid w:val="00927E43"/>
    <w:rsid w:val="00930368"/>
    <w:rsid w:val="0093058A"/>
    <w:rsid w:val="0093059C"/>
    <w:rsid w:val="00930DCC"/>
    <w:rsid w:val="00931919"/>
    <w:rsid w:val="00931937"/>
    <w:rsid w:val="009319F1"/>
    <w:rsid w:val="00932B7F"/>
    <w:rsid w:val="00932CDF"/>
    <w:rsid w:val="00932FC1"/>
    <w:rsid w:val="00933120"/>
    <w:rsid w:val="009332C0"/>
    <w:rsid w:val="009333A4"/>
    <w:rsid w:val="00933A42"/>
    <w:rsid w:val="00933DAC"/>
    <w:rsid w:val="009342AA"/>
    <w:rsid w:val="009343C8"/>
    <w:rsid w:val="00934B60"/>
    <w:rsid w:val="00934C6C"/>
    <w:rsid w:val="00934CB3"/>
    <w:rsid w:val="009351DD"/>
    <w:rsid w:val="0093545B"/>
    <w:rsid w:val="00935860"/>
    <w:rsid w:val="00935BA9"/>
    <w:rsid w:val="009360D7"/>
    <w:rsid w:val="009362BC"/>
    <w:rsid w:val="0093644E"/>
    <w:rsid w:val="00936CB1"/>
    <w:rsid w:val="00936DD2"/>
    <w:rsid w:val="009373B1"/>
    <w:rsid w:val="00937E16"/>
    <w:rsid w:val="00940592"/>
    <w:rsid w:val="00940759"/>
    <w:rsid w:val="00940CA2"/>
    <w:rsid w:val="00940ED6"/>
    <w:rsid w:val="009413A9"/>
    <w:rsid w:val="0094186C"/>
    <w:rsid w:val="00941A2F"/>
    <w:rsid w:val="00942009"/>
    <w:rsid w:val="00942448"/>
    <w:rsid w:val="009427E9"/>
    <w:rsid w:val="0094325A"/>
    <w:rsid w:val="0094343F"/>
    <w:rsid w:val="009434C8"/>
    <w:rsid w:val="0094398A"/>
    <w:rsid w:val="009439F7"/>
    <w:rsid w:val="00943C83"/>
    <w:rsid w:val="00943EC4"/>
    <w:rsid w:val="0094428D"/>
    <w:rsid w:val="00944792"/>
    <w:rsid w:val="009450DA"/>
    <w:rsid w:val="0094536B"/>
    <w:rsid w:val="00945736"/>
    <w:rsid w:val="0094644A"/>
    <w:rsid w:val="00946619"/>
    <w:rsid w:val="00946C64"/>
    <w:rsid w:val="00946D4B"/>
    <w:rsid w:val="00946EB6"/>
    <w:rsid w:val="00946FE6"/>
    <w:rsid w:val="009476BB"/>
    <w:rsid w:val="00947755"/>
    <w:rsid w:val="0094795F"/>
    <w:rsid w:val="00947DBD"/>
    <w:rsid w:val="00947DEE"/>
    <w:rsid w:val="00947FC3"/>
    <w:rsid w:val="00950010"/>
    <w:rsid w:val="0095077A"/>
    <w:rsid w:val="00950B5F"/>
    <w:rsid w:val="00951024"/>
    <w:rsid w:val="009512D7"/>
    <w:rsid w:val="009513E5"/>
    <w:rsid w:val="00951405"/>
    <w:rsid w:val="0095177F"/>
    <w:rsid w:val="00951B00"/>
    <w:rsid w:val="00951BE8"/>
    <w:rsid w:val="00952422"/>
    <w:rsid w:val="00952DBA"/>
    <w:rsid w:val="00953585"/>
    <w:rsid w:val="009539BE"/>
    <w:rsid w:val="00953BDD"/>
    <w:rsid w:val="00953D01"/>
    <w:rsid w:val="00954700"/>
    <w:rsid w:val="00955764"/>
    <w:rsid w:val="009561F2"/>
    <w:rsid w:val="00956420"/>
    <w:rsid w:val="00956515"/>
    <w:rsid w:val="00956E80"/>
    <w:rsid w:val="009576D0"/>
    <w:rsid w:val="009600A4"/>
    <w:rsid w:val="009602A4"/>
    <w:rsid w:val="00960512"/>
    <w:rsid w:val="00960715"/>
    <w:rsid w:val="00960B54"/>
    <w:rsid w:val="00960ED9"/>
    <w:rsid w:val="00961E62"/>
    <w:rsid w:val="00961EF1"/>
    <w:rsid w:val="009620AB"/>
    <w:rsid w:val="0096260D"/>
    <w:rsid w:val="00962977"/>
    <w:rsid w:val="00962AA3"/>
    <w:rsid w:val="00962ECB"/>
    <w:rsid w:val="00963683"/>
    <w:rsid w:val="00963769"/>
    <w:rsid w:val="00963D3D"/>
    <w:rsid w:val="00963F6A"/>
    <w:rsid w:val="009642D3"/>
    <w:rsid w:val="00964425"/>
    <w:rsid w:val="009645A2"/>
    <w:rsid w:val="00964653"/>
    <w:rsid w:val="00964705"/>
    <w:rsid w:val="00965BCB"/>
    <w:rsid w:val="00965F21"/>
    <w:rsid w:val="009670C8"/>
    <w:rsid w:val="00967435"/>
    <w:rsid w:val="00967646"/>
    <w:rsid w:val="00967E62"/>
    <w:rsid w:val="009700B4"/>
    <w:rsid w:val="0097042F"/>
    <w:rsid w:val="0097083C"/>
    <w:rsid w:val="00970858"/>
    <w:rsid w:val="0097098D"/>
    <w:rsid w:val="00970B4A"/>
    <w:rsid w:val="00970C69"/>
    <w:rsid w:val="00971DEB"/>
    <w:rsid w:val="00971EAE"/>
    <w:rsid w:val="009723CE"/>
    <w:rsid w:val="009725DD"/>
    <w:rsid w:val="00972F48"/>
    <w:rsid w:val="0097337E"/>
    <w:rsid w:val="00973423"/>
    <w:rsid w:val="00973740"/>
    <w:rsid w:val="00973A12"/>
    <w:rsid w:val="00974025"/>
    <w:rsid w:val="0097437B"/>
    <w:rsid w:val="0097481B"/>
    <w:rsid w:val="00974913"/>
    <w:rsid w:val="00974CE2"/>
    <w:rsid w:val="009751A0"/>
    <w:rsid w:val="009754AA"/>
    <w:rsid w:val="0097597F"/>
    <w:rsid w:val="00975D38"/>
    <w:rsid w:val="009761E9"/>
    <w:rsid w:val="0097641D"/>
    <w:rsid w:val="00976548"/>
    <w:rsid w:val="00976EF6"/>
    <w:rsid w:val="00977B1B"/>
    <w:rsid w:val="00977D69"/>
    <w:rsid w:val="009807FC"/>
    <w:rsid w:val="00980CCE"/>
    <w:rsid w:val="009817A8"/>
    <w:rsid w:val="00981BCF"/>
    <w:rsid w:val="009820FE"/>
    <w:rsid w:val="0098251F"/>
    <w:rsid w:val="009829DC"/>
    <w:rsid w:val="00982E7E"/>
    <w:rsid w:val="00983786"/>
    <w:rsid w:val="009837AA"/>
    <w:rsid w:val="00983B63"/>
    <w:rsid w:val="009841E1"/>
    <w:rsid w:val="00984213"/>
    <w:rsid w:val="009847AE"/>
    <w:rsid w:val="00985018"/>
    <w:rsid w:val="00985184"/>
    <w:rsid w:val="009851F8"/>
    <w:rsid w:val="0098528E"/>
    <w:rsid w:val="00985467"/>
    <w:rsid w:val="00985ADA"/>
    <w:rsid w:val="00985E68"/>
    <w:rsid w:val="0098611D"/>
    <w:rsid w:val="009868D2"/>
    <w:rsid w:val="00986EC8"/>
    <w:rsid w:val="00987178"/>
    <w:rsid w:val="009871FD"/>
    <w:rsid w:val="0098749A"/>
    <w:rsid w:val="00987838"/>
    <w:rsid w:val="009878DB"/>
    <w:rsid w:val="00987B2B"/>
    <w:rsid w:val="00987F49"/>
    <w:rsid w:val="00987FB0"/>
    <w:rsid w:val="00990177"/>
    <w:rsid w:val="00990297"/>
    <w:rsid w:val="00990366"/>
    <w:rsid w:val="00990551"/>
    <w:rsid w:val="00990C84"/>
    <w:rsid w:val="009919A2"/>
    <w:rsid w:val="00991E5C"/>
    <w:rsid w:val="0099205B"/>
    <w:rsid w:val="0099240E"/>
    <w:rsid w:val="00992471"/>
    <w:rsid w:val="00992571"/>
    <w:rsid w:val="0099257D"/>
    <w:rsid w:val="00992742"/>
    <w:rsid w:val="009927AA"/>
    <w:rsid w:val="00992C83"/>
    <w:rsid w:val="00992F76"/>
    <w:rsid w:val="00993E97"/>
    <w:rsid w:val="0099408D"/>
    <w:rsid w:val="009943C9"/>
    <w:rsid w:val="00995019"/>
    <w:rsid w:val="00995520"/>
    <w:rsid w:val="009955BC"/>
    <w:rsid w:val="00995742"/>
    <w:rsid w:val="009957DC"/>
    <w:rsid w:val="00995C6D"/>
    <w:rsid w:val="00995F4C"/>
    <w:rsid w:val="00996FB1"/>
    <w:rsid w:val="00997268"/>
    <w:rsid w:val="009978A6"/>
    <w:rsid w:val="00997C53"/>
    <w:rsid w:val="009A01A1"/>
    <w:rsid w:val="009A1234"/>
    <w:rsid w:val="009A232D"/>
    <w:rsid w:val="009A23A7"/>
    <w:rsid w:val="009A2599"/>
    <w:rsid w:val="009A2925"/>
    <w:rsid w:val="009A296F"/>
    <w:rsid w:val="009A2CBA"/>
    <w:rsid w:val="009A2CCA"/>
    <w:rsid w:val="009A323B"/>
    <w:rsid w:val="009A361D"/>
    <w:rsid w:val="009A3774"/>
    <w:rsid w:val="009A49DD"/>
    <w:rsid w:val="009A5927"/>
    <w:rsid w:val="009A5C4D"/>
    <w:rsid w:val="009A5D4A"/>
    <w:rsid w:val="009A634F"/>
    <w:rsid w:val="009A6809"/>
    <w:rsid w:val="009A691E"/>
    <w:rsid w:val="009A6F98"/>
    <w:rsid w:val="009A707F"/>
    <w:rsid w:val="009A7755"/>
    <w:rsid w:val="009A7A08"/>
    <w:rsid w:val="009A7AA6"/>
    <w:rsid w:val="009A7CA1"/>
    <w:rsid w:val="009B0098"/>
    <w:rsid w:val="009B0251"/>
    <w:rsid w:val="009B0290"/>
    <w:rsid w:val="009B066F"/>
    <w:rsid w:val="009B07BC"/>
    <w:rsid w:val="009B1232"/>
    <w:rsid w:val="009B1D50"/>
    <w:rsid w:val="009B24B4"/>
    <w:rsid w:val="009B2A2D"/>
    <w:rsid w:val="009B30F7"/>
    <w:rsid w:val="009B34C2"/>
    <w:rsid w:val="009B3755"/>
    <w:rsid w:val="009B3815"/>
    <w:rsid w:val="009B3C04"/>
    <w:rsid w:val="009B4293"/>
    <w:rsid w:val="009B4731"/>
    <w:rsid w:val="009B4B67"/>
    <w:rsid w:val="009B5132"/>
    <w:rsid w:val="009B5840"/>
    <w:rsid w:val="009B5DB1"/>
    <w:rsid w:val="009B5F4D"/>
    <w:rsid w:val="009B60E9"/>
    <w:rsid w:val="009B62E0"/>
    <w:rsid w:val="009B71A4"/>
    <w:rsid w:val="009B73E6"/>
    <w:rsid w:val="009B7E52"/>
    <w:rsid w:val="009C0CD0"/>
    <w:rsid w:val="009C0D12"/>
    <w:rsid w:val="009C1A0B"/>
    <w:rsid w:val="009C1CC1"/>
    <w:rsid w:val="009C22D7"/>
    <w:rsid w:val="009C3259"/>
    <w:rsid w:val="009C36E2"/>
    <w:rsid w:val="009C3EAD"/>
    <w:rsid w:val="009C3F06"/>
    <w:rsid w:val="009C3F51"/>
    <w:rsid w:val="009C43A8"/>
    <w:rsid w:val="009C4A37"/>
    <w:rsid w:val="009C4EE3"/>
    <w:rsid w:val="009C55D6"/>
    <w:rsid w:val="009C5741"/>
    <w:rsid w:val="009C59CA"/>
    <w:rsid w:val="009C5AC4"/>
    <w:rsid w:val="009C6574"/>
    <w:rsid w:val="009C666B"/>
    <w:rsid w:val="009C6753"/>
    <w:rsid w:val="009C6821"/>
    <w:rsid w:val="009C684C"/>
    <w:rsid w:val="009C6AC1"/>
    <w:rsid w:val="009C6BB8"/>
    <w:rsid w:val="009C6C92"/>
    <w:rsid w:val="009C6F20"/>
    <w:rsid w:val="009C721D"/>
    <w:rsid w:val="009C7339"/>
    <w:rsid w:val="009C7932"/>
    <w:rsid w:val="009C7CA9"/>
    <w:rsid w:val="009D0473"/>
    <w:rsid w:val="009D084E"/>
    <w:rsid w:val="009D0AE6"/>
    <w:rsid w:val="009D0EB4"/>
    <w:rsid w:val="009D144D"/>
    <w:rsid w:val="009D1563"/>
    <w:rsid w:val="009D1628"/>
    <w:rsid w:val="009D1A06"/>
    <w:rsid w:val="009D1A0E"/>
    <w:rsid w:val="009D1B6D"/>
    <w:rsid w:val="009D1DB7"/>
    <w:rsid w:val="009D1F23"/>
    <w:rsid w:val="009D211B"/>
    <w:rsid w:val="009D2450"/>
    <w:rsid w:val="009D26BF"/>
    <w:rsid w:val="009D2B42"/>
    <w:rsid w:val="009D32A5"/>
    <w:rsid w:val="009D3CB7"/>
    <w:rsid w:val="009D40F5"/>
    <w:rsid w:val="009D431C"/>
    <w:rsid w:val="009D45AA"/>
    <w:rsid w:val="009D4661"/>
    <w:rsid w:val="009D4B6D"/>
    <w:rsid w:val="009D4C33"/>
    <w:rsid w:val="009D50DA"/>
    <w:rsid w:val="009D526C"/>
    <w:rsid w:val="009D55FB"/>
    <w:rsid w:val="009D5992"/>
    <w:rsid w:val="009D6697"/>
    <w:rsid w:val="009D6D5D"/>
    <w:rsid w:val="009D6EE2"/>
    <w:rsid w:val="009D72F9"/>
    <w:rsid w:val="009D780E"/>
    <w:rsid w:val="009D78BF"/>
    <w:rsid w:val="009D7F92"/>
    <w:rsid w:val="009E0103"/>
    <w:rsid w:val="009E0675"/>
    <w:rsid w:val="009E06F5"/>
    <w:rsid w:val="009E0DC4"/>
    <w:rsid w:val="009E2174"/>
    <w:rsid w:val="009E29C7"/>
    <w:rsid w:val="009E2AB9"/>
    <w:rsid w:val="009E2FD2"/>
    <w:rsid w:val="009E33E4"/>
    <w:rsid w:val="009E3BB4"/>
    <w:rsid w:val="009E3C8D"/>
    <w:rsid w:val="009E3D93"/>
    <w:rsid w:val="009E3E4C"/>
    <w:rsid w:val="009E3EDE"/>
    <w:rsid w:val="009E3F03"/>
    <w:rsid w:val="009E3FDE"/>
    <w:rsid w:val="009E4078"/>
    <w:rsid w:val="009E4347"/>
    <w:rsid w:val="009E478D"/>
    <w:rsid w:val="009E4E68"/>
    <w:rsid w:val="009E51AC"/>
    <w:rsid w:val="009E55D1"/>
    <w:rsid w:val="009E5CB6"/>
    <w:rsid w:val="009E5F7B"/>
    <w:rsid w:val="009E6636"/>
    <w:rsid w:val="009E78FE"/>
    <w:rsid w:val="009E7AB7"/>
    <w:rsid w:val="009E7AD2"/>
    <w:rsid w:val="009E7B20"/>
    <w:rsid w:val="009E7BEF"/>
    <w:rsid w:val="009E7C0C"/>
    <w:rsid w:val="009E7D4F"/>
    <w:rsid w:val="009F0ECF"/>
    <w:rsid w:val="009F1234"/>
    <w:rsid w:val="009F1CED"/>
    <w:rsid w:val="009F1DD6"/>
    <w:rsid w:val="009F218B"/>
    <w:rsid w:val="009F2DA0"/>
    <w:rsid w:val="009F32BA"/>
    <w:rsid w:val="009F33C4"/>
    <w:rsid w:val="009F36CA"/>
    <w:rsid w:val="009F3A88"/>
    <w:rsid w:val="009F3E87"/>
    <w:rsid w:val="009F3FCB"/>
    <w:rsid w:val="009F41FA"/>
    <w:rsid w:val="009F513A"/>
    <w:rsid w:val="009F5889"/>
    <w:rsid w:val="009F58D7"/>
    <w:rsid w:val="009F67A7"/>
    <w:rsid w:val="009F68B3"/>
    <w:rsid w:val="009F6C3D"/>
    <w:rsid w:val="009F6F93"/>
    <w:rsid w:val="009F738F"/>
    <w:rsid w:val="009F7758"/>
    <w:rsid w:val="009F7783"/>
    <w:rsid w:val="009F7936"/>
    <w:rsid w:val="009F7B11"/>
    <w:rsid w:val="00A00125"/>
    <w:rsid w:val="00A007C3"/>
    <w:rsid w:val="00A00D3F"/>
    <w:rsid w:val="00A01056"/>
    <w:rsid w:val="00A01064"/>
    <w:rsid w:val="00A010F1"/>
    <w:rsid w:val="00A01752"/>
    <w:rsid w:val="00A019B5"/>
    <w:rsid w:val="00A01B67"/>
    <w:rsid w:val="00A01C51"/>
    <w:rsid w:val="00A01C98"/>
    <w:rsid w:val="00A01CA9"/>
    <w:rsid w:val="00A022C9"/>
    <w:rsid w:val="00A025CC"/>
    <w:rsid w:val="00A025FD"/>
    <w:rsid w:val="00A028E7"/>
    <w:rsid w:val="00A03038"/>
    <w:rsid w:val="00A03116"/>
    <w:rsid w:val="00A03AED"/>
    <w:rsid w:val="00A03D39"/>
    <w:rsid w:val="00A03EAD"/>
    <w:rsid w:val="00A0498A"/>
    <w:rsid w:val="00A04E9E"/>
    <w:rsid w:val="00A05301"/>
    <w:rsid w:val="00A0597F"/>
    <w:rsid w:val="00A06372"/>
    <w:rsid w:val="00A065E8"/>
    <w:rsid w:val="00A066D2"/>
    <w:rsid w:val="00A068FA"/>
    <w:rsid w:val="00A06B00"/>
    <w:rsid w:val="00A06FBA"/>
    <w:rsid w:val="00A072ED"/>
    <w:rsid w:val="00A0796D"/>
    <w:rsid w:val="00A07CFA"/>
    <w:rsid w:val="00A1003A"/>
    <w:rsid w:val="00A101D8"/>
    <w:rsid w:val="00A10784"/>
    <w:rsid w:val="00A10E3D"/>
    <w:rsid w:val="00A10F3E"/>
    <w:rsid w:val="00A11180"/>
    <w:rsid w:val="00A115B7"/>
    <w:rsid w:val="00A11B96"/>
    <w:rsid w:val="00A123B8"/>
    <w:rsid w:val="00A123EE"/>
    <w:rsid w:val="00A12936"/>
    <w:rsid w:val="00A12D8A"/>
    <w:rsid w:val="00A1304E"/>
    <w:rsid w:val="00A13572"/>
    <w:rsid w:val="00A138EC"/>
    <w:rsid w:val="00A13B67"/>
    <w:rsid w:val="00A13C51"/>
    <w:rsid w:val="00A13DE0"/>
    <w:rsid w:val="00A13F54"/>
    <w:rsid w:val="00A141C0"/>
    <w:rsid w:val="00A14729"/>
    <w:rsid w:val="00A14943"/>
    <w:rsid w:val="00A15312"/>
    <w:rsid w:val="00A154A4"/>
    <w:rsid w:val="00A16598"/>
    <w:rsid w:val="00A1661D"/>
    <w:rsid w:val="00A1676F"/>
    <w:rsid w:val="00A168CE"/>
    <w:rsid w:val="00A1691C"/>
    <w:rsid w:val="00A16A31"/>
    <w:rsid w:val="00A16CF9"/>
    <w:rsid w:val="00A16ECE"/>
    <w:rsid w:val="00A203B5"/>
    <w:rsid w:val="00A204ED"/>
    <w:rsid w:val="00A20510"/>
    <w:rsid w:val="00A2098B"/>
    <w:rsid w:val="00A20E9F"/>
    <w:rsid w:val="00A21191"/>
    <w:rsid w:val="00A212EE"/>
    <w:rsid w:val="00A21BC9"/>
    <w:rsid w:val="00A21D01"/>
    <w:rsid w:val="00A21EB1"/>
    <w:rsid w:val="00A22379"/>
    <w:rsid w:val="00A227C5"/>
    <w:rsid w:val="00A2299A"/>
    <w:rsid w:val="00A22A58"/>
    <w:rsid w:val="00A230D6"/>
    <w:rsid w:val="00A240B4"/>
    <w:rsid w:val="00A243EF"/>
    <w:rsid w:val="00A24714"/>
    <w:rsid w:val="00A24BFF"/>
    <w:rsid w:val="00A252E3"/>
    <w:rsid w:val="00A25332"/>
    <w:rsid w:val="00A25481"/>
    <w:rsid w:val="00A25716"/>
    <w:rsid w:val="00A26041"/>
    <w:rsid w:val="00A26365"/>
    <w:rsid w:val="00A268CF"/>
    <w:rsid w:val="00A26BE6"/>
    <w:rsid w:val="00A270DB"/>
    <w:rsid w:val="00A300E3"/>
    <w:rsid w:val="00A302F8"/>
    <w:rsid w:val="00A30454"/>
    <w:rsid w:val="00A30520"/>
    <w:rsid w:val="00A305F9"/>
    <w:rsid w:val="00A30A4B"/>
    <w:rsid w:val="00A318C9"/>
    <w:rsid w:val="00A331B2"/>
    <w:rsid w:val="00A33223"/>
    <w:rsid w:val="00A33319"/>
    <w:rsid w:val="00A33751"/>
    <w:rsid w:val="00A33796"/>
    <w:rsid w:val="00A33A4B"/>
    <w:rsid w:val="00A3430B"/>
    <w:rsid w:val="00A343D9"/>
    <w:rsid w:val="00A344CC"/>
    <w:rsid w:val="00A3461C"/>
    <w:rsid w:val="00A34751"/>
    <w:rsid w:val="00A347E8"/>
    <w:rsid w:val="00A3490D"/>
    <w:rsid w:val="00A3494C"/>
    <w:rsid w:val="00A350C0"/>
    <w:rsid w:val="00A35466"/>
    <w:rsid w:val="00A363B6"/>
    <w:rsid w:val="00A370DC"/>
    <w:rsid w:val="00A373FA"/>
    <w:rsid w:val="00A4138E"/>
    <w:rsid w:val="00A4169C"/>
    <w:rsid w:val="00A41C9A"/>
    <w:rsid w:val="00A41CE3"/>
    <w:rsid w:val="00A41D11"/>
    <w:rsid w:val="00A422A4"/>
    <w:rsid w:val="00A42808"/>
    <w:rsid w:val="00A436F9"/>
    <w:rsid w:val="00A437D3"/>
    <w:rsid w:val="00A439B6"/>
    <w:rsid w:val="00A43B68"/>
    <w:rsid w:val="00A44763"/>
    <w:rsid w:val="00A447FF"/>
    <w:rsid w:val="00A4511B"/>
    <w:rsid w:val="00A45487"/>
    <w:rsid w:val="00A456E4"/>
    <w:rsid w:val="00A46919"/>
    <w:rsid w:val="00A46A01"/>
    <w:rsid w:val="00A4702E"/>
    <w:rsid w:val="00A475DD"/>
    <w:rsid w:val="00A4792D"/>
    <w:rsid w:val="00A502F8"/>
    <w:rsid w:val="00A50DC6"/>
    <w:rsid w:val="00A510EC"/>
    <w:rsid w:val="00A513F3"/>
    <w:rsid w:val="00A5162F"/>
    <w:rsid w:val="00A51B27"/>
    <w:rsid w:val="00A51D97"/>
    <w:rsid w:val="00A51F27"/>
    <w:rsid w:val="00A527EB"/>
    <w:rsid w:val="00A527F6"/>
    <w:rsid w:val="00A52A91"/>
    <w:rsid w:val="00A52BCA"/>
    <w:rsid w:val="00A532F2"/>
    <w:rsid w:val="00A538A2"/>
    <w:rsid w:val="00A53BBC"/>
    <w:rsid w:val="00A53E53"/>
    <w:rsid w:val="00A54CD9"/>
    <w:rsid w:val="00A55BAB"/>
    <w:rsid w:val="00A55BFD"/>
    <w:rsid w:val="00A56731"/>
    <w:rsid w:val="00A56BDF"/>
    <w:rsid w:val="00A57D2E"/>
    <w:rsid w:val="00A57E4C"/>
    <w:rsid w:val="00A6025E"/>
    <w:rsid w:val="00A60A23"/>
    <w:rsid w:val="00A60CC1"/>
    <w:rsid w:val="00A61745"/>
    <w:rsid w:val="00A61833"/>
    <w:rsid w:val="00A619BE"/>
    <w:rsid w:val="00A62241"/>
    <w:rsid w:val="00A622ED"/>
    <w:rsid w:val="00A626F5"/>
    <w:rsid w:val="00A6312D"/>
    <w:rsid w:val="00A63259"/>
    <w:rsid w:val="00A63863"/>
    <w:rsid w:val="00A638B1"/>
    <w:rsid w:val="00A64574"/>
    <w:rsid w:val="00A64A60"/>
    <w:rsid w:val="00A64D54"/>
    <w:rsid w:val="00A64E6A"/>
    <w:rsid w:val="00A65154"/>
    <w:rsid w:val="00A656D0"/>
    <w:rsid w:val="00A65A0B"/>
    <w:rsid w:val="00A65DD3"/>
    <w:rsid w:val="00A65DEA"/>
    <w:rsid w:val="00A65E03"/>
    <w:rsid w:val="00A65F2A"/>
    <w:rsid w:val="00A65F54"/>
    <w:rsid w:val="00A65FFD"/>
    <w:rsid w:val="00A6667F"/>
    <w:rsid w:val="00A66775"/>
    <w:rsid w:val="00A6686D"/>
    <w:rsid w:val="00A66D2D"/>
    <w:rsid w:val="00A66DA2"/>
    <w:rsid w:val="00A675C5"/>
    <w:rsid w:val="00A67E40"/>
    <w:rsid w:val="00A67EF7"/>
    <w:rsid w:val="00A70005"/>
    <w:rsid w:val="00A70091"/>
    <w:rsid w:val="00A700F6"/>
    <w:rsid w:val="00A706A0"/>
    <w:rsid w:val="00A70744"/>
    <w:rsid w:val="00A70B4E"/>
    <w:rsid w:val="00A70CD3"/>
    <w:rsid w:val="00A70FB5"/>
    <w:rsid w:val="00A71BCF"/>
    <w:rsid w:val="00A71C04"/>
    <w:rsid w:val="00A71E6D"/>
    <w:rsid w:val="00A71FE0"/>
    <w:rsid w:val="00A72621"/>
    <w:rsid w:val="00A72AFC"/>
    <w:rsid w:val="00A7348D"/>
    <w:rsid w:val="00A74894"/>
    <w:rsid w:val="00A748E4"/>
    <w:rsid w:val="00A7493B"/>
    <w:rsid w:val="00A74AA4"/>
    <w:rsid w:val="00A74AE0"/>
    <w:rsid w:val="00A75515"/>
    <w:rsid w:val="00A7563D"/>
    <w:rsid w:val="00A756C2"/>
    <w:rsid w:val="00A76186"/>
    <w:rsid w:val="00A76514"/>
    <w:rsid w:val="00A7667F"/>
    <w:rsid w:val="00A76A9A"/>
    <w:rsid w:val="00A7700B"/>
    <w:rsid w:val="00A771E5"/>
    <w:rsid w:val="00A77550"/>
    <w:rsid w:val="00A77B1E"/>
    <w:rsid w:val="00A77BEA"/>
    <w:rsid w:val="00A80972"/>
    <w:rsid w:val="00A80E5C"/>
    <w:rsid w:val="00A812E5"/>
    <w:rsid w:val="00A818DF"/>
    <w:rsid w:val="00A819C3"/>
    <w:rsid w:val="00A81BCD"/>
    <w:rsid w:val="00A81FB0"/>
    <w:rsid w:val="00A826EA"/>
    <w:rsid w:val="00A82B36"/>
    <w:rsid w:val="00A82D19"/>
    <w:rsid w:val="00A82D8C"/>
    <w:rsid w:val="00A830C9"/>
    <w:rsid w:val="00A831BB"/>
    <w:rsid w:val="00A83495"/>
    <w:rsid w:val="00A83F38"/>
    <w:rsid w:val="00A8438D"/>
    <w:rsid w:val="00A84FC1"/>
    <w:rsid w:val="00A84FCC"/>
    <w:rsid w:val="00A85CCC"/>
    <w:rsid w:val="00A85F7E"/>
    <w:rsid w:val="00A86021"/>
    <w:rsid w:val="00A86398"/>
    <w:rsid w:val="00A86DA8"/>
    <w:rsid w:val="00A86E17"/>
    <w:rsid w:val="00A8716B"/>
    <w:rsid w:val="00A8727F"/>
    <w:rsid w:val="00A87448"/>
    <w:rsid w:val="00A87700"/>
    <w:rsid w:val="00A87AEF"/>
    <w:rsid w:val="00A87B90"/>
    <w:rsid w:val="00A87C24"/>
    <w:rsid w:val="00A900AB"/>
    <w:rsid w:val="00A903CB"/>
    <w:rsid w:val="00A9095D"/>
    <w:rsid w:val="00A90BF7"/>
    <w:rsid w:val="00A9191F"/>
    <w:rsid w:val="00A91A11"/>
    <w:rsid w:val="00A91F35"/>
    <w:rsid w:val="00A92166"/>
    <w:rsid w:val="00A92289"/>
    <w:rsid w:val="00A922A9"/>
    <w:rsid w:val="00A92FC1"/>
    <w:rsid w:val="00A93084"/>
    <w:rsid w:val="00A9334D"/>
    <w:rsid w:val="00A93679"/>
    <w:rsid w:val="00A936D1"/>
    <w:rsid w:val="00A937CC"/>
    <w:rsid w:val="00A93A64"/>
    <w:rsid w:val="00A94743"/>
    <w:rsid w:val="00A949B1"/>
    <w:rsid w:val="00A94A83"/>
    <w:rsid w:val="00A94D6D"/>
    <w:rsid w:val="00A958BD"/>
    <w:rsid w:val="00A95AF5"/>
    <w:rsid w:val="00A95CA0"/>
    <w:rsid w:val="00A96053"/>
    <w:rsid w:val="00A962DB"/>
    <w:rsid w:val="00A96395"/>
    <w:rsid w:val="00A96881"/>
    <w:rsid w:val="00A968CB"/>
    <w:rsid w:val="00A96FB7"/>
    <w:rsid w:val="00A972AA"/>
    <w:rsid w:val="00A97D5F"/>
    <w:rsid w:val="00AA0744"/>
    <w:rsid w:val="00AA0C07"/>
    <w:rsid w:val="00AA0E14"/>
    <w:rsid w:val="00AA1138"/>
    <w:rsid w:val="00AA132E"/>
    <w:rsid w:val="00AA166C"/>
    <w:rsid w:val="00AA17A0"/>
    <w:rsid w:val="00AA1ACE"/>
    <w:rsid w:val="00AA1DF6"/>
    <w:rsid w:val="00AA200B"/>
    <w:rsid w:val="00AA2011"/>
    <w:rsid w:val="00AA229B"/>
    <w:rsid w:val="00AA2E61"/>
    <w:rsid w:val="00AA390E"/>
    <w:rsid w:val="00AA3AC4"/>
    <w:rsid w:val="00AA4076"/>
    <w:rsid w:val="00AA42BF"/>
    <w:rsid w:val="00AA5158"/>
    <w:rsid w:val="00AA5AB7"/>
    <w:rsid w:val="00AA6138"/>
    <w:rsid w:val="00AA61D0"/>
    <w:rsid w:val="00AA6A42"/>
    <w:rsid w:val="00AA6C09"/>
    <w:rsid w:val="00AA7DAC"/>
    <w:rsid w:val="00AB01A6"/>
    <w:rsid w:val="00AB023F"/>
    <w:rsid w:val="00AB049E"/>
    <w:rsid w:val="00AB05E9"/>
    <w:rsid w:val="00AB0A21"/>
    <w:rsid w:val="00AB0CB4"/>
    <w:rsid w:val="00AB0E10"/>
    <w:rsid w:val="00AB112F"/>
    <w:rsid w:val="00AB1A51"/>
    <w:rsid w:val="00AB1D77"/>
    <w:rsid w:val="00AB1FCD"/>
    <w:rsid w:val="00AB23A7"/>
    <w:rsid w:val="00AB2830"/>
    <w:rsid w:val="00AB2B36"/>
    <w:rsid w:val="00AB3591"/>
    <w:rsid w:val="00AB3677"/>
    <w:rsid w:val="00AB3734"/>
    <w:rsid w:val="00AB3776"/>
    <w:rsid w:val="00AB3BE5"/>
    <w:rsid w:val="00AB42A6"/>
    <w:rsid w:val="00AB4357"/>
    <w:rsid w:val="00AB51F2"/>
    <w:rsid w:val="00AB5471"/>
    <w:rsid w:val="00AB5555"/>
    <w:rsid w:val="00AB583F"/>
    <w:rsid w:val="00AB592E"/>
    <w:rsid w:val="00AB6178"/>
    <w:rsid w:val="00AB6200"/>
    <w:rsid w:val="00AB6BF6"/>
    <w:rsid w:val="00AB6E8D"/>
    <w:rsid w:val="00AB7ACD"/>
    <w:rsid w:val="00AC0FDC"/>
    <w:rsid w:val="00AC132D"/>
    <w:rsid w:val="00AC1F03"/>
    <w:rsid w:val="00AC3297"/>
    <w:rsid w:val="00AC348B"/>
    <w:rsid w:val="00AC35C5"/>
    <w:rsid w:val="00AC38E1"/>
    <w:rsid w:val="00AC3A48"/>
    <w:rsid w:val="00AC3ABF"/>
    <w:rsid w:val="00AC448D"/>
    <w:rsid w:val="00AC4516"/>
    <w:rsid w:val="00AC46BC"/>
    <w:rsid w:val="00AC4A70"/>
    <w:rsid w:val="00AC4A7C"/>
    <w:rsid w:val="00AC4B26"/>
    <w:rsid w:val="00AC4DB0"/>
    <w:rsid w:val="00AC53FD"/>
    <w:rsid w:val="00AC5532"/>
    <w:rsid w:val="00AC589B"/>
    <w:rsid w:val="00AC5CE8"/>
    <w:rsid w:val="00AC5DDF"/>
    <w:rsid w:val="00AC60A0"/>
    <w:rsid w:val="00AC61EA"/>
    <w:rsid w:val="00AC664B"/>
    <w:rsid w:val="00AC66D2"/>
    <w:rsid w:val="00AC66FF"/>
    <w:rsid w:val="00AC6B54"/>
    <w:rsid w:val="00AC6B8C"/>
    <w:rsid w:val="00AC7377"/>
    <w:rsid w:val="00AC74D7"/>
    <w:rsid w:val="00AC78F7"/>
    <w:rsid w:val="00AC7A57"/>
    <w:rsid w:val="00AC7D51"/>
    <w:rsid w:val="00AC7FCD"/>
    <w:rsid w:val="00AD002C"/>
    <w:rsid w:val="00AD02A7"/>
    <w:rsid w:val="00AD05EF"/>
    <w:rsid w:val="00AD0611"/>
    <w:rsid w:val="00AD0D22"/>
    <w:rsid w:val="00AD10C6"/>
    <w:rsid w:val="00AD11D0"/>
    <w:rsid w:val="00AD1448"/>
    <w:rsid w:val="00AD1A99"/>
    <w:rsid w:val="00AD209A"/>
    <w:rsid w:val="00AD2AD3"/>
    <w:rsid w:val="00AD30F7"/>
    <w:rsid w:val="00AD44E8"/>
    <w:rsid w:val="00AD458F"/>
    <w:rsid w:val="00AD4A9D"/>
    <w:rsid w:val="00AD4AF6"/>
    <w:rsid w:val="00AD5091"/>
    <w:rsid w:val="00AD5AF1"/>
    <w:rsid w:val="00AD5B54"/>
    <w:rsid w:val="00AD6D34"/>
    <w:rsid w:val="00AD718E"/>
    <w:rsid w:val="00AD71E9"/>
    <w:rsid w:val="00AE00F4"/>
    <w:rsid w:val="00AE018F"/>
    <w:rsid w:val="00AE0467"/>
    <w:rsid w:val="00AE0697"/>
    <w:rsid w:val="00AE0921"/>
    <w:rsid w:val="00AE0AB9"/>
    <w:rsid w:val="00AE0F5A"/>
    <w:rsid w:val="00AE0FC0"/>
    <w:rsid w:val="00AE102B"/>
    <w:rsid w:val="00AE11C1"/>
    <w:rsid w:val="00AE1DF8"/>
    <w:rsid w:val="00AE2284"/>
    <w:rsid w:val="00AE2533"/>
    <w:rsid w:val="00AE2596"/>
    <w:rsid w:val="00AE297F"/>
    <w:rsid w:val="00AE2C30"/>
    <w:rsid w:val="00AE2D15"/>
    <w:rsid w:val="00AE3208"/>
    <w:rsid w:val="00AE3498"/>
    <w:rsid w:val="00AE39D9"/>
    <w:rsid w:val="00AE4040"/>
    <w:rsid w:val="00AE44AA"/>
    <w:rsid w:val="00AE4C7B"/>
    <w:rsid w:val="00AE4D23"/>
    <w:rsid w:val="00AE5388"/>
    <w:rsid w:val="00AE5787"/>
    <w:rsid w:val="00AE5837"/>
    <w:rsid w:val="00AE58A7"/>
    <w:rsid w:val="00AE5D4A"/>
    <w:rsid w:val="00AE5D80"/>
    <w:rsid w:val="00AE5DF6"/>
    <w:rsid w:val="00AE6B72"/>
    <w:rsid w:val="00AE6E82"/>
    <w:rsid w:val="00AE7523"/>
    <w:rsid w:val="00AE75D8"/>
    <w:rsid w:val="00AE7792"/>
    <w:rsid w:val="00AE7949"/>
    <w:rsid w:val="00AE7F6D"/>
    <w:rsid w:val="00AF0537"/>
    <w:rsid w:val="00AF0A45"/>
    <w:rsid w:val="00AF0D76"/>
    <w:rsid w:val="00AF148A"/>
    <w:rsid w:val="00AF1CE1"/>
    <w:rsid w:val="00AF217E"/>
    <w:rsid w:val="00AF219A"/>
    <w:rsid w:val="00AF257A"/>
    <w:rsid w:val="00AF3278"/>
    <w:rsid w:val="00AF3348"/>
    <w:rsid w:val="00AF391D"/>
    <w:rsid w:val="00AF43FA"/>
    <w:rsid w:val="00AF455D"/>
    <w:rsid w:val="00AF476A"/>
    <w:rsid w:val="00AF4A51"/>
    <w:rsid w:val="00AF4D7E"/>
    <w:rsid w:val="00AF4EDB"/>
    <w:rsid w:val="00AF4EF5"/>
    <w:rsid w:val="00AF6084"/>
    <w:rsid w:val="00AF6E39"/>
    <w:rsid w:val="00AF70A1"/>
    <w:rsid w:val="00AF7243"/>
    <w:rsid w:val="00AF7733"/>
    <w:rsid w:val="00AF7A71"/>
    <w:rsid w:val="00B0003F"/>
    <w:rsid w:val="00B000E4"/>
    <w:rsid w:val="00B002E2"/>
    <w:rsid w:val="00B00380"/>
    <w:rsid w:val="00B005B1"/>
    <w:rsid w:val="00B00955"/>
    <w:rsid w:val="00B00A1C"/>
    <w:rsid w:val="00B00B57"/>
    <w:rsid w:val="00B00F9D"/>
    <w:rsid w:val="00B0154A"/>
    <w:rsid w:val="00B02D47"/>
    <w:rsid w:val="00B030D0"/>
    <w:rsid w:val="00B03123"/>
    <w:rsid w:val="00B0380D"/>
    <w:rsid w:val="00B03825"/>
    <w:rsid w:val="00B043F4"/>
    <w:rsid w:val="00B04513"/>
    <w:rsid w:val="00B04AE7"/>
    <w:rsid w:val="00B04C6D"/>
    <w:rsid w:val="00B04F4C"/>
    <w:rsid w:val="00B053C7"/>
    <w:rsid w:val="00B054B0"/>
    <w:rsid w:val="00B0558F"/>
    <w:rsid w:val="00B05BA9"/>
    <w:rsid w:val="00B06313"/>
    <w:rsid w:val="00B066D8"/>
    <w:rsid w:val="00B06DE4"/>
    <w:rsid w:val="00B0748E"/>
    <w:rsid w:val="00B07F1F"/>
    <w:rsid w:val="00B1004E"/>
    <w:rsid w:val="00B10C82"/>
    <w:rsid w:val="00B11ABE"/>
    <w:rsid w:val="00B11B0B"/>
    <w:rsid w:val="00B11BB3"/>
    <w:rsid w:val="00B11CDD"/>
    <w:rsid w:val="00B124F1"/>
    <w:rsid w:val="00B126F9"/>
    <w:rsid w:val="00B128A8"/>
    <w:rsid w:val="00B12908"/>
    <w:rsid w:val="00B1292E"/>
    <w:rsid w:val="00B12BD2"/>
    <w:rsid w:val="00B12DD4"/>
    <w:rsid w:val="00B131FE"/>
    <w:rsid w:val="00B135DB"/>
    <w:rsid w:val="00B13AD3"/>
    <w:rsid w:val="00B13DE7"/>
    <w:rsid w:val="00B13F49"/>
    <w:rsid w:val="00B14223"/>
    <w:rsid w:val="00B143C9"/>
    <w:rsid w:val="00B146C5"/>
    <w:rsid w:val="00B14A04"/>
    <w:rsid w:val="00B14B1E"/>
    <w:rsid w:val="00B14FA2"/>
    <w:rsid w:val="00B151AB"/>
    <w:rsid w:val="00B155CE"/>
    <w:rsid w:val="00B1591E"/>
    <w:rsid w:val="00B15F8F"/>
    <w:rsid w:val="00B160E8"/>
    <w:rsid w:val="00B17573"/>
    <w:rsid w:val="00B17783"/>
    <w:rsid w:val="00B17BD4"/>
    <w:rsid w:val="00B17ED0"/>
    <w:rsid w:val="00B2041A"/>
    <w:rsid w:val="00B2079E"/>
    <w:rsid w:val="00B20B85"/>
    <w:rsid w:val="00B215AC"/>
    <w:rsid w:val="00B21C9B"/>
    <w:rsid w:val="00B22882"/>
    <w:rsid w:val="00B23203"/>
    <w:rsid w:val="00B233A1"/>
    <w:rsid w:val="00B23870"/>
    <w:rsid w:val="00B24013"/>
    <w:rsid w:val="00B2660A"/>
    <w:rsid w:val="00B26882"/>
    <w:rsid w:val="00B26E31"/>
    <w:rsid w:val="00B27455"/>
    <w:rsid w:val="00B27641"/>
    <w:rsid w:val="00B30429"/>
    <w:rsid w:val="00B3053C"/>
    <w:rsid w:val="00B30616"/>
    <w:rsid w:val="00B30A0F"/>
    <w:rsid w:val="00B3148F"/>
    <w:rsid w:val="00B3149C"/>
    <w:rsid w:val="00B316F2"/>
    <w:rsid w:val="00B31822"/>
    <w:rsid w:val="00B318E5"/>
    <w:rsid w:val="00B31D6B"/>
    <w:rsid w:val="00B32060"/>
    <w:rsid w:val="00B3214A"/>
    <w:rsid w:val="00B323DF"/>
    <w:rsid w:val="00B3248C"/>
    <w:rsid w:val="00B3276B"/>
    <w:rsid w:val="00B32851"/>
    <w:rsid w:val="00B3335A"/>
    <w:rsid w:val="00B3343F"/>
    <w:rsid w:val="00B338F9"/>
    <w:rsid w:val="00B33947"/>
    <w:rsid w:val="00B339D2"/>
    <w:rsid w:val="00B33E13"/>
    <w:rsid w:val="00B344D8"/>
    <w:rsid w:val="00B348DD"/>
    <w:rsid w:val="00B34A6F"/>
    <w:rsid w:val="00B34FC9"/>
    <w:rsid w:val="00B350CC"/>
    <w:rsid w:val="00B35931"/>
    <w:rsid w:val="00B35B4F"/>
    <w:rsid w:val="00B35B72"/>
    <w:rsid w:val="00B35F0B"/>
    <w:rsid w:val="00B36245"/>
    <w:rsid w:val="00B371E6"/>
    <w:rsid w:val="00B372C2"/>
    <w:rsid w:val="00B37B8F"/>
    <w:rsid w:val="00B37D0A"/>
    <w:rsid w:val="00B403DA"/>
    <w:rsid w:val="00B40524"/>
    <w:rsid w:val="00B40746"/>
    <w:rsid w:val="00B40C99"/>
    <w:rsid w:val="00B40FBA"/>
    <w:rsid w:val="00B40FE3"/>
    <w:rsid w:val="00B412D6"/>
    <w:rsid w:val="00B41509"/>
    <w:rsid w:val="00B42300"/>
    <w:rsid w:val="00B4231C"/>
    <w:rsid w:val="00B428C4"/>
    <w:rsid w:val="00B42CD5"/>
    <w:rsid w:val="00B4346F"/>
    <w:rsid w:val="00B43651"/>
    <w:rsid w:val="00B43CBE"/>
    <w:rsid w:val="00B43F8C"/>
    <w:rsid w:val="00B443B5"/>
    <w:rsid w:val="00B44463"/>
    <w:rsid w:val="00B4484E"/>
    <w:rsid w:val="00B4565E"/>
    <w:rsid w:val="00B460AA"/>
    <w:rsid w:val="00B4722A"/>
    <w:rsid w:val="00B47376"/>
    <w:rsid w:val="00B476FD"/>
    <w:rsid w:val="00B4772B"/>
    <w:rsid w:val="00B47882"/>
    <w:rsid w:val="00B478B1"/>
    <w:rsid w:val="00B4790D"/>
    <w:rsid w:val="00B500A7"/>
    <w:rsid w:val="00B50976"/>
    <w:rsid w:val="00B50FBB"/>
    <w:rsid w:val="00B50FDC"/>
    <w:rsid w:val="00B5144C"/>
    <w:rsid w:val="00B52168"/>
    <w:rsid w:val="00B527FE"/>
    <w:rsid w:val="00B52BF3"/>
    <w:rsid w:val="00B52EF3"/>
    <w:rsid w:val="00B530B3"/>
    <w:rsid w:val="00B53408"/>
    <w:rsid w:val="00B534B3"/>
    <w:rsid w:val="00B53892"/>
    <w:rsid w:val="00B53A11"/>
    <w:rsid w:val="00B53D13"/>
    <w:rsid w:val="00B53D39"/>
    <w:rsid w:val="00B54FAD"/>
    <w:rsid w:val="00B55363"/>
    <w:rsid w:val="00B55ACA"/>
    <w:rsid w:val="00B55AFD"/>
    <w:rsid w:val="00B561F6"/>
    <w:rsid w:val="00B5677B"/>
    <w:rsid w:val="00B56B6C"/>
    <w:rsid w:val="00B56DB1"/>
    <w:rsid w:val="00B56E12"/>
    <w:rsid w:val="00B570C4"/>
    <w:rsid w:val="00B57E91"/>
    <w:rsid w:val="00B60284"/>
    <w:rsid w:val="00B605E8"/>
    <w:rsid w:val="00B607C9"/>
    <w:rsid w:val="00B60A68"/>
    <w:rsid w:val="00B60E6C"/>
    <w:rsid w:val="00B615D7"/>
    <w:rsid w:val="00B61730"/>
    <w:rsid w:val="00B62902"/>
    <w:rsid w:val="00B62C3E"/>
    <w:rsid w:val="00B62E4C"/>
    <w:rsid w:val="00B63911"/>
    <w:rsid w:val="00B63DE1"/>
    <w:rsid w:val="00B64DC8"/>
    <w:rsid w:val="00B64F91"/>
    <w:rsid w:val="00B653B7"/>
    <w:rsid w:val="00B654DF"/>
    <w:rsid w:val="00B6569E"/>
    <w:rsid w:val="00B65723"/>
    <w:rsid w:val="00B6603F"/>
    <w:rsid w:val="00B660B7"/>
    <w:rsid w:val="00B664AB"/>
    <w:rsid w:val="00B66744"/>
    <w:rsid w:val="00B66F04"/>
    <w:rsid w:val="00B66F2A"/>
    <w:rsid w:val="00B67036"/>
    <w:rsid w:val="00B6714E"/>
    <w:rsid w:val="00B67B32"/>
    <w:rsid w:val="00B70725"/>
    <w:rsid w:val="00B70C09"/>
    <w:rsid w:val="00B71094"/>
    <w:rsid w:val="00B7152A"/>
    <w:rsid w:val="00B7171F"/>
    <w:rsid w:val="00B71C7A"/>
    <w:rsid w:val="00B7236A"/>
    <w:rsid w:val="00B7237A"/>
    <w:rsid w:val="00B7239C"/>
    <w:rsid w:val="00B72614"/>
    <w:rsid w:val="00B72C1D"/>
    <w:rsid w:val="00B72EB8"/>
    <w:rsid w:val="00B73003"/>
    <w:rsid w:val="00B73545"/>
    <w:rsid w:val="00B73A5A"/>
    <w:rsid w:val="00B73EA4"/>
    <w:rsid w:val="00B73F0F"/>
    <w:rsid w:val="00B74795"/>
    <w:rsid w:val="00B74A0E"/>
    <w:rsid w:val="00B75C95"/>
    <w:rsid w:val="00B7640E"/>
    <w:rsid w:val="00B76604"/>
    <w:rsid w:val="00B7664A"/>
    <w:rsid w:val="00B7683E"/>
    <w:rsid w:val="00B7701E"/>
    <w:rsid w:val="00B77130"/>
    <w:rsid w:val="00B77252"/>
    <w:rsid w:val="00B774E6"/>
    <w:rsid w:val="00B7761D"/>
    <w:rsid w:val="00B807F6"/>
    <w:rsid w:val="00B811D4"/>
    <w:rsid w:val="00B813FE"/>
    <w:rsid w:val="00B816EE"/>
    <w:rsid w:val="00B81987"/>
    <w:rsid w:val="00B82ABD"/>
    <w:rsid w:val="00B82ADD"/>
    <w:rsid w:val="00B832C5"/>
    <w:rsid w:val="00B833DC"/>
    <w:rsid w:val="00B834E1"/>
    <w:rsid w:val="00B839F3"/>
    <w:rsid w:val="00B83C86"/>
    <w:rsid w:val="00B840D4"/>
    <w:rsid w:val="00B8472F"/>
    <w:rsid w:val="00B847F1"/>
    <w:rsid w:val="00B84A5E"/>
    <w:rsid w:val="00B84DAF"/>
    <w:rsid w:val="00B84F00"/>
    <w:rsid w:val="00B853CA"/>
    <w:rsid w:val="00B8584F"/>
    <w:rsid w:val="00B86150"/>
    <w:rsid w:val="00B86BBE"/>
    <w:rsid w:val="00B877AD"/>
    <w:rsid w:val="00B877E0"/>
    <w:rsid w:val="00B87A13"/>
    <w:rsid w:val="00B87FE3"/>
    <w:rsid w:val="00B90105"/>
    <w:rsid w:val="00B901DB"/>
    <w:rsid w:val="00B90534"/>
    <w:rsid w:val="00B90730"/>
    <w:rsid w:val="00B90746"/>
    <w:rsid w:val="00B90A17"/>
    <w:rsid w:val="00B90FE0"/>
    <w:rsid w:val="00B91542"/>
    <w:rsid w:val="00B916B0"/>
    <w:rsid w:val="00B916B2"/>
    <w:rsid w:val="00B918EB"/>
    <w:rsid w:val="00B91B08"/>
    <w:rsid w:val="00B922EE"/>
    <w:rsid w:val="00B92931"/>
    <w:rsid w:val="00B92B42"/>
    <w:rsid w:val="00B92F8B"/>
    <w:rsid w:val="00B9310F"/>
    <w:rsid w:val="00B93425"/>
    <w:rsid w:val="00B934F6"/>
    <w:rsid w:val="00B9353D"/>
    <w:rsid w:val="00B938BE"/>
    <w:rsid w:val="00B93A26"/>
    <w:rsid w:val="00B93C4C"/>
    <w:rsid w:val="00B93D6A"/>
    <w:rsid w:val="00B93DC1"/>
    <w:rsid w:val="00B93EFE"/>
    <w:rsid w:val="00B947B2"/>
    <w:rsid w:val="00B94B14"/>
    <w:rsid w:val="00B95A58"/>
    <w:rsid w:val="00B95B93"/>
    <w:rsid w:val="00B95C13"/>
    <w:rsid w:val="00B95EE6"/>
    <w:rsid w:val="00B96263"/>
    <w:rsid w:val="00B965F6"/>
    <w:rsid w:val="00B96B3C"/>
    <w:rsid w:val="00B971BB"/>
    <w:rsid w:val="00B973B7"/>
    <w:rsid w:val="00B97A43"/>
    <w:rsid w:val="00B97A4B"/>
    <w:rsid w:val="00B97C52"/>
    <w:rsid w:val="00B97DDF"/>
    <w:rsid w:val="00BA0386"/>
    <w:rsid w:val="00BA0A14"/>
    <w:rsid w:val="00BA104D"/>
    <w:rsid w:val="00BA11A6"/>
    <w:rsid w:val="00BA12E2"/>
    <w:rsid w:val="00BA165E"/>
    <w:rsid w:val="00BA2547"/>
    <w:rsid w:val="00BA2B33"/>
    <w:rsid w:val="00BA2E17"/>
    <w:rsid w:val="00BA32F4"/>
    <w:rsid w:val="00BA3994"/>
    <w:rsid w:val="00BA39B0"/>
    <w:rsid w:val="00BA3AA5"/>
    <w:rsid w:val="00BA4664"/>
    <w:rsid w:val="00BA4D96"/>
    <w:rsid w:val="00BA4DE2"/>
    <w:rsid w:val="00BA5193"/>
    <w:rsid w:val="00BA5374"/>
    <w:rsid w:val="00BA545A"/>
    <w:rsid w:val="00BA592C"/>
    <w:rsid w:val="00BA5F6D"/>
    <w:rsid w:val="00BA638D"/>
    <w:rsid w:val="00BA6774"/>
    <w:rsid w:val="00BA6963"/>
    <w:rsid w:val="00BA6AD0"/>
    <w:rsid w:val="00BA6B3E"/>
    <w:rsid w:val="00BA6C63"/>
    <w:rsid w:val="00BA6CCC"/>
    <w:rsid w:val="00BA7439"/>
    <w:rsid w:val="00BA75E9"/>
    <w:rsid w:val="00BA75F6"/>
    <w:rsid w:val="00BB03E5"/>
    <w:rsid w:val="00BB0866"/>
    <w:rsid w:val="00BB0B12"/>
    <w:rsid w:val="00BB0CFC"/>
    <w:rsid w:val="00BB0EE5"/>
    <w:rsid w:val="00BB0EF0"/>
    <w:rsid w:val="00BB12B5"/>
    <w:rsid w:val="00BB12E5"/>
    <w:rsid w:val="00BB21B0"/>
    <w:rsid w:val="00BB23C7"/>
    <w:rsid w:val="00BB2864"/>
    <w:rsid w:val="00BB29FC"/>
    <w:rsid w:val="00BB2BD7"/>
    <w:rsid w:val="00BB2F09"/>
    <w:rsid w:val="00BB34D1"/>
    <w:rsid w:val="00BB3BA3"/>
    <w:rsid w:val="00BB3DAC"/>
    <w:rsid w:val="00BB3F5F"/>
    <w:rsid w:val="00BB3FB0"/>
    <w:rsid w:val="00BB4250"/>
    <w:rsid w:val="00BB4501"/>
    <w:rsid w:val="00BB5EC5"/>
    <w:rsid w:val="00BB60BA"/>
    <w:rsid w:val="00BB60C9"/>
    <w:rsid w:val="00BB619A"/>
    <w:rsid w:val="00BB61BC"/>
    <w:rsid w:val="00BB674C"/>
    <w:rsid w:val="00BB6C0A"/>
    <w:rsid w:val="00BB6D47"/>
    <w:rsid w:val="00BB6D68"/>
    <w:rsid w:val="00BB78AF"/>
    <w:rsid w:val="00BB78D2"/>
    <w:rsid w:val="00BC030B"/>
    <w:rsid w:val="00BC04DF"/>
    <w:rsid w:val="00BC124C"/>
    <w:rsid w:val="00BC1358"/>
    <w:rsid w:val="00BC14AD"/>
    <w:rsid w:val="00BC19EA"/>
    <w:rsid w:val="00BC23EC"/>
    <w:rsid w:val="00BC2AA3"/>
    <w:rsid w:val="00BC3827"/>
    <w:rsid w:val="00BC3D9F"/>
    <w:rsid w:val="00BC43DC"/>
    <w:rsid w:val="00BC4888"/>
    <w:rsid w:val="00BC5170"/>
    <w:rsid w:val="00BC51DC"/>
    <w:rsid w:val="00BC52FC"/>
    <w:rsid w:val="00BC59EE"/>
    <w:rsid w:val="00BC5BDB"/>
    <w:rsid w:val="00BC617F"/>
    <w:rsid w:val="00BC6386"/>
    <w:rsid w:val="00BC685E"/>
    <w:rsid w:val="00BC6878"/>
    <w:rsid w:val="00BC68CA"/>
    <w:rsid w:val="00BC6D3A"/>
    <w:rsid w:val="00BC70FF"/>
    <w:rsid w:val="00BC73BD"/>
    <w:rsid w:val="00BD03C1"/>
    <w:rsid w:val="00BD07C1"/>
    <w:rsid w:val="00BD0BF7"/>
    <w:rsid w:val="00BD0D48"/>
    <w:rsid w:val="00BD1637"/>
    <w:rsid w:val="00BD1765"/>
    <w:rsid w:val="00BD18AB"/>
    <w:rsid w:val="00BD2298"/>
    <w:rsid w:val="00BD27EC"/>
    <w:rsid w:val="00BD2CA8"/>
    <w:rsid w:val="00BD32F7"/>
    <w:rsid w:val="00BD3468"/>
    <w:rsid w:val="00BD36F2"/>
    <w:rsid w:val="00BD4029"/>
    <w:rsid w:val="00BD42D7"/>
    <w:rsid w:val="00BD4922"/>
    <w:rsid w:val="00BD4AE2"/>
    <w:rsid w:val="00BD4E72"/>
    <w:rsid w:val="00BD51C1"/>
    <w:rsid w:val="00BD53BE"/>
    <w:rsid w:val="00BD5421"/>
    <w:rsid w:val="00BD545D"/>
    <w:rsid w:val="00BD5695"/>
    <w:rsid w:val="00BD583F"/>
    <w:rsid w:val="00BD5950"/>
    <w:rsid w:val="00BD5A6D"/>
    <w:rsid w:val="00BD6033"/>
    <w:rsid w:val="00BD6A5F"/>
    <w:rsid w:val="00BD6AAC"/>
    <w:rsid w:val="00BD6FB7"/>
    <w:rsid w:val="00BD7460"/>
    <w:rsid w:val="00BD76CE"/>
    <w:rsid w:val="00BE045D"/>
    <w:rsid w:val="00BE09AF"/>
    <w:rsid w:val="00BE0B18"/>
    <w:rsid w:val="00BE0BD7"/>
    <w:rsid w:val="00BE0ED7"/>
    <w:rsid w:val="00BE1462"/>
    <w:rsid w:val="00BE1910"/>
    <w:rsid w:val="00BE19AF"/>
    <w:rsid w:val="00BE20D5"/>
    <w:rsid w:val="00BE22F2"/>
    <w:rsid w:val="00BE2559"/>
    <w:rsid w:val="00BE26A1"/>
    <w:rsid w:val="00BE32E2"/>
    <w:rsid w:val="00BE342F"/>
    <w:rsid w:val="00BE3E2E"/>
    <w:rsid w:val="00BE3EB6"/>
    <w:rsid w:val="00BE48E8"/>
    <w:rsid w:val="00BE4B0F"/>
    <w:rsid w:val="00BE5292"/>
    <w:rsid w:val="00BE609F"/>
    <w:rsid w:val="00BE6104"/>
    <w:rsid w:val="00BE634E"/>
    <w:rsid w:val="00BE6AD9"/>
    <w:rsid w:val="00BE6BE4"/>
    <w:rsid w:val="00BE6DB9"/>
    <w:rsid w:val="00BE734E"/>
    <w:rsid w:val="00BE772B"/>
    <w:rsid w:val="00BF0178"/>
    <w:rsid w:val="00BF0526"/>
    <w:rsid w:val="00BF1A55"/>
    <w:rsid w:val="00BF1E01"/>
    <w:rsid w:val="00BF243F"/>
    <w:rsid w:val="00BF29E6"/>
    <w:rsid w:val="00BF3C21"/>
    <w:rsid w:val="00BF3DE2"/>
    <w:rsid w:val="00BF3F12"/>
    <w:rsid w:val="00BF4411"/>
    <w:rsid w:val="00BF46C9"/>
    <w:rsid w:val="00BF4AE7"/>
    <w:rsid w:val="00BF4D3B"/>
    <w:rsid w:val="00BF56CE"/>
    <w:rsid w:val="00BF5837"/>
    <w:rsid w:val="00BF5E81"/>
    <w:rsid w:val="00BF6213"/>
    <w:rsid w:val="00BF65D1"/>
    <w:rsid w:val="00BF677D"/>
    <w:rsid w:val="00BF68F6"/>
    <w:rsid w:val="00BF6E90"/>
    <w:rsid w:val="00BF7235"/>
    <w:rsid w:val="00BF752F"/>
    <w:rsid w:val="00BF7921"/>
    <w:rsid w:val="00BF7B7D"/>
    <w:rsid w:val="00C0016C"/>
    <w:rsid w:val="00C005D7"/>
    <w:rsid w:val="00C00662"/>
    <w:rsid w:val="00C006A6"/>
    <w:rsid w:val="00C00922"/>
    <w:rsid w:val="00C00F0D"/>
    <w:rsid w:val="00C017CC"/>
    <w:rsid w:val="00C0185E"/>
    <w:rsid w:val="00C0186B"/>
    <w:rsid w:val="00C01B2A"/>
    <w:rsid w:val="00C02244"/>
    <w:rsid w:val="00C029CD"/>
    <w:rsid w:val="00C02AC8"/>
    <w:rsid w:val="00C02C4C"/>
    <w:rsid w:val="00C032AB"/>
    <w:rsid w:val="00C03898"/>
    <w:rsid w:val="00C0392D"/>
    <w:rsid w:val="00C0400F"/>
    <w:rsid w:val="00C040AB"/>
    <w:rsid w:val="00C04347"/>
    <w:rsid w:val="00C0454B"/>
    <w:rsid w:val="00C0461E"/>
    <w:rsid w:val="00C04758"/>
    <w:rsid w:val="00C04D5A"/>
    <w:rsid w:val="00C0513F"/>
    <w:rsid w:val="00C056F3"/>
    <w:rsid w:val="00C05754"/>
    <w:rsid w:val="00C05DC8"/>
    <w:rsid w:val="00C05F30"/>
    <w:rsid w:val="00C06AA0"/>
    <w:rsid w:val="00C07D35"/>
    <w:rsid w:val="00C101F9"/>
    <w:rsid w:val="00C10263"/>
    <w:rsid w:val="00C10404"/>
    <w:rsid w:val="00C106EA"/>
    <w:rsid w:val="00C10A90"/>
    <w:rsid w:val="00C10DE3"/>
    <w:rsid w:val="00C1109C"/>
    <w:rsid w:val="00C11193"/>
    <w:rsid w:val="00C11302"/>
    <w:rsid w:val="00C11690"/>
    <w:rsid w:val="00C117A7"/>
    <w:rsid w:val="00C11B2A"/>
    <w:rsid w:val="00C11E1D"/>
    <w:rsid w:val="00C127B1"/>
    <w:rsid w:val="00C12EE2"/>
    <w:rsid w:val="00C131A0"/>
    <w:rsid w:val="00C137E6"/>
    <w:rsid w:val="00C13A34"/>
    <w:rsid w:val="00C13A48"/>
    <w:rsid w:val="00C13BB1"/>
    <w:rsid w:val="00C13F4F"/>
    <w:rsid w:val="00C13F57"/>
    <w:rsid w:val="00C150EC"/>
    <w:rsid w:val="00C1547F"/>
    <w:rsid w:val="00C1552C"/>
    <w:rsid w:val="00C1563B"/>
    <w:rsid w:val="00C15C16"/>
    <w:rsid w:val="00C15D03"/>
    <w:rsid w:val="00C15FF0"/>
    <w:rsid w:val="00C1618D"/>
    <w:rsid w:val="00C1620E"/>
    <w:rsid w:val="00C16272"/>
    <w:rsid w:val="00C16421"/>
    <w:rsid w:val="00C16BE0"/>
    <w:rsid w:val="00C176BD"/>
    <w:rsid w:val="00C17B71"/>
    <w:rsid w:val="00C17BBA"/>
    <w:rsid w:val="00C17C1D"/>
    <w:rsid w:val="00C17C55"/>
    <w:rsid w:val="00C17DDB"/>
    <w:rsid w:val="00C17FAE"/>
    <w:rsid w:val="00C20276"/>
    <w:rsid w:val="00C206ED"/>
    <w:rsid w:val="00C20E44"/>
    <w:rsid w:val="00C20EA0"/>
    <w:rsid w:val="00C2153C"/>
    <w:rsid w:val="00C219D3"/>
    <w:rsid w:val="00C21A89"/>
    <w:rsid w:val="00C22186"/>
    <w:rsid w:val="00C22770"/>
    <w:rsid w:val="00C22A3B"/>
    <w:rsid w:val="00C22E0C"/>
    <w:rsid w:val="00C231B4"/>
    <w:rsid w:val="00C2339E"/>
    <w:rsid w:val="00C23647"/>
    <w:rsid w:val="00C240CD"/>
    <w:rsid w:val="00C24152"/>
    <w:rsid w:val="00C242D2"/>
    <w:rsid w:val="00C25268"/>
    <w:rsid w:val="00C252A3"/>
    <w:rsid w:val="00C25D63"/>
    <w:rsid w:val="00C260C7"/>
    <w:rsid w:val="00C2654A"/>
    <w:rsid w:val="00C26581"/>
    <w:rsid w:val="00C269D3"/>
    <w:rsid w:val="00C27075"/>
    <w:rsid w:val="00C27105"/>
    <w:rsid w:val="00C275C1"/>
    <w:rsid w:val="00C277FD"/>
    <w:rsid w:val="00C302F5"/>
    <w:rsid w:val="00C30E5E"/>
    <w:rsid w:val="00C31359"/>
    <w:rsid w:val="00C31458"/>
    <w:rsid w:val="00C31827"/>
    <w:rsid w:val="00C31EB0"/>
    <w:rsid w:val="00C32596"/>
    <w:rsid w:val="00C32D36"/>
    <w:rsid w:val="00C330F9"/>
    <w:rsid w:val="00C331A4"/>
    <w:rsid w:val="00C33507"/>
    <w:rsid w:val="00C338A3"/>
    <w:rsid w:val="00C33C35"/>
    <w:rsid w:val="00C34C57"/>
    <w:rsid w:val="00C34CBA"/>
    <w:rsid w:val="00C34E18"/>
    <w:rsid w:val="00C34FE9"/>
    <w:rsid w:val="00C350A5"/>
    <w:rsid w:val="00C352FC"/>
    <w:rsid w:val="00C35448"/>
    <w:rsid w:val="00C35747"/>
    <w:rsid w:val="00C359DC"/>
    <w:rsid w:val="00C3637B"/>
    <w:rsid w:val="00C36988"/>
    <w:rsid w:val="00C372A2"/>
    <w:rsid w:val="00C375C0"/>
    <w:rsid w:val="00C37909"/>
    <w:rsid w:val="00C379FE"/>
    <w:rsid w:val="00C37EEE"/>
    <w:rsid w:val="00C40096"/>
    <w:rsid w:val="00C402C5"/>
    <w:rsid w:val="00C40536"/>
    <w:rsid w:val="00C405E3"/>
    <w:rsid w:val="00C40B33"/>
    <w:rsid w:val="00C4128C"/>
    <w:rsid w:val="00C412ED"/>
    <w:rsid w:val="00C421FE"/>
    <w:rsid w:val="00C42C8C"/>
    <w:rsid w:val="00C42EA7"/>
    <w:rsid w:val="00C43012"/>
    <w:rsid w:val="00C43047"/>
    <w:rsid w:val="00C430EC"/>
    <w:rsid w:val="00C43185"/>
    <w:rsid w:val="00C43982"/>
    <w:rsid w:val="00C439A1"/>
    <w:rsid w:val="00C43CCA"/>
    <w:rsid w:val="00C43ED1"/>
    <w:rsid w:val="00C44A06"/>
    <w:rsid w:val="00C44B95"/>
    <w:rsid w:val="00C44C2B"/>
    <w:rsid w:val="00C44E67"/>
    <w:rsid w:val="00C4597B"/>
    <w:rsid w:val="00C45EF3"/>
    <w:rsid w:val="00C4619B"/>
    <w:rsid w:val="00C4654A"/>
    <w:rsid w:val="00C46661"/>
    <w:rsid w:val="00C46818"/>
    <w:rsid w:val="00C46E83"/>
    <w:rsid w:val="00C46F4F"/>
    <w:rsid w:val="00C470FE"/>
    <w:rsid w:val="00C47140"/>
    <w:rsid w:val="00C47D5F"/>
    <w:rsid w:val="00C502A1"/>
    <w:rsid w:val="00C50CDF"/>
    <w:rsid w:val="00C50F0E"/>
    <w:rsid w:val="00C5118A"/>
    <w:rsid w:val="00C51447"/>
    <w:rsid w:val="00C517BE"/>
    <w:rsid w:val="00C519B7"/>
    <w:rsid w:val="00C51D09"/>
    <w:rsid w:val="00C52948"/>
    <w:rsid w:val="00C52967"/>
    <w:rsid w:val="00C529F7"/>
    <w:rsid w:val="00C52BCD"/>
    <w:rsid w:val="00C52CB0"/>
    <w:rsid w:val="00C53131"/>
    <w:rsid w:val="00C53599"/>
    <w:rsid w:val="00C54F98"/>
    <w:rsid w:val="00C55A93"/>
    <w:rsid w:val="00C56122"/>
    <w:rsid w:val="00C5657C"/>
    <w:rsid w:val="00C566EF"/>
    <w:rsid w:val="00C567BF"/>
    <w:rsid w:val="00C567D0"/>
    <w:rsid w:val="00C5699E"/>
    <w:rsid w:val="00C56B15"/>
    <w:rsid w:val="00C56F33"/>
    <w:rsid w:val="00C57905"/>
    <w:rsid w:val="00C57B4F"/>
    <w:rsid w:val="00C57C44"/>
    <w:rsid w:val="00C57F8C"/>
    <w:rsid w:val="00C60458"/>
    <w:rsid w:val="00C6065C"/>
    <w:rsid w:val="00C60C4A"/>
    <w:rsid w:val="00C60F73"/>
    <w:rsid w:val="00C61006"/>
    <w:rsid w:val="00C61055"/>
    <w:rsid w:val="00C61563"/>
    <w:rsid w:val="00C61938"/>
    <w:rsid w:val="00C629C7"/>
    <w:rsid w:val="00C62D10"/>
    <w:rsid w:val="00C62EFD"/>
    <w:rsid w:val="00C63B75"/>
    <w:rsid w:val="00C63C78"/>
    <w:rsid w:val="00C63E3F"/>
    <w:rsid w:val="00C64C46"/>
    <w:rsid w:val="00C6567F"/>
    <w:rsid w:val="00C656A1"/>
    <w:rsid w:val="00C65A3D"/>
    <w:rsid w:val="00C65E5C"/>
    <w:rsid w:val="00C66384"/>
    <w:rsid w:val="00C66F57"/>
    <w:rsid w:val="00C671A2"/>
    <w:rsid w:val="00C67279"/>
    <w:rsid w:val="00C6778F"/>
    <w:rsid w:val="00C7001E"/>
    <w:rsid w:val="00C7020B"/>
    <w:rsid w:val="00C704B1"/>
    <w:rsid w:val="00C70BED"/>
    <w:rsid w:val="00C7164F"/>
    <w:rsid w:val="00C71A37"/>
    <w:rsid w:val="00C71B03"/>
    <w:rsid w:val="00C71FBD"/>
    <w:rsid w:val="00C72581"/>
    <w:rsid w:val="00C7343C"/>
    <w:rsid w:val="00C73D0E"/>
    <w:rsid w:val="00C748C3"/>
    <w:rsid w:val="00C755EE"/>
    <w:rsid w:val="00C75F4F"/>
    <w:rsid w:val="00C75FA0"/>
    <w:rsid w:val="00C765C8"/>
    <w:rsid w:val="00C767DD"/>
    <w:rsid w:val="00C767E1"/>
    <w:rsid w:val="00C768E8"/>
    <w:rsid w:val="00C76A1F"/>
    <w:rsid w:val="00C76D3F"/>
    <w:rsid w:val="00C77387"/>
    <w:rsid w:val="00C7738D"/>
    <w:rsid w:val="00C77F9F"/>
    <w:rsid w:val="00C801CD"/>
    <w:rsid w:val="00C80344"/>
    <w:rsid w:val="00C804F5"/>
    <w:rsid w:val="00C80E9A"/>
    <w:rsid w:val="00C80F91"/>
    <w:rsid w:val="00C81118"/>
    <w:rsid w:val="00C816DE"/>
    <w:rsid w:val="00C820C5"/>
    <w:rsid w:val="00C8214D"/>
    <w:rsid w:val="00C8247A"/>
    <w:rsid w:val="00C8289A"/>
    <w:rsid w:val="00C828EA"/>
    <w:rsid w:val="00C8290E"/>
    <w:rsid w:val="00C82B4E"/>
    <w:rsid w:val="00C82BF1"/>
    <w:rsid w:val="00C830B9"/>
    <w:rsid w:val="00C8392F"/>
    <w:rsid w:val="00C843F0"/>
    <w:rsid w:val="00C850B8"/>
    <w:rsid w:val="00C85332"/>
    <w:rsid w:val="00C85646"/>
    <w:rsid w:val="00C85A87"/>
    <w:rsid w:val="00C85CBE"/>
    <w:rsid w:val="00C85D42"/>
    <w:rsid w:val="00C85D82"/>
    <w:rsid w:val="00C860A5"/>
    <w:rsid w:val="00C864C4"/>
    <w:rsid w:val="00C864EB"/>
    <w:rsid w:val="00C87C08"/>
    <w:rsid w:val="00C87EEB"/>
    <w:rsid w:val="00C90334"/>
    <w:rsid w:val="00C906A8"/>
    <w:rsid w:val="00C9093C"/>
    <w:rsid w:val="00C909D6"/>
    <w:rsid w:val="00C90A15"/>
    <w:rsid w:val="00C90B57"/>
    <w:rsid w:val="00C90D72"/>
    <w:rsid w:val="00C90DC4"/>
    <w:rsid w:val="00C9103F"/>
    <w:rsid w:val="00C914CF"/>
    <w:rsid w:val="00C92543"/>
    <w:rsid w:val="00C92DAA"/>
    <w:rsid w:val="00C933B1"/>
    <w:rsid w:val="00C938E4"/>
    <w:rsid w:val="00C93EDF"/>
    <w:rsid w:val="00C94A93"/>
    <w:rsid w:val="00C94AAC"/>
    <w:rsid w:val="00C94E2D"/>
    <w:rsid w:val="00C9505A"/>
    <w:rsid w:val="00C953A4"/>
    <w:rsid w:val="00C963FA"/>
    <w:rsid w:val="00C9678E"/>
    <w:rsid w:val="00C96919"/>
    <w:rsid w:val="00C97230"/>
    <w:rsid w:val="00C974A3"/>
    <w:rsid w:val="00C97BE3"/>
    <w:rsid w:val="00CA020E"/>
    <w:rsid w:val="00CA0223"/>
    <w:rsid w:val="00CA0310"/>
    <w:rsid w:val="00CA0B0D"/>
    <w:rsid w:val="00CA0B84"/>
    <w:rsid w:val="00CA10DC"/>
    <w:rsid w:val="00CA125C"/>
    <w:rsid w:val="00CA209A"/>
    <w:rsid w:val="00CA21ED"/>
    <w:rsid w:val="00CA2BC4"/>
    <w:rsid w:val="00CA2C77"/>
    <w:rsid w:val="00CA2C9B"/>
    <w:rsid w:val="00CA33EE"/>
    <w:rsid w:val="00CA34EB"/>
    <w:rsid w:val="00CA3FE9"/>
    <w:rsid w:val="00CA40EB"/>
    <w:rsid w:val="00CA48FE"/>
    <w:rsid w:val="00CA493A"/>
    <w:rsid w:val="00CA4A91"/>
    <w:rsid w:val="00CA4AA5"/>
    <w:rsid w:val="00CA4BBD"/>
    <w:rsid w:val="00CA4D9F"/>
    <w:rsid w:val="00CA7019"/>
    <w:rsid w:val="00CA71A8"/>
    <w:rsid w:val="00CA729F"/>
    <w:rsid w:val="00CA747B"/>
    <w:rsid w:val="00CA7989"/>
    <w:rsid w:val="00CA7B55"/>
    <w:rsid w:val="00CB06FD"/>
    <w:rsid w:val="00CB0E02"/>
    <w:rsid w:val="00CB0F43"/>
    <w:rsid w:val="00CB1190"/>
    <w:rsid w:val="00CB11B6"/>
    <w:rsid w:val="00CB182C"/>
    <w:rsid w:val="00CB23C9"/>
    <w:rsid w:val="00CB316E"/>
    <w:rsid w:val="00CB32F7"/>
    <w:rsid w:val="00CB38D0"/>
    <w:rsid w:val="00CB3BE1"/>
    <w:rsid w:val="00CB46C5"/>
    <w:rsid w:val="00CB4D78"/>
    <w:rsid w:val="00CB4F6F"/>
    <w:rsid w:val="00CB5632"/>
    <w:rsid w:val="00CB5D95"/>
    <w:rsid w:val="00CB6BB3"/>
    <w:rsid w:val="00CB6D67"/>
    <w:rsid w:val="00CB6FB0"/>
    <w:rsid w:val="00CB7445"/>
    <w:rsid w:val="00CB7E61"/>
    <w:rsid w:val="00CC16E8"/>
    <w:rsid w:val="00CC1ACA"/>
    <w:rsid w:val="00CC1F6B"/>
    <w:rsid w:val="00CC1FD0"/>
    <w:rsid w:val="00CC247B"/>
    <w:rsid w:val="00CC2875"/>
    <w:rsid w:val="00CC295F"/>
    <w:rsid w:val="00CC29B4"/>
    <w:rsid w:val="00CC2CD1"/>
    <w:rsid w:val="00CC30BF"/>
    <w:rsid w:val="00CC327F"/>
    <w:rsid w:val="00CC3BF3"/>
    <w:rsid w:val="00CC3E5E"/>
    <w:rsid w:val="00CC3E76"/>
    <w:rsid w:val="00CC4248"/>
    <w:rsid w:val="00CC4B4A"/>
    <w:rsid w:val="00CC5B8D"/>
    <w:rsid w:val="00CC5E48"/>
    <w:rsid w:val="00CC6531"/>
    <w:rsid w:val="00CC6962"/>
    <w:rsid w:val="00CC799A"/>
    <w:rsid w:val="00CD05A4"/>
    <w:rsid w:val="00CD0B4C"/>
    <w:rsid w:val="00CD0E00"/>
    <w:rsid w:val="00CD1115"/>
    <w:rsid w:val="00CD1929"/>
    <w:rsid w:val="00CD1A79"/>
    <w:rsid w:val="00CD1B70"/>
    <w:rsid w:val="00CD1BE5"/>
    <w:rsid w:val="00CD260C"/>
    <w:rsid w:val="00CD290D"/>
    <w:rsid w:val="00CD2DBC"/>
    <w:rsid w:val="00CD3103"/>
    <w:rsid w:val="00CD359B"/>
    <w:rsid w:val="00CD35C6"/>
    <w:rsid w:val="00CD3810"/>
    <w:rsid w:val="00CD3D69"/>
    <w:rsid w:val="00CD3E8E"/>
    <w:rsid w:val="00CD50C8"/>
    <w:rsid w:val="00CD52F5"/>
    <w:rsid w:val="00CD54FA"/>
    <w:rsid w:val="00CD5835"/>
    <w:rsid w:val="00CD590D"/>
    <w:rsid w:val="00CD5EF3"/>
    <w:rsid w:val="00CD60B3"/>
    <w:rsid w:val="00CD66E2"/>
    <w:rsid w:val="00CD68E0"/>
    <w:rsid w:val="00CD69A0"/>
    <w:rsid w:val="00CD743D"/>
    <w:rsid w:val="00CD79F5"/>
    <w:rsid w:val="00CE08C3"/>
    <w:rsid w:val="00CE0984"/>
    <w:rsid w:val="00CE0F3D"/>
    <w:rsid w:val="00CE0F4A"/>
    <w:rsid w:val="00CE17A4"/>
    <w:rsid w:val="00CE1EFB"/>
    <w:rsid w:val="00CE2F5F"/>
    <w:rsid w:val="00CE3015"/>
    <w:rsid w:val="00CE3313"/>
    <w:rsid w:val="00CE363F"/>
    <w:rsid w:val="00CE3AC4"/>
    <w:rsid w:val="00CE4783"/>
    <w:rsid w:val="00CE4924"/>
    <w:rsid w:val="00CE4B91"/>
    <w:rsid w:val="00CE4F87"/>
    <w:rsid w:val="00CE51BE"/>
    <w:rsid w:val="00CE5332"/>
    <w:rsid w:val="00CE54D9"/>
    <w:rsid w:val="00CE5810"/>
    <w:rsid w:val="00CE584E"/>
    <w:rsid w:val="00CE5C48"/>
    <w:rsid w:val="00CE5D2A"/>
    <w:rsid w:val="00CE5D4B"/>
    <w:rsid w:val="00CE64DE"/>
    <w:rsid w:val="00CE6A72"/>
    <w:rsid w:val="00CE6C4E"/>
    <w:rsid w:val="00CE714D"/>
    <w:rsid w:val="00CE7249"/>
    <w:rsid w:val="00CE75E9"/>
    <w:rsid w:val="00CF0D19"/>
    <w:rsid w:val="00CF14BA"/>
    <w:rsid w:val="00CF163E"/>
    <w:rsid w:val="00CF1719"/>
    <w:rsid w:val="00CF18E9"/>
    <w:rsid w:val="00CF1C44"/>
    <w:rsid w:val="00CF24F4"/>
    <w:rsid w:val="00CF292D"/>
    <w:rsid w:val="00CF2A45"/>
    <w:rsid w:val="00CF2FC2"/>
    <w:rsid w:val="00CF3C01"/>
    <w:rsid w:val="00CF4133"/>
    <w:rsid w:val="00CF43C4"/>
    <w:rsid w:val="00CF442C"/>
    <w:rsid w:val="00CF459A"/>
    <w:rsid w:val="00CF4A0F"/>
    <w:rsid w:val="00CF4F58"/>
    <w:rsid w:val="00CF5F67"/>
    <w:rsid w:val="00CF62AE"/>
    <w:rsid w:val="00CF6434"/>
    <w:rsid w:val="00CF69C3"/>
    <w:rsid w:val="00CF6D2C"/>
    <w:rsid w:val="00CF6DCA"/>
    <w:rsid w:val="00CF6E78"/>
    <w:rsid w:val="00CF6F52"/>
    <w:rsid w:val="00CF7114"/>
    <w:rsid w:val="00CF7443"/>
    <w:rsid w:val="00CF7570"/>
    <w:rsid w:val="00CF75B9"/>
    <w:rsid w:val="00CF7715"/>
    <w:rsid w:val="00CF779F"/>
    <w:rsid w:val="00CF7C5F"/>
    <w:rsid w:val="00CF7D50"/>
    <w:rsid w:val="00D00197"/>
    <w:rsid w:val="00D0039F"/>
    <w:rsid w:val="00D00443"/>
    <w:rsid w:val="00D009C7"/>
    <w:rsid w:val="00D0100C"/>
    <w:rsid w:val="00D01110"/>
    <w:rsid w:val="00D01897"/>
    <w:rsid w:val="00D01CA9"/>
    <w:rsid w:val="00D01D98"/>
    <w:rsid w:val="00D023CC"/>
    <w:rsid w:val="00D02840"/>
    <w:rsid w:val="00D02D97"/>
    <w:rsid w:val="00D03421"/>
    <w:rsid w:val="00D03A14"/>
    <w:rsid w:val="00D03B24"/>
    <w:rsid w:val="00D04104"/>
    <w:rsid w:val="00D043DE"/>
    <w:rsid w:val="00D04775"/>
    <w:rsid w:val="00D04798"/>
    <w:rsid w:val="00D04C5B"/>
    <w:rsid w:val="00D0504F"/>
    <w:rsid w:val="00D0525E"/>
    <w:rsid w:val="00D0576B"/>
    <w:rsid w:val="00D05BA1"/>
    <w:rsid w:val="00D05E17"/>
    <w:rsid w:val="00D067FA"/>
    <w:rsid w:val="00D06950"/>
    <w:rsid w:val="00D073CE"/>
    <w:rsid w:val="00D074E1"/>
    <w:rsid w:val="00D07815"/>
    <w:rsid w:val="00D10195"/>
    <w:rsid w:val="00D106A0"/>
    <w:rsid w:val="00D1077F"/>
    <w:rsid w:val="00D10BDA"/>
    <w:rsid w:val="00D10F7D"/>
    <w:rsid w:val="00D110AE"/>
    <w:rsid w:val="00D1112A"/>
    <w:rsid w:val="00D11215"/>
    <w:rsid w:val="00D12117"/>
    <w:rsid w:val="00D127E3"/>
    <w:rsid w:val="00D12CF6"/>
    <w:rsid w:val="00D136EA"/>
    <w:rsid w:val="00D139EE"/>
    <w:rsid w:val="00D13EC2"/>
    <w:rsid w:val="00D13F63"/>
    <w:rsid w:val="00D14068"/>
    <w:rsid w:val="00D14E4E"/>
    <w:rsid w:val="00D14FAA"/>
    <w:rsid w:val="00D15385"/>
    <w:rsid w:val="00D160A8"/>
    <w:rsid w:val="00D16599"/>
    <w:rsid w:val="00D168D6"/>
    <w:rsid w:val="00D1696C"/>
    <w:rsid w:val="00D177B3"/>
    <w:rsid w:val="00D17DB2"/>
    <w:rsid w:val="00D20165"/>
    <w:rsid w:val="00D20666"/>
    <w:rsid w:val="00D20BDC"/>
    <w:rsid w:val="00D20C88"/>
    <w:rsid w:val="00D21910"/>
    <w:rsid w:val="00D22727"/>
    <w:rsid w:val="00D2272F"/>
    <w:rsid w:val="00D22C84"/>
    <w:rsid w:val="00D22E05"/>
    <w:rsid w:val="00D233C9"/>
    <w:rsid w:val="00D238B1"/>
    <w:rsid w:val="00D24507"/>
    <w:rsid w:val="00D246C5"/>
    <w:rsid w:val="00D24E16"/>
    <w:rsid w:val="00D251E2"/>
    <w:rsid w:val="00D256AA"/>
    <w:rsid w:val="00D25903"/>
    <w:rsid w:val="00D25C45"/>
    <w:rsid w:val="00D25D57"/>
    <w:rsid w:val="00D25FA2"/>
    <w:rsid w:val="00D25FDB"/>
    <w:rsid w:val="00D26008"/>
    <w:rsid w:val="00D26388"/>
    <w:rsid w:val="00D2663F"/>
    <w:rsid w:val="00D26F15"/>
    <w:rsid w:val="00D27435"/>
    <w:rsid w:val="00D27659"/>
    <w:rsid w:val="00D30032"/>
    <w:rsid w:val="00D30369"/>
    <w:rsid w:val="00D311E4"/>
    <w:rsid w:val="00D3128D"/>
    <w:rsid w:val="00D31D2C"/>
    <w:rsid w:val="00D31D79"/>
    <w:rsid w:val="00D31F65"/>
    <w:rsid w:val="00D31F93"/>
    <w:rsid w:val="00D322A9"/>
    <w:rsid w:val="00D3291A"/>
    <w:rsid w:val="00D32C21"/>
    <w:rsid w:val="00D337D8"/>
    <w:rsid w:val="00D33E86"/>
    <w:rsid w:val="00D3477E"/>
    <w:rsid w:val="00D35E67"/>
    <w:rsid w:val="00D3607D"/>
    <w:rsid w:val="00D362E6"/>
    <w:rsid w:val="00D362E8"/>
    <w:rsid w:val="00D365DC"/>
    <w:rsid w:val="00D367D4"/>
    <w:rsid w:val="00D36EFC"/>
    <w:rsid w:val="00D36F8C"/>
    <w:rsid w:val="00D37331"/>
    <w:rsid w:val="00D374AF"/>
    <w:rsid w:val="00D37508"/>
    <w:rsid w:val="00D4001C"/>
    <w:rsid w:val="00D40420"/>
    <w:rsid w:val="00D4048E"/>
    <w:rsid w:val="00D404EC"/>
    <w:rsid w:val="00D405DB"/>
    <w:rsid w:val="00D4105A"/>
    <w:rsid w:val="00D41149"/>
    <w:rsid w:val="00D41157"/>
    <w:rsid w:val="00D41251"/>
    <w:rsid w:val="00D41B73"/>
    <w:rsid w:val="00D425DB"/>
    <w:rsid w:val="00D42A3F"/>
    <w:rsid w:val="00D42AA2"/>
    <w:rsid w:val="00D42BF4"/>
    <w:rsid w:val="00D42D63"/>
    <w:rsid w:val="00D42FFE"/>
    <w:rsid w:val="00D431C5"/>
    <w:rsid w:val="00D432B0"/>
    <w:rsid w:val="00D441AF"/>
    <w:rsid w:val="00D442D7"/>
    <w:rsid w:val="00D44329"/>
    <w:rsid w:val="00D448D1"/>
    <w:rsid w:val="00D449EF"/>
    <w:rsid w:val="00D44B8E"/>
    <w:rsid w:val="00D44BEE"/>
    <w:rsid w:val="00D44C7B"/>
    <w:rsid w:val="00D4581E"/>
    <w:rsid w:val="00D45DD7"/>
    <w:rsid w:val="00D45E1C"/>
    <w:rsid w:val="00D45EEA"/>
    <w:rsid w:val="00D45FD0"/>
    <w:rsid w:val="00D4636E"/>
    <w:rsid w:val="00D46F49"/>
    <w:rsid w:val="00D501BE"/>
    <w:rsid w:val="00D503C9"/>
    <w:rsid w:val="00D50749"/>
    <w:rsid w:val="00D50A6B"/>
    <w:rsid w:val="00D50B16"/>
    <w:rsid w:val="00D51878"/>
    <w:rsid w:val="00D51A51"/>
    <w:rsid w:val="00D51A76"/>
    <w:rsid w:val="00D523AC"/>
    <w:rsid w:val="00D53916"/>
    <w:rsid w:val="00D53A05"/>
    <w:rsid w:val="00D53B12"/>
    <w:rsid w:val="00D53BAA"/>
    <w:rsid w:val="00D543FB"/>
    <w:rsid w:val="00D54EF1"/>
    <w:rsid w:val="00D551C3"/>
    <w:rsid w:val="00D55458"/>
    <w:rsid w:val="00D55FF1"/>
    <w:rsid w:val="00D565E8"/>
    <w:rsid w:val="00D57294"/>
    <w:rsid w:val="00D574C9"/>
    <w:rsid w:val="00D57921"/>
    <w:rsid w:val="00D57B25"/>
    <w:rsid w:val="00D57CD5"/>
    <w:rsid w:val="00D60392"/>
    <w:rsid w:val="00D606B1"/>
    <w:rsid w:val="00D60A7E"/>
    <w:rsid w:val="00D60B65"/>
    <w:rsid w:val="00D60E22"/>
    <w:rsid w:val="00D61398"/>
    <w:rsid w:val="00D6147B"/>
    <w:rsid w:val="00D6199F"/>
    <w:rsid w:val="00D62329"/>
    <w:rsid w:val="00D62A56"/>
    <w:rsid w:val="00D62C32"/>
    <w:rsid w:val="00D62D3B"/>
    <w:rsid w:val="00D62DF0"/>
    <w:rsid w:val="00D63290"/>
    <w:rsid w:val="00D6340E"/>
    <w:rsid w:val="00D6371B"/>
    <w:rsid w:val="00D63D95"/>
    <w:rsid w:val="00D63E69"/>
    <w:rsid w:val="00D641D3"/>
    <w:rsid w:val="00D6426F"/>
    <w:rsid w:val="00D645C5"/>
    <w:rsid w:val="00D647F4"/>
    <w:rsid w:val="00D64B8E"/>
    <w:rsid w:val="00D65079"/>
    <w:rsid w:val="00D65207"/>
    <w:rsid w:val="00D660FB"/>
    <w:rsid w:val="00D66341"/>
    <w:rsid w:val="00D6685E"/>
    <w:rsid w:val="00D66A99"/>
    <w:rsid w:val="00D66E67"/>
    <w:rsid w:val="00D672C8"/>
    <w:rsid w:val="00D673D3"/>
    <w:rsid w:val="00D67433"/>
    <w:rsid w:val="00D675E3"/>
    <w:rsid w:val="00D67AD8"/>
    <w:rsid w:val="00D70237"/>
    <w:rsid w:val="00D705AD"/>
    <w:rsid w:val="00D71177"/>
    <w:rsid w:val="00D7137F"/>
    <w:rsid w:val="00D7165E"/>
    <w:rsid w:val="00D7193A"/>
    <w:rsid w:val="00D719D0"/>
    <w:rsid w:val="00D71CFB"/>
    <w:rsid w:val="00D71EE2"/>
    <w:rsid w:val="00D71F80"/>
    <w:rsid w:val="00D7289E"/>
    <w:rsid w:val="00D72BF9"/>
    <w:rsid w:val="00D72F05"/>
    <w:rsid w:val="00D73083"/>
    <w:rsid w:val="00D73571"/>
    <w:rsid w:val="00D736BF"/>
    <w:rsid w:val="00D73CD7"/>
    <w:rsid w:val="00D74828"/>
    <w:rsid w:val="00D74975"/>
    <w:rsid w:val="00D74DF7"/>
    <w:rsid w:val="00D75637"/>
    <w:rsid w:val="00D75989"/>
    <w:rsid w:val="00D75B44"/>
    <w:rsid w:val="00D75C0E"/>
    <w:rsid w:val="00D76994"/>
    <w:rsid w:val="00D76E3D"/>
    <w:rsid w:val="00D76F7D"/>
    <w:rsid w:val="00D77866"/>
    <w:rsid w:val="00D80757"/>
    <w:rsid w:val="00D8130E"/>
    <w:rsid w:val="00D8135E"/>
    <w:rsid w:val="00D8161F"/>
    <w:rsid w:val="00D825C8"/>
    <w:rsid w:val="00D82C08"/>
    <w:rsid w:val="00D83318"/>
    <w:rsid w:val="00D83B83"/>
    <w:rsid w:val="00D83D2D"/>
    <w:rsid w:val="00D8400D"/>
    <w:rsid w:val="00D84115"/>
    <w:rsid w:val="00D847B0"/>
    <w:rsid w:val="00D84CFC"/>
    <w:rsid w:val="00D84E82"/>
    <w:rsid w:val="00D84E88"/>
    <w:rsid w:val="00D84EEC"/>
    <w:rsid w:val="00D8511C"/>
    <w:rsid w:val="00D85621"/>
    <w:rsid w:val="00D8660F"/>
    <w:rsid w:val="00D866CA"/>
    <w:rsid w:val="00D86B34"/>
    <w:rsid w:val="00D86E6B"/>
    <w:rsid w:val="00D874AD"/>
    <w:rsid w:val="00D87711"/>
    <w:rsid w:val="00D87803"/>
    <w:rsid w:val="00D87CED"/>
    <w:rsid w:val="00D90205"/>
    <w:rsid w:val="00D9090A"/>
    <w:rsid w:val="00D90AF7"/>
    <w:rsid w:val="00D90C25"/>
    <w:rsid w:val="00D90FE5"/>
    <w:rsid w:val="00D91460"/>
    <w:rsid w:val="00D91580"/>
    <w:rsid w:val="00D917DC"/>
    <w:rsid w:val="00D92268"/>
    <w:rsid w:val="00D926DB"/>
    <w:rsid w:val="00D92C90"/>
    <w:rsid w:val="00D92FE4"/>
    <w:rsid w:val="00D931E2"/>
    <w:rsid w:val="00D9330E"/>
    <w:rsid w:val="00D93754"/>
    <w:rsid w:val="00D9375D"/>
    <w:rsid w:val="00D94707"/>
    <w:rsid w:val="00D94C8E"/>
    <w:rsid w:val="00D94E0D"/>
    <w:rsid w:val="00D94F6B"/>
    <w:rsid w:val="00D9517F"/>
    <w:rsid w:val="00D95749"/>
    <w:rsid w:val="00D9595B"/>
    <w:rsid w:val="00D976AB"/>
    <w:rsid w:val="00D97CF6"/>
    <w:rsid w:val="00DA034C"/>
    <w:rsid w:val="00DA0517"/>
    <w:rsid w:val="00DA07CD"/>
    <w:rsid w:val="00DA0B98"/>
    <w:rsid w:val="00DA0D4F"/>
    <w:rsid w:val="00DA17DC"/>
    <w:rsid w:val="00DA1B83"/>
    <w:rsid w:val="00DA2879"/>
    <w:rsid w:val="00DA2C4A"/>
    <w:rsid w:val="00DA2F83"/>
    <w:rsid w:val="00DA39CD"/>
    <w:rsid w:val="00DA4094"/>
    <w:rsid w:val="00DA40C9"/>
    <w:rsid w:val="00DA41C3"/>
    <w:rsid w:val="00DA4690"/>
    <w:rsid w:val="00DA483A"/>
    <w:rsid w:val="00DA502F"/>
    <w:rsid w:val="00DA509B"/>
    <w:rsid w:val="00DA519A"/>
    <w:rsid w:val="00DA5410"/>
    <w:rsid w:val="00DA560D"/>
    <w:rsid w:val="00DA5ADF"/>
    <w:rsid w:val="00DA5B77"/>
    <w:rsid w:val="00DA5BA6"/>
    <w:rsid w:val="00DA5DBA"/>
    <w:rsid w:val="00DA5DCC"/>
    <w:rsid w:val="00DA6616"/>
    <w:rsid w:val="00DA7226"/>
    <w:rsid w:val="00DA77EB"/>
    <w:rsid w:val="00DA783D"/>
    <w:rsid w:val="00DB056A"/>
    <w:rsid w:val="00DB07A9"/>
    <w:rsid w:val="00DB1187"/>
    <w:rsid w:val="00DB1617"/>
    <w:rsid w:val="00DB2372"/>
    <w:rsid w:val="00DB2446"/>
    <w:rsid w:val="00DB2894"/>
    <w:rsid w:val="00DB2D70"/>
    <w:rsid w:val="00DB2F65"/>
    <w:rsid w:val="00DB2F78"/>
    <w:rsid w:val="00DB38BD"/>
    <w:rsid w:val="00DB411A"/>
    <w:rsid w:val="00DB4136"/>
    <w:rsid w:val="00DB465C"/>
    <w:rsid w:val="00DB4A87"/>
    <w:rsid w:val="00DB4C48"/>
    <w:rsid w:val="00DB4FFC"/>
    <w:rsid w:val="00DB508F"/>
    <w:rsid w:val="00DB51BF"/>
    <w:rsid w:val="00DB5320"/>
    <w:rsid w:val="00DB5453"/>
    <w:rsid w:val="00DB553D"/>
    <w:rsid w:val="00DB6056"/>
    <w:rsid w:val="00DB6908"/>
    <w:rsid w:val="00DB6947"/>
    <w:rsid w:val="00DB6AF7"/>
    <w:rsid w:val="00DB7A97"/>
    <w:rsid w:val="00DC0873"/>
    <w:rsid w:val="00DC1271"/>
    <w:rsid w:val="00DC13A3"/>
    <w:rsid w:val="00DC148C"/>
    <w:rsid w:val="00DC16AA"/>
    <w:rsid w:val="00DC1731"/>
    <w:rsid w:val="00DC185C"/>
    <w:rsid w:val="00DC19F6"/>
    <w:rsid w:val="00DC23A0"/>
    <w:rsid w:val="00DC2934"/>
    <w:rsid w:val="00DC2C4F"/>
    <w:rsid w:val="00DC34B5"/>
    <w:rsid w:val="00DC37BB"/>
    <w:rsid w:val="00DC38E2"/>
    <w:rsid w:val="00DC3F64"/>
    <w:rsid w:val="00DC435D"/>
    <w:rsid w:val="00DC4828"/>
    <w:rsid w:val="00DC58E7"/>
    <w:rsid w:val="00DC63BD"/>
    <w:rsid w:val="00DC65E0"/>
    <w:rsid w:val="00DC7287"/>
    <w:rsid w:val="00DC77DC"/>
    <w:rsid w:val="00DC7C97"/>
    <w:rsid w:val="00DC7CFC"/>
    <w:rsid w:val="00DC7FC4"/>
    <w:rsid w:val="00DD0176"/>
    <w:rsid w:val="00DD0567"/>
    <w:rsid w:val="00DD081E"/>
    <w:rsid w:val="00DD0A0A"/>
    <w:rsid w:val="00DD1346"/>
    <w:rsid w:val="00DD28DC"/>
    <w:rsid w:val="00DD2DF5"/>
    <w:rsid w:val="00DD325A"/>
    <w:rsid w:val="00DD3FF9"/>
    <w:rsid w:val="00DD4A78"/>
    <w:rsid w:val="00DD4BAF"/>
    <w:rsid w:val="00DD5427"/>
    <w:rsid w:val="00DD559E"/>
    <w:rsid w:val="00DD571A"/>
    <w:rsid w:val="00DD5EBF"/>
    <w:rsid w:val="00DD6027"/>
    <w:rsid w:val="00DD6087"/>
    <w:rsid w:val="00DD6A58"/>
    <w:rsid w:val="00DD6B34"/>
    <w:rsid w:val="00DD73B9"/>
    <w:rsid w:val="00DD75D4"/>
    <w:rsid w:val="00DD7687"/>
    <w:rsid w:val="00DE03DF"/>
    <w:rsid w:val="00DE0B4F"/>
    <w:rsid w:val="00DE1086"/>
    <w:rsid w:val="00DE1223"/>
    <w:rsid w:val="00DE1439"/>
    <w:rsid w:val="00DE1C78"/>
    <w:rsid w:val="00DE2061"/>
    <w:rsid w:val="00DE2394"/>
    <w:rsid w:val="00DE2739"/>
    <w:rsid w:val="00DE2D74"/>
    <w:rsid w:val="00DE3944"/>
    <w:rsid w:val="00DE4653"/>
    <w:rsid w:val="00DE4E80"/>
    <w:rsid w:val="00DE51BA"/>
    <w:rsid w:val="00DE59DD"/>
    <w:rsid w:val="00DE5A38"/>
    <w:rsid w:val="00DE5D5F"/>
    <w:rsid w:val="00DE5DA3"/>
    <w:rsid w:val="00DE651E"/>
    <w:rsid w:val="00DE661B"/>
    <w:rsid w:val="00DE6F53"/>
    <w:rsid w:val="00DE7426"/>
    <w:rsid w:val="00DE74A0"/>
    <w:rsid w:val="00DE7E9A"/>
    <w:rsid w:val="00DF0297"/>
    <w:rsid w:val="00DF06A2"/>
    <w:rsid w:val="00DF0CB2"/>
    <w:rsid w:val="00DF1152"/>
    <w:rsid w:val="00DF12A5"/>
    <w:rsid w:val="00DF16E6"/>
    <w:rsid w:val="00DF1741"/>
    <w:rsid w:val="00DF184A"/>
    <w:rsid w:val="00DF1CE9"/>
    <w:rsid w:val="00DF2713"/>
    <w:rsid w:val="00DF2B7C"/>
    <w:rsid w:val="00DF301F"/>
    <w:rsid w:val="00DF3ADC"/>
    <w:rsid w:val="00DF5CF1"/>
    <w:rsid w:val="00DF6072"/>
    <w:rsid w:val="00DF61CB"/>
    <w:rsid w:val="00DF637A"/>
    <w:rsid w:val="00DF6975"/>
    <w:rsid w:val="00DF6BBC"/>
    <w:rsid w:val="00DF6CAF"/>
    <w:rsid w:val="00DF71C0"/>
    <w:rsid w:val="00DF7373"/>
    <w:rsid w:val="00DF7648"/>
    <w:rsid w:val="00DF7A5F"/>
    <w:rsid w:val="00DF7B17"/>
    <w:rsid w:val="00DF7BF6"/>
    <w:rsid w:val="00DF7D25"/>
    <w:rsid w:val="00DF7D48"/>
    <w:rsid w:val="00E00149"/>
    <w:rsid w:val="00E00152"/>
    <w:rsid w:val="00E0020D"/>
    <w:rsid w:val="00E00E5C"/>
    <w:rsid w:val="00E0151C"/>
    <w:rsid w:val="00E01685"/>
    <w:rsid w:val="00E01829"/>
    <w:rsid w:val="00E01960"/>
    <w:rsid w:val="00E01DCD"/>
    <w:rsid w:val="00E0218A"/>
    <w:rsid w:val="00E024A5"/>
    <w:rsid w:val="00E02749"/>
    <w:rsid w:val="00E0287E"/>
    <w:rsid w:val="00E02A42"/>
    <w:rsid w:val="00E02C75"/>
    <w:rsid w:val="00E02E29"/>
    <w:rsid w:val="00E0318A"/>
    <w:rsid w:val="00E03B79"/>
    <w:rsid w:val="00E0424F"/>
    <w:rsid w:val="00E04CB9"/>
    <w:rsid w:val="00E04EF3"/>
    <w:rsid w:val="00E051B8"/>
    <w:rsid w:val="00E0547C"/>
    <w:rsid w:val="00E056B8"/>
    <w:rsid w:val="00E0599A"/>
    <w:rsid w:val="00E05AFC"/>
    <w:rsid w:val="00E05DBF"/>
    <w:rsid w:val="00E06017"/>
    <w:rsid w:val="00E074F0"/>
    <w:rsid w:val="00E0757B"/>
    <w:rsid w:val="00E077E5"/>
    <w:rsid w:val="00E07B16"/>
    <w:rsid w:val="00E07BCA"/>
    <w:rsid w:val="00E07FAD"/>
    <w:rsid w:val="00E1019A"/>
    <w:rsid w:val="00E102A9"/>
    <w:rsid w:val="00E105D1"/>
    <w:rsid w:val="00E1068B"/>
    <w:rsid w:val="00E1070A"/>
    <w:rsid w:val="00E108E6"/>
    <w:rsid w:val="00E10912"/>
    <w:rsid w:val="00E10C5B"/>
    <w:rsid w:val="00E10C82"/>
    <w:rsid w:val="00E11512"/>
    <w:rsid w:val="00E1158D"/>
    <w:rsid w:val="00E11C2F"/>
    <w:rsid w:val="00E12333"/>
    <w:rsid w:val="00E13A3A"/>
    <w:rsid w:val="00E14308"/>
    <w:rsid w:val="00E14617"/>
    <w:rsid w:val="00E1477C"/>
    <w:rsid w:val="00E14915"/>
    <w:rsid w:val="00E14EB1"/>
    <w:rsid w:val="00E14F3F"/>
    <w:rsid w:val="00E157F1"/>
    <w:rsid w:val="00E15CAF"/>
    <w:rsid w:val="00E15ED6"/>
    <w:rsid w:val="00E16115"/>
    <w:rsid w:val="00E1685C"/>
    <w:rsid w:val="00E169AF"/>
    <w:rsid w:val="00E16D29"/>
    <w:rsid w:val="00E16D56"/>
    <w:rsid w:val="00E16F64"/>
    <w:rsid w:val="00E16FE1"/>
    <w:rsid w:val="00E17DCA"/>
    <w:rsid w:val="00E17F89"/>
    <w:rsid w:val="00E20015"/>
    <w:rsid w:val="00E20142"/>
    <w:rsid w:val="00E20169"/>
    <w:rsid w:val="00E202C7"/>
    <w:rsid w:val="00E205AD"/>
    <w:rsid w:val="00E20984"/>
    <w:rsid w:val="00E20ACF"/>
    <w:rsid w:val="00E211C7"/>
    <w:rsid w:val="00E21E00"/>
    <w:rsid w:val="00E21FB0"/>
    <w:rsid w:val="00E222A3"/>
    <w:rsid w:val="00E225D7"/>
    <w:rsid w:val="00E2261F"/>
    <w:rsid w:val="00E2276D"/>
    <w:rsid w:val="00E229DB"/>
    <w:rsid w:val="00E22CA7"/>
    <w:rsid w:val="00E23329"/>
    <w:rsid w:val="00E234E5"/>
    <w:rsid w:val="00E23767"/>
    <w:rsid w:val="00E2380E"/>
    <w:rsid w:val="00E23D0D"/>
    <w:rsid w:val="00E23D36"/>
    <w:rsid w:val="00E24612"/>
    <w:rsid w:val="00E24D27"/>
    <w:rsid w:val="00E2527D"/>
    <w:rsid w:val="00E258CE"/>
    <w:rsid w:val="00E259C3"/>
    <w:rsid w:val="00E25D2C"/>
    <w:rsid w:val="00E263BD"/>
    <w:rsid w:val="00E2640C"/>
    <w:rsid w:val="00E26717"/>
    <w:rsid w:val="00E26FB1"/>
    <w:rsid w:val="00E2705F"/>
    <w:rsid w:val="00E271A2"/>
    <w:rsid w:val="00E27255"/>
    <w:rsid w:val="00E27967"/>
    <w:rsid w:val="00E27C38"/>
    <w:rsid w:val="00E27E01"/>
    <w:rsid w:val="00E3060A"/>
    <w:rsid w:val="00E3071C"/>
    <w:rsid w:val="00E30CF1"/>
    <w:rsid w:val="00E30D99"/>
    <w:rsid w:val="00E30F91"/>
    <w:rsid w:val="00E313E1"/>
    <w:rsid w:val="00E316AC"/>
    <w:rsid w:val="00E31A85"/>
    <w:rsid w:val="00E322E3"/>
    <w:rsid w:val="00E32FDF"/>
    <w:rsid w:val="00E333D7"/>
    <w:rsid w:val="00E333F7"/>
    <w:rsid w:val="00E33ED5"/>
    <w:rsid w:val="00E340E8"/>
    <w:rsid w:val="00E34530"/>
    <w:rsid w:val="00E34AA1"/>
    <w:rsid w:val="00E34F6B"/>
    <w:rsid w:val="00E35174"/>
    <w:rsid w:val="00E351FB"/>
    <w:rsid w:val="00E356DA"/>
    <w:rsid w:val="00E35BB4"/>
    <w:rsid w:val="00E35DA6"/>
    <w:rsid w:val="00E35EBC"/>
    <w:rsid w:val="00E35F40"/>
    <w:rsid w:val="00E35F50"/>
    <w:rsid w:val="00E360B5"/>
    <w:rsid w:val="00E365EF"/>
    <w:rsid w:val="00E3717F"/>
    <w:rsid w:val="00E37531"/>
    <w:rsid w:val="00E37573"/>
    <w:rsid w:val="00E37942"/>
    <w:rsid w:val="00E37B0E"/>
    <w:rsid w:val="00E37D3E"/>
    <w:rsid w:val="00E37FBE"/>
    <w:rsid w:val="00E40917"/>
    <w:rsid w:val="00E40973"/>
    <w:rsid w:val="00E40D7C"/>
    <w:rsid w:val="00E40F79"/>
    <w:rsid w:val="00E41039"/>
    <w:rsid w:val="00E41086"/>
    <w:rsid w:val="00E41252"/>
    <w:rsid w:val="00E41574"/>
    <w:rsid w:val="00E41F6A"/>
    <w:rsid w:val="00E42697"/>
    <w:rsid w:val="00E42F5F"/>
    <w:rsid w:val="00E4309E"/>
    <w:rsid w:val="00E432A9"/>
    <w:rsid w:val="00E4386B"/>
    <w:rsid w:val="00E43E20"/>
    <w:rsid w:val="00E4427A"/>
    <w:rsid w:val="00E443A9"/>
    <w:rsid w:val="00E4490A"/>
    <w:rsid w:val="00E449DA"/>
    <w:rsid w:val="00E45124"/>
    <w:rsid w:val="00E45342"/>
    <w:rsid w:val="00E45D35"/>
    <w:rsid w:val="00E46022"/>
    <w:rsid w:val="00E467AE"/>
    <w:rsid w:val="00E46F08"/>
    <w:rsid w:val="00E47060"/>
    <w:rsid w:val="00E47437"/>
    <w:rsid w:val="00E475AC"/>
    <w:rsid w:val="00E47EC0"/>
    <w:rsid w:val="00E500E2"/>
    <w:rsid w:val="00E5013C"/>
    <w:rsid w:val="00E50348"/>
    <w:rsid w:val="00E50357"/>
    <w:rsid w:val="00E50838"/>
    <w:rsid w:val="00E5091F"/>
    <w:rsid w:val="00E509F7"/>
    <w:rsid w:val="00E50A45"/>
    <w:rsid w:val="00E50A74"/>
    <w:rsid w:val="00E50AAC"/>
    <w:rsid w:val="00E50EC2"/>
    <w:rsid w:val="00E50F22"/>
    <w:rsid w:val="00E51B1F"/>
    <w:rsid w:val="00E523C3"/>
    <w:rsid w:val="00E52740"/>
    <w:rsid w:val="00E527F4"/>
    <w:rsid w:val="00E52E64"/>
    <w:rsid w:val="00E52E86"/>
    <w:rsid w:val="00E5330D"/>
    <w:rsid w:val="00E53861"/>
    <w:rsid w:val="00E53CBB"/>
    <w:rsid w:val="00E53E13"/>
    <w:rsid w:val="00E53F4F"/>
    <w:rsid w:val="00E542D7"/>
    <w:rsid w:val="00E54434"/>
    <w:rsid w:val="00E544DB"/>
    <w:rsid w:val="00E545B2"/>
    <w:rsid w:val="00E547E2"/>
    <w:rsid w:val="00E54CCE"/>
    <w:rsid w:val="00E55E34"/>
    <w:rsid w:val="00E561F9"/>
    <w:rsid w:val="00E5679D"/>
    <w:rsid w:val="00E56987"/>
    <w:rsid w:val="00E57521"/>
    <w:rsid w:val="00E57660"/>
    <w:rsid w:val="00E5770D"/>
    <w:rsid w:val="00E579B2"/>
    <w:rsid w:val="00E613E4"/>
    <w:rsid w:val="00E6149E"/>
    <w:rsid w:val="00E61693"/>
    <w:rsid w:val="00E61D08"/>
    <w:rsid w:val="00E61E80"/>
    <w:rsid w:val="00E61F88"/>
    <w:rsid w:val="00E62453"/>
    <w:rsid w:val="00E62712"/>
    <w:rsid w:val="00E62F98"/>
    <w:rsid w:val="00E636DC"/>
    <w:rsid w:val="00E63E52"/>
    <w:rsid w:val="00E642D3"/>
    <w:rsid w:val="00E64B6A"/>
    <w:rsid w:val="00E65649"/>
    <w:rsid w:val="00E65BAB"/>
    <w:rsid w:val="00E66014"/>
    <w:rsid w:val="00E661A0"/>
    <w:rsid w:val="00E6629A"/>
    <w:rsid w:val="00E6664B"/>
    <w:rsid w:val="00E6677F"/>
    <w:rsid w:val="00E6697C"/>
    <w:rsid w:val="00E66AC5"/>
    <w:rsid w:val="00E66B35"/>
    <w:rsid w:val="00E67189"/>
    <w:rsid w:val="00E67454"/>
    <w:rsid w:val="00E67FEF"/>
    <w:rsid w:val="00E701E0"/>
    <w:rsid w:val="00E70464"/>
    <w:rsid w:val="00E70839"/>
    <w:rsid w:val="00E708FE"/>
    <w:rsid w:val="00E70F62"/>
    <w:rsid w:val="00E71536"/>
    <w:rsid w:val="00E7156E"/>
    <w:rsid w:val="00E717ED"/>
    <w:rsid w:val="00E71D14"/>
    <w:rsid w:val="00E71F03"/>
    <w:rsid w:val="00E72109"/>
    <w:rsid w:val="00E7238E"/>
    <w:rsid w:val="00E724AD"/>
    <w:rsid w:val="00E724C9"/>
    <w:rsid w:val="00E72E14"/>
    <w:rsid w:val="00E72E64"/>
    <w:rsid w:val="00E73B01"/>
    <w:rsid w:val="00E73CDC"/>
    <w:rsid w:val="00E73DC3"/>
    <w:rsid w:val="00E73E97"/>
    <w:rsid w:val="00E73EAF"/>
    <w:rsid w:val="00E744E6"/>
    <w:rsid w:val="00E7479F"/>
    <w:rsid w:val="00E74925"/>
    <w:rsid w:val="00E75492"/>
    <w:rsid w:val="00E75783"/>
    <w:rsid w:val="00E75D25"/>
    <w:rsid w:val="00E76019"/>
    <w:rsid w:val="00E767C6"/>
    <w:rsid w:val="00E7763B"/>
    <w:rsid w:val="00E77777"/>
    <w:rsid w:val="00E80562"/>
    <w:rsid w:val="00E80855"/>
    <w:rsid w:val="00E80CBF"/>
    <w:rsid w:val="00E80DEE"/>
    <w:rsid w:val="00E8151F"/>
    <w:rsid w:val="00E815D0"/>
    <w:rsid w:val="00E819C4"/>
    <w:rsid w:val="00E81AA1"/>
    <w:rsid w:val="00E81D71"/>
    <w:rsid w:val="00E8212F"/>
    <w:rsid w:val="00E823D4"/>
    <w:rsid w:val="00E824DA"/>
    <w:rsid w:val="00E8256D"/>
    <w:rsid w:val="00E82710"/>
    <w:rsid w:val="00E82AC1"/>
    <w:rsid w:val="00E837C8"/>
    <w:rsid w:val="00E83C56"/>
    <w:rsid w:val="00E83DD6"/>
    <w:rsid w:val="00E83E74"/>
    <w:rsid w:val="00E84047"/>
    <w:rsid w:val="00E84306"/>
    <w:rsid w:val="00E84DC0"/>
    <w:rsid w:val="00E851E7"/>
    <w:rsid w:val="00E85231"/>
    <w:rsid w:val="00E852C3"/>
    <w:rsid w:val="00E8554B"/>
    <w:rsid w:val="00E859F3"/>
    <w:rsid w:val="00E860C9"/>
    <w:rsid w:val="00E86701"/>
    <w:rsid w:val="00E86CD4"/>
    <w:rsid w:val="00E86F47"/>
    <w:rsid w:val="00E86F78"/>
    <w:rsid w:val="00E86FD5"/>
    <w:rsid w:val="00E87D8B"/>
    <w:rsid w:val="00E902CC"/>
    <w:rsid w:val="00E90331"/>
    <w:rsid w:val="00E90363"/>
    <w:rsid w:val="00E907CC"/>
    <w:rsid w:val="00E90E6E"/>
    <w:rsid w:val="00E910A6"/>
    <w:rsid w:val="00E913C9"/>
    <w:rsid w:val="00E91459"/>
    <w:rsid w:val="00E915FA"/>
    <w:rsid w:val="00E91AEA"/>
    <w:rsid w:val="00E91C72"/>
    <w:rsid w:val="00E91E3F"/>
    <w:rsid w:val="00E920D9"/>
    <w:rsid w:val="00E93091"/>
    <w:rsid w:val="00E9319D"/>
    <w:rsid w:val="00E943A2"/>
    <w:rsid w:val="00E94580"/>
    <w:rsid w:val="00E94679"/>
    <w:rsid w:val="00E95137"/>
    <w:rsid w:val="00E951A1"/>
    <w:rsid w:val="00E951A4"/>
    <w:rsid w:val="00E954E1"/>
    <w:rsid w:val="00E95746"/>
    <w:rsid w:val="00E95C84"/>
    <w:rsid w:val="00E95E06"/>
    <w:rsid w:val="00E95E76"/>
    <w:rsid w:val="00E961AF"/>
    <w:rsid w:val="00E9648F"/>
    <w:rsid w:val="00E969AD"/>
    <w:rsid w:val="00E969F1"/>
    <w:rsid w:val="00E96A90"/>
    <w:rsid w:val="00E973DA"/>
    <w:rsid w:val="00E9746D"/>
    <w:rsid w:val="00E974B9"/>
    <w:rsid w:val="00E978CC"/>
    <w:rsid w:val="00E97CD3"/>
    <w:rsid w:val="00EA094E"/>
    <w:rsid w:val="00EA1656"/>
    <w:rsid w:val="00EA16A6"/>
    <w:rsid w:val="00EA186D"/>
    <w:rsid w:val="00EA2071"/>
    <w:rsid w:val="00EA2093"/>
    <w:rsid w:val="00EA3162"/>
    <w:rsid w:val="00EA3649"/>
    <w:rsid w:val="00EA36D0"/>
    <w:rsid w:val="00EA3833"/>
    <w:rsid w:val="00EA3A65"/>
    <w:rsid w:val="00EA43FB"/>
    <w:rsid w:val="00EA4B7E"/>
    <w:rsid w:val="00EA4BE0"/>
    <w:rsid w:val="00EA5268"/>
    <w:rsid w:val="00EA54E2"/>
    <w:rsid w:val="00EA58D9"/>
    <w:rsid w:val="00EA660A"/>
    <w:rsid w:val="00EA6FD2"/>
    <w:rsid w:val="00EA77B4"/>
    <w:rsid w:val="00EA7A44"/>
    <w:rsid w:val="00EA7D97"/>
    <w:rsid w:val="00EB003C"/>
    <w:rsid w:val="00EB01D9"/>
    <w:rsid w:val="00EB0FBB"/>
    <w:rsid w:val="00EB19C0"/>
    <w:rsid w:val="00EB362F"/>
    <w:rsid w:val="00EB4029"/>
    <w:rsid w:val="00EB414B"/>
    <w:rsid w:val="00EB460C"/>
    <w:rsid w:val="00EB4AE0"/>
    <w:rsid w:val="00EB5414"/>
    <w:rsid w:val="00EB587D"/>
    <w:rsid w:val="00EB5BC2"/>
    <w:rsid w:val="00EB5F9C"/>
    <w:rsid w:val="00EB60E7"/>
    <w:rsid w:val="00EB651C"/>
    <w:rsid w:val="00EB686D"/>
    <w:rsid w:val="00EB6CF2"/>
    <w:rsid w:val="00EB6FBD"/>
    <w:rsid w:val="00EB721F"/>
    <w:rsid w:val="00EB7DFA"/>
    <w:rsid w:val="00EC05E6"/>
    <w:rsid w:val="00EC062D"/>
    <w:rsid w:val="00EC0835"/>
    <w:rsid w:val="00EC0C51"/>
    <w:rsid w:val="00EC1113"/>
    <w:rsid w:val="00EC2467"/>
    <w:rsid w:val="00EC277E"/>
    <w:rsid w:val="00EC2AC4"/>
    <w:rsid w:val="00EC3323"/>
    <w:rsid w:val="00EC44FE"/>
    <w:rsid w:val="00EC465E"/>
    <w:rsid w:val="00EC4830"/>
    <w:rsid w:val="00EC4CD1"/>
    <w:rsid w:val="00EC4F99"/>
    <w:rsid w:val="00EC525B"/>
    <w:rsid w:val="00EC5699"/>
    <w:rsid w:val="00EC57D7"/>
    <w:rsid w:val="00EC5C2A"/>
    <w:rsid w:val="00EC679A"/>
    <w:rsid w:val="00EC6FBE"/>
    <w:rsid w:val="00EC7398"/>
    <w:rsid w:val="00EC747E"/>
    <w:rsid w:val="00EC78D5"/>
    <w:rsid w:val="00ED0066"/>
    <w:rsid w:val="00ED03B3"/>
    <w:rsid w:val="00ED0723"/>
    <w:rsid w:val="00ED0B8A"/>
    <w:rsid w:val="00ED12F3"/>
    <w:rsid w:val="00ED15B3"/>
    <w:rsid w:val="00ED1AF9"/>
    <w:rsid w:val="00ED1E03"/>
    <w:rsid w:val="00ED22D1"/>
    <w:rsid w:val="00ED2341"/>
    <w:rsid w:val="00ED246F"/>
    <w:rsid w:val="00ED24AB"/>
    <w:rsid w:val="00ED2DED"/>
    <w:rsid w:val="00ED32FF"/>
    <w:rsid w:val="00ED36C6"/>
    <w:rsid w:val="00ED3777"/>
    <w:rsid w:val="00ED3A3E"/>
    <w:rsid w:val="00ED4394"/>
    <w:rsid w:val="00ED44CC"/>
    <w:rsid w:val="00ED45C5"/>
    <w:rsid w:val="00ED47F9"/>
    <w:rsid w:val="00ED4915"/>
    <w:rsid w:val="00ED5AC3"/>
    <w:rsid w:val="00ED6C4A"/>
    <w:rsid w:val="00ED6D72"/>
    <w:rsid w:val="00ED7110"/>
    <w:rsid w:val="00EE0273"/>
    <w:rsid w:val="00EE04AE"/>
    <w:rsid w:val="00EE1752"/>
    <w:rsid w:val="00EE1756"/>
    <w:rsid w:val="00EE17EC"/>
    <w:rsid w:val="00EE187C"/>
    <w:rsid w:val="00EE2192"/>
    <w:rsid w:val="00EE2265"/>
    <w:rsid w:val="00EE34C0"/>
    <w:rsid w:val="00EE3C77"/>
    <w:rsid w:val="00EE408A"/>
    <w:rsid w:val="00EE4318"/>
    <w:rsid w:val="00EE5215"/>
    <w:rsid w:val="00EE5287"/>
    <w:rsid w:val="00EE53FD"/>
    <w:rsid w:val="00EE5589"/>
    <w:rsid w:val="00EE5A28"/>
    <w:rsid w:val="00EE5D31"/>
    <w:rsid w:val="00EE5E98"/>
    <w:rsid w:val="00EE718D"/>
    <w:rsid w:val="00EE7982"/>
    <w:rsid w:val="00EE7A5D"/>
    <w:rsid w:val="00EE7D0E"/>
    <w:rsid w:val="00EF0E76"/>
    <w:rsid w:val="00EF15B7"/>
    <w:rsid w:val="00EF189E"/>
    <w:rsid w:val="00EF1E22"/>
    <w:rsid w:val="00EF1E2F"/>
    <w:rsid w:val="00EF2182"/>
    <w:rsid w:val="00EF252C"/>
    <w:rsid w:val="00EF2AA4"/>
    <w:rsid w:val="00EF3891"/>
    <w:rsid w:val="00EF39B4"/>
    <w:rsid w:val="00EF3D35"/>
    <w:rsid w:val="00EF3DCA"/>
    <w:rsid w:val="00EF4539"/>
    <w:rsid w:val="00EF48B3"/>
    <w:rsid w:val="00EF53AC"/>
    <w:rsid w:val="00EF582B"/>
    <w:rsid w:val="00EF5A8B"/>
    <w:rsid w:val="00EF5C76"/>
    <w:rsid w:val="00EF62C7"/>
    <w:rsid w:val="00EF63AA"/>
    <w:rsid w:val="00EF64FF"/>
    <w:rsid w:val="00EF6C17"/>
    <w:rsid w:val="00EF6DB3"/>
    <w:rsid w:val="00EF791B"/>
    <w:rsid w:val="00EF7B15"/>
    <w:rsid w:val="00EF7DB6"/>
    <w:rsid w:val="00F005FF"/>
    <w:rsid w:val="00F009B4"/>
    <w:rsid w:val="00F01308"/>
    <w:rsid w:val="00F01E5F"/>
    <w:rsid w:val="00F01E64"/>
    <w:rsid w:val="00F01FB8"/>
    <w:rsid w:val="00F02082"/>
    <w:rsid w:val="00F022E5"/>
    <w:rsid w:val="00F02770"/>
    <w:rsid w:val="00F02A84"/>
    <w:rsid w:val="00F03349"/>
    <w:rsid w:val="00F03693"/>
    <w:rsid w:val="00F0388D"/>
    <w:rsid w:val="00F04C1A"/>
    <w:rsid w:val="00F04E7F"/>
    <w:rsid w:val="00F05ADA"/>
    <w:rsid w:val="00F061A9"/>
    <w:rsid w:val="00F0641B"/>
    <w:rsid w:val="00F06631"/>
    <w:rsid w:val="00F06954"/>
    <w:rsid w:val="00F06A6C"/>
    <w:rsid w:val="00F07065"/>
    <w:rsid w:val="00F07176"/>
    <w:rsid w:val="00F07359"/>
    <w:rsid w:val="00F076A4"/>
    <w:rsid w:val="00F078C3"/>
    <w:rsid w:val="00F078C8"/>
    <w:rsid w:val="00F1014B"/>
    <w:rsid w:val="00F101BB"/>
    <w:rsid w:val="00F10A14"/>
    <w:rsid w:val="00F11743"/>
    <w:rsid w:val="00F11C1F"/>
    <w:rsid w:val="00F11D15"/>
    <w:rsid w:val="00F11DAE"/>
    <w:rsid w:val="00F11E49"/>
    <w:rsid w:val="00F1241F"/>
    <w:rsid w:val="00F12554"/>
    <w:rsid w:val="00F12A5D"/>
    <w:rsid w:val="00F12CEB"/>
    <w:rsid w:val="00F130A4"/>
    <w:rsid w:val="00F130A8"/>
    <w:rsid w:val="00F1326D"/>
    <w:rsid w:val="00F132A1"/>
    <w:rsid w:val="00F13517"/>
    <w:rsid w:val="00F13639"/>
    <w:rsid w:val="00F136DE"/>
    <w:rsid w:val="00F14226"/>
    <w:rsid w:val="00F142CA"/>
    <w:rsid w:val="00F14532"/>
    <w:rsid w:val="00F14683"/>
    <w:rsid w:val="00F14684"/>
    <w:rsid w:val="00F14E9B"/>
    <w:rsid w:val="00F15710"/>
    <w:rsid w:val="00F157DC"/>
    <w:rsid w:val="00F158DD"/>
    <w:rsid w:val="00F1637F"/>
    <w:rsid w:val="00F1759B"/>
    <w:rsid w:val="00F175B0"/>
    <w:rsid w:val="00F1760A"/>
    <w:rsid w:val="00F176B3"/>
    <w:rsid w:val="00F17D1C"/>
    <w:rsid w:val="00F20368"/>
    <w:rsid w:val="00F2044F"/>
    <w:rsid w:val="00F2049A"/>
    <w:rsid w:val="00F20885"/>
    <w:rsid w:val="00F20BDE"/>
    <w:rsid w:val="00F211FA"/>
    <w:rsid w:val="00F228BB"/>
    <w:rsid w:val="00F22981"/>
    <w:rsid w:val="00F23733"/>
    <w:rsid w:val="00F23B3D"/>
    <w:rsid w:val="00F24445"/>
    <w:rsid w:val="00F24594"/>
    <w:rsid w:val="00F25340"/>
    <w:rsid w:val="00F258F5"/>
    <w:rsid w:val="00F25A28"/>
    <w:rsid w:val="00F25C1A"/>
    <w:rsid w:val="00F25CAF"/>
    <w:rsid w:val="00F25DD5"/>
    <w:rsid w:val="00F26303"/>
    <w:rsid w:val="00F27643"/>
    <w:rsid w:val="00F27C19"/>
    <w:rsid w:val="00F27FE5"/>
    <w:rsid w:val="00F3055B"/>
    <w:rsid w:val="00F307CF"/>
    <w:rsid w:val="00F30885"/>
    <w:rsid w:val="00F31DBA"/>
    <w:rsid w:val="00F31FB1"/>
    <w:rsid w:val="00F327EC"/>
    <w:rsid w:val="00F328BC"/>
    <w:rsid w:val="00F32A07"/>
    <w:rsid w:val="00F331CD"/>
    <w:rsid w:val="00F332EA"/>
    <w:rsid w:val="00F33408"/>
    <w:rsid w:val="00F33461"/>
    <w:rsid w:val="00F335EE"/>
    <w:rsid w:val="00F33CA0"/>
    <w:rsid w:val="00F341DD"/>
    <w:rsid w:val="00F3510D"/>
    <w:rsid w:val="00F35569"/>
    <w:rsid w:val="00F35BEB"/>
    <w:rsid w:val="00F35FFB"/>
    <w:rsid w:val="00F360C5"/>
    <w:rsid w:val="00F3706A"/>
    <w:rsid w:val="00F37606"/>
    <w:rsid w:val="00F37E67"/>
    <w:rsid w:val="00F401F8"/>
    <w:rsid w:val="00F40201"/>
    <w:rsid w:val="00F41081"/>
    <w:rsid w:val="00F41282"/>
    <w:rsid w:val="00F415FB"/>
    <w:rsid w:val="00F41CEA"/>
    <w:rsid w:val="00F41E88"/>
    <w:rsid w:val="00F42E59"/>
    <w:rsid w:val="00F433E2"/>
    <w:rsid w:val="00F4391E"/>
    <w:rsid w:val="00F4397B"/>
    <w:rsid w:val="00F43BC8"/>
    <w:rsid w:val="00F43D45"/>
    <w:rsid w:val="00F43E4C"/>
    <w:rsid w:val="00F43EBE"/>
    <w:rsid w:val="00F443F7"/>
    <w:rsid w:val="00F44542"/>
    <w:rsid w:val="00F44A22"/>
    <w:rsid w:val="00F44BAD"/>
    <w:rsid w:val="00F44CB0"/>
    <w:rsid w:val="00F44F11"/>
    <w:rsid w:val="00F45284"/>
    <w:rsid w:val="00F45823"/>
    <w:rsid w:val="00F45894"/>
    <w:rsid w:val="00F4678B"/>
    <w:rsid w:val="00F469DB"/>
    <w:rsid w:val="00F46B1A"/>
    <w:rsid w:val="00F46D51"/>
    <w:rsid w:val="00F50036"/>
    <w:rsid w:val="00F5035A"/>
    <w:rsid w:val="00F50D0C"/>
    <w:rsid w:val="00F50F8B"/>
    <w:rsid w:val="00F51424"/>
    <w:rsid w:val="00F51833"/>
    <w:rsid w:val="00F52333"/>
    <w:rsid w:val="00F52B07"/>
    <w:rsid w:val="00F52C80"/>
    <w:rsid w:val="00F53101"/>
    <w:rsid w:val="00F53268"/>
    <w:rsid w:val="00F532A6"/>
    <w:rsid w:val="00F5336C"/>
    <w:rsid w:val="00F5341C"/>
    <w:rsid w:val="00F53B7E"/>
    <w:rsid w:val="00F53D15"/>
    <w:rsid w:val="00F53D87"/>
    <w:rsid w:val="00F53EB7"/>
    <w:rsid w:val="00F543DC"/>
    <w:rsid w:val="00F5457F"/>
    <w:rsid w:val="00F54DB5"/>
    <w:rsid w:val="00F54E33"/>
    <w:rsid w:val="00F550BA"/>
    <w:rsid w:val="00F562BB"/>
    <w:rsid w:val="00F56309"/>
    <w:rsid w:val="00F563E3"/>
    <w:rsid w:val="00F56A65"/>
    <w:rsid w:val="00F56CD0"/>
    <w:rsid w:val="00F570B8"/>
    <w:rsid w:val="00F577E1"/>
    <w:rsid w:val="00F57969"/>
    <w:rsid w:val="00F579F9"/>
    <w:rsid w:val="00F57B01"/>
    <w:rsid w:val="00F57EAB"/>
    <w:rsid w:val="00F6004B"/>
    <w:rsid w:val="00F61175"/>
    <w:rsid w:val="00F61489"/>
    <w:rsid w:val="00F614EB"/>
    <w:rsid w:val="00F6188C"/>
    <w:rsid w:val="00F619C4"/>
    <w:rsid w:val="00F6236A"/>
    <w:rsid w:val="00F62759"/>
    <w:rsid w:val="00F62A1D"/>
    <w:rsid w:val="00F6301D"/>
    <w:rsid w:val="00F634DD"/>
    <w:rsid w:val="00F638BD"/>
    <w:rsid w:val="00F63CE5"/>
    <w:rsid w:val="00F645BE"/>
    <w:rsid w:val="00F64A20"/>
    <w:rsid w:val="00F64A8D"/>
    <w:rsid w:val="00F65F29"/>
    <w:rsid w:val="00F6625D"/>
    <w:rsid w:val="00F66534"/>
    <w:rsid w:val="00F67025"/>
    <w:rsid w:val="00F67E68"/>
    <w:rsid w:val="00F67F12"/>
    <w:rsid w:val="00F70294"/>
    <w:rsid w:val="00F709B6"/>
    <w:rsid w:val="00F70CF6"/>
    <w:rsid w:val="00F71760"/>
    <w:rsid w:val="00F71E69"/>
    <w:rsid w:val="00F721F6"/>
    <w:rsid w:val="00F732AC"/>
    <w:rsid w:val="00F73403"/>
    <w:rsid w:val="00F73745"/>
    <w:rsid w:val="00F73823"/>
    <w:rsid w:val="00F73DE8"/>
    <w:rsid w:val="00F73E93"/>
    <w:rsid w:val="00F747C5"/>
    <w:rsid w:val="00F74B81"/>
    <w:rsid w:val="00F74BA2"/>
    <w:rsid w:val="00F74F3B"/>
    <w:rsid w:val="00F752E3"/>
    <w:rsid w:val="00F75595"/>
    <w:rsid w:val="00F75887"/>
    <w:rsid w:val="00F75D50"/>
    <w:rsid w:val="00F76094"/>
    <w:rsid w:val="00F763D6"/>
    <w:rsid w:val="00F768B2"/>
    <w:rsid w:val="00F768C7"/>
    <w:rsid w:val="00F76D8B"/>
    <w:rsid w:val="00F77AE1"/>
    <w:rsid w:val="00F802F5"/>
    <w:rsid w:val="00F80574"/>
    <w:rsid w:val="00F8066A"/>
    <w:rsid w:val="00F80927"/>
    <w:rsid w:val="00F80B67"/>
    <w:rsid w:val="00F80DFD"/>
    <w:rsid w:val="00F8194F"/>
    <w:rsid w:val="00F81E9A"/>
    <w:rsid w:val="00F8245E"/>
    <w:rsid w:val="00F82745"/>
    <w:rsid w:val="00F82F8E"/>
    <w:rsid w:val="00F83CCA"/>
    <w:rsid w:val="00F83D51"/>
    <w:rsid w:val="00F83D97"/>
    <w:rsid w:val="00F8421F"/>
    <w:rsid w:val="00F842D8"/>
    <w:rsid w:val="00F84557"/>
    <w:rsid w:val="00F8499C"/>
    <w:rsid w:val="00F84C2E"/>
    <w:rsid w:val="00F84D70"/>
    <w:rsid w:val="00F84F20"/>
    <w:rsid w:val="00F84F25"/>
    <w:rsid w:val="00F85346"/>
    <w:rsid w:val="00F85553"/>
    <w:rsid w:val="00F855F5"/>
    <w:rsid w:val="00F8582A"/>
    <w:rsid w:val="00F85DD1"/>
    <w:rsid w:val="00F8605D"/>
    <w:rsid w:val="00F865B0"/>
    <w:rsid w:val="00F8729F"/>
    <w:rsid w:val="00F87839"/>
    <w:rsid w:val="00F90BEA"/>
    <w:rsid w:val="00F913F9"/>
    <w:rsid w:val="00F91614"/>
    <w:rsid w:val="00F91A9F"/>
    <w:rsid w:val="00F92930"/>
    <w:rsid w:val="00F93417"/>
    <w:rsid w:val="00F94262"/>
    <w:rsid w:val="00F95075"/>
    <w:rsid w:val="00F95645"/>
    <w:rsid w:val="00F95812"/>
    <w:rsid w:val="00F963A7"/>
    <w:rsid w:val="00F96454"/>
    <w:rsid w:val="00F9669E"/>
    <w:rsid w:val="00F967B7"/>
    <w:rsid w:val="00F96875"/>
    <w:rsid w:val="00F96F93"/>
    <w:rsid w:val="00F973B4"/>
    <w:rsid w:val="00F975AE"/>
    <w:rsid w:val="00F97868"/>
    <w:rsid w:val="00F97D02"/>
    <w:rsid w:val="00FA053E"/>
    <w:rsid w:val="00FA05AB"/>
    <w:rsid w:val="00FA0888"/>
    <w:rsid w:val="00FA105C"/>
    <w:rsid w:val="00FA11BA"/>
    <w:rsid w:val="00FA12D3"/>
    <w:rsid w:val="00FA131F"/>
    <w:rsid w:val="00FA142B"/>
    <w:rsid w:val="00FA1678"/>
    <w:rsid w:val="00FA16B8"/>
    <w:rsid w:val="00FA1B09"/>
    <w:rsid w:val="00FA1E42"/>
    <w:rsid w:val="00FA252A"/>
    <w:rsid w:val="00FA2E38"/>
    <w:rsid w:val="00FA3307"/>
    <w:rsid w:val="00FA39FD"/>
    <w:rsid w:val="00FA3F56"/>
    <w:rsid w:val="00FA4375"/>
    <w:rsid w:val="00FA46E7"/>
    <w:rsid w:val="00FA483D"/>
    <w:rsid w:val="00FA4928"/>
    <w:rsid w:val="00FA4F0C"/>
    <w:rsid w:val="00FA6427"/>
    <w:rsid w:val="00FA68A2"/>
    <w:rsid w:val="00FA7072"/>
    <w:rsid w:val="00FA7126"/>
    <w:rsid w:val="00FA7569"/>
    <w:rsid w:val="00FA7A9A"/>
    <w:rsid w:val="00FA7F27"/>
    <w:rsid w:val="00FB0057"/>
    <w:rsid w:val="00FB0880"/>
    <w:rsid w:val="00FB0890"/>
    <w:rsid w:val="00FB0AA8"/>
    <w:rsid w:val="00FB0F37"/>
    <w:rsid w:val="00FB15E4"/>
    <w:rsid w:val="00FB1B28"/>
    <w:rsid w:val="00FB1BED"/>
    <w:rsid w:val="00FB1C72"/>
    <w:rsid w:val="00FB1CE7"/>
    <w:rsid w:val="00FB21EF"/>
    <w:rsid w:val="00FB2BB2"/>
    <w:rsid w:val="00FB2D3B"/>
    <w:rsid w:val="00FB2D3C"/>
    <w:rsid w:val="00FB2E31"/>
    <w:rsid w:val="00FB2EE7"/>
    <w:rsid w:val="00FB33B6"/>
    <w:rsid w:val="00FB3D07"/>
    <w:rsid w:val="00FB3E97"/>
    <w:rsid w:val="00FB4010"/>
    <w:rsid w:val="00FB4078"/>
    <w:rsid w:val="00FB4550"/>
    <w:rsid w:val="00FB4A24"/>
    <w:rsid w:val="00FB4A2E"/>
    <w:rsid w:val="00FB5DCC"/>
    <w:rsid w:val="00FB64CD"/>
    <w:rsid w:val="00FB6749"/>
    <w:rsid w:val="00FB6B86"/>
    <w:rsid w:val="00FB6EC7"/>
    <w:rsid w:val="00FB7545"/>
    <w:rsid w:val="00FC0ECE"/>
    <w:rsid w:val="00FC10AF"/>
    <w:rsid w:val="00FC14F9"/>
    <w:rsid w:val="00FC1763"/>
    <w:rsid w:val="00FC1B4C"/>
    <w:rsid w:val="00FC2B73"/>
    <w:rsid w:val="00FC2FE4"/>
    <w:rsid w:val="00FC31EC"/>
    <w:rsid w:val="00FC334D"/>
    <w:rsid w:val="00FC33B5"/>
    <w:rsid w:val="00FC3C4E"/>
    <w:rsid w:val="00FC4289"/>
    <w:rsid w:val="00FC44D1"/>
    <w:rsid w:val="00FC4901"/>
    <w:rsid w:val="00FC49AE"/>
    <w:rsid w:val="00FC4C33"/>
    <w:rsid w:val="00FC4CC2"/>
    <w:rsid w:val="00FC4DFD"/>
    <w:rsid w:val="00FC5213"/>
    <w:rsid w:val="00FC54E6"/>
    <w:rsid w:val="00FC5B90"/>
    <w:rsid w:val="00FC6161"/>
    <w:rsid w:val="00FC6220"/>
    <w:rsid w:val="00FC6F03"/>
    <w:rsid w:val="00FC70DE"/>
    <w:rsid w:val="00FC7C0D"/>
    <w:rsid w:val="00FC7C1B"/>
    <w:rsid w:val="00FD02BC"/>
    <w:rsid w:val="00FD03CD"/>
    <w:rsid w:val="00FD0533"/>
    <w:rsid w:val="00FD173A"/>
    <w:rsid w:val="00FD1B8B"/>
    <w:rsid w:val="00FD22F7"/>
    <w:rsid w:val="00FD2901"/>
    <w:rsid w:val="00FD29A9"/>
    <w:rsid w:val="00FD2BEA"/>
    <w:rsid w:val="00FD2C5F"/>
    <w:rsid w:val="00FD3BDD"/>
    <w:rsid w:val="00FD3DDA"/>
    <w:rsid w:val="00FD41D2"/>
    <w:rsid w:val="00FD4BFA"/>
    <w:rsid w:val="00FD4F19"/>
    <w:rsid w:val="00FD5404"/>
    <w:rsid w:val="00FD5600"/>
    <w:rsid w:val="00FD5785"/>
    <w:rsid w:val="00FD57D5"/>
    <w:rsid w:val="00FD5D71"/>
    <w:rsid w:val="00FD65B5"/>
    <w:rsid w:val="00FD6BB3"/>
    <w:rsid w:val="00FD6C16"/>
    <w:rsid w:val="00FD771B"/>
    <w:rsid w:val="00FD781B"/>
    <w:rsid w:val="00FD7D6F"/>
    <w:rsid w:val="00FE03D5"/>
    <w:rsid w:val="00FE113C"/>
    <w:rsid w:val="00FE11CE"/>
    <w:rsid w:val="00FE172D"/>
    <w:rsid w:val="00FE198D"/>
    <w:rsid w:val="00FE1A5F"/>
    <w:rsid w:val="00FE1A90"/>
    <w:rsid w:val="00FE1C91"/>
    <w:rsid w:val="00FE1E66"/>
    <w:rsid w:val="00FE2199"/>
    <w:rsid w:val="00FE29C5"/>
    <w:rsid w:val="00FE2D04"/>
    <w:rsid w:val="00FE3B05"/>
    <w:rsid w:val="00FE3ED0"/>
    <w:rsid w:val="00FE423A"/>
    <w:rsid w:val="00FE45A8"/>
    <w:rsid w:val="00FE4B1F"/>
    <w:rsid w:val="00FE4DDB"/>
    <w:rsid w:val="00FE5533"/>
    <w:rsid w:val="00FE5604"/>
    <w:rsid w:val="00FE5AC0"/>
    <w:rsid w:val="00FE5FBB"/>
    <w:rsid w:val="00FE68EC"/>
    <w:rsid w:val="00FE7447"/>
    <w:rsid w:val="00FE74A1"/>
    <w:rsid w:val="00FE779F"/>
    <w:rsid w:val="00FE7BEE"/>
    <w:rsid w:val="00FF01D0"/>
    <w:rsid w:val="00FF021F"/>
    <w:rsid w:val="00FF0274"/>
    <w:rsid w:val="00FF03C2"/>
    <w:rsid w:val="00FF085B"/>
    <w:rsid w:val="00FF0A3E"/>
    <w:rsid w:val="00FF0C9A"/>
    <w:rsid w:val="00FF1145"/>
    <w:rsid w:val="00FF16FE"/>
    <w:rsid w:val="00FF228D"/>
    <w:rsid w:val="00FF26F0"/>
    <w:rsid w:val="00FF2C76"/>
    <w:rsid w:val="00FF2E08"/>
    <w:rsid w:val="00FF2EF3"/>
    <w:rsid w:val="00FF366A"/>
    <w:rsid w:val="00FF3A4A"/>
    <w:rsid w:val="00FF3C9A"/>
    <w:rsid w:val="00FF3E56"/>
    <w:rsid w:val="00FF43B0"/>
    <w:rsid w:val="00FF4442"/>
    <w:rsid w:val="00FF45DF"/>
    <w:rsid w:val="00FF4A46"/>
    <w:rsid w:val="00FF4D5E"/>
    <w:rsid w:val="00FF4F64"/>
    <w:rsid w:val="00FF587E"/>
    <w:rsid w:val="00FF5B28"/>
    <w:rsid w:val="00FF69E5"/>
    <w:rsid w:val="00FF6E4C"/>
    <w:rsid w:val="00FF7D0F"/>
    <w:rsid w:val="00FF7EB9"/>
    <w:rsid w:val="00FF7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lsdException w:name="footnote text" w:locked="1"/>
    <w:lsdException w:name="annotation text" w:locked="1"/>
    <w:lsdException w:name="header" w:locked="1" w:uiPriority="99"/>
    <w:lsdException w:name="footer" w:locked="1" w:uiPriority="99"/>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nhideWhenUsed="0" w:qFormat="1"/>
    <w:lsdException w:name="Salutation" w:locked="1" w:semiHidden="0" w:unhideWhenUsed="0"/>
    <w:lsdException w:name="Date" w:locked="1" w:semiHidden="0" w:unhideWhenUsed="0"/>
    <w:lsdException w:name="Body Text First Indent" w:locked="1" w:semiHidden="0" w:unhideWhenUsed="0"/>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semiHidden="0" w:uiPriority="22" w:unhideWhenUsed="0" w:qFormat="1"/>
    <w:lsdException w:name="Emphasis" w:semiHidden="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uiPriority="99"/>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uiPriority="99"/>
    <w:lsdException w:name="No List" w:locked="1"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BBA"/>
    <w:rPr>
      <w:sz w:val="24"/>
      <w:szCs w:val="24"/>
      <w:lang w:val="es-MX"/>
    </w:rPr>
  </w:style>
  <w:style w:type="paragraph" w:styleId="Ttulo1">
    <w:name w:val="heading 1"/>
    <w:basedOn w:val="Normal"/>
    <w:next w:val="Normal"/>
    <w:link w:val="Ttulo1Car"/>
    <w:qFormat/>
    <w:rsid w:val="0037170D"/>
    <w:pPr>
      <w:keepNext/>
      <w:spacing w:before="240" w:after="60"/>
      <w:outlineLvl w:val="0"/>
    </w:pPr>
    <w:rPr>
      <w:rFonts w:ascii="Arial" w:hAnsi="Arial"/>
      <w:b/>
      <w:bCs/>
      <w:kern w:val="32"/>
      <w:sz w:val="32"/>
      <w:szCs w:val="32"/>
    </w:rPr>
  </w:style>
  <w:style w:type="paragraph" w:styleId="Ttulo2">
    <w:name w:val="heading 2"/>
    <w:basedOn w:val="Normal"/>
    <w:next w:val="Normal"/>
    <w:link w:val="Ttulo2Car"/>
    <w:qFormat/>
    <w:rsid w:val="00854018"/>
    <w:pPr>
      <w:keepNext/>
      <w:spacing w:before="240" w:after="60"/>
      <w:outlineLvl w:val="1"/>
    </w:pPr>
    <w:rPr>
      <w:rFonts w:ascii="Cambria" w:hAnsi="Cambria"/>
      <w:b/>
      <w:bCs/>
      <w:i/>
      <w:iCs/>
      <w:sz w:val="28"/>
      <w:szCs w:val="28"/>
    </w:rPr>
  </w:style>
  <w:style w:type="paragraph" w:styleId="Ttulo3">
    <w:name w:val="heading 3"/>
    <w:basedOn w:val="Normal"/>
    <w:next w:val="Normal"/>
    <w:link w:val="Ttulo3Car"/>
    <w:qFormat/>
    <w:rsid w:val="0037170D"/>
    <w:pPr>
      <w:keepNext/>
      <w:spacing w:before="240" w:after="60"/>
      <w:outlineLvl w:val="2"/>
    </w:pPr>
    <w:rPr>
      <w:rFonts w:ascii="Cambria" w:hAnsi="Cambria"/>
      <w:b/>
      <w:bCs/>
      <w:sz w:val="26"/>
      <w:szCs w:val="26"/>
    </w:rPr>
  </w:style>
  <w:style w:type="paragraph" w:styleId="Ttulo4">
    <w:name w:val="heading 4"/>
    <w:basedOn w:val="Normal"/>
    <w:next w:val="Normal"/>
    <w:link w:val="Ttulo4Car"/>
    <w:qFormat/>
    <w:rsid w:val="0037170D"/>
    <w:pPr>
      <w:keepNext/>
      <w:spacing w:before="240" w:after="60"/>
      <w:outlineLvl w:val="3"/>
    </w:pPr>
    <w:rPr>
      <w:rFonts w:ascii="Calibri" w:hAnsi="Calibri"/>
      <w:b/>
      <w:bCs/>
      <w:sz w:val="28"/>
      <w:szCs w:val="28"/>
    </w:rPr>
  </w:style>
  <w:style w:type="paragraph" w:styleId="Ttulo5">
    <w:name w:val="heading 5"/>
    <w:basedOn w:val="Normal"/>
    <w:next w:val="Normal"/>
    <w:link w:val="Ttulo5Car"/>
    <w:qFormat/>
    <w:rsid w:val="0037170D"/>
    <w:pPr>
      <w:spacing w:before="240" w:after="60"/>
      <w:outlineLvl w:val="4"/>
    </w:pPr>
    <w:rPr>
      <w:rFonts w:ascii="Calibri" w:hAnsi="Calibri"/>
      <w:b/>
      <w:bCs/>
      <w:i/>
      <w:iCs/>
      <w:sz w:val="26"/>
      <w:szCs w:val="26"/>
    </w:rPr>
  </w:style>
  <w:style w:type="paragraph" w:styleId="Ttulo6">
    <w:name w:val="heading 6"/>
    <w:basedOn w:val="Normal"/>
    <w:next w:val="Normal"/>
    <w:link w:val="Ttulo6Car"/>
    <w:qFormat/>
    <w:rsid w:val="0037170D"/>
    <w:pPr>
      <w:spacing w:before="240" w:after="60"/>
      <w:outlineLvl w:val="5"/>
    </w:pPr>
    <w:rPr>
      <w:rFonts w:ascii="Calibri" w:hAnsi="Calibri"/>
      <w:b/>
      <w:bCs/>
      <w:sz w:val="20"/>
      <w:szCs w:val="20"/>
    </w:rPr>
  </w:style>
  <w:style w:type="paragraph" w:styleId="Ttulo7">
    <w:name w:val="heading 7"/>
    <w:basedOn w:val="Normal"/>
    <w:next w:val="Normal"/>
    <w:link w:val="Ttulo7Car"/>
    <w:qFormat/>
    <w:rsid w:val="0037170D"/>
    <w:pPr>
      <w:spacing w:before="240" w:after="60"/>
      <w:outlineLvl w:val="6"/>
    </w:pPr>
    <w:rPr>
      <w:rFonts w:ascii="Calibri" w:hAnsi="Calibri"/>
    </w:rPr>
  </w:style>
  <w:style w:type="paragraph" w:styleId="Ttulo8">
    <w:name w:val="heading 8"/>
    <w:basedOn w:val="Normal"/>
    <w:next w:val="Normal"/>
    <w:link w:val="Ttulo8Car"/>
    <w:qFormat/>
    <w:rsid w:val="0037170D"/>
    <w:pPr>
      <w:spacing w:before="240" w:after="60"/>
      <w:outlineLvl w:val="7"/>
    </w:pPr>
    <w:rPr>
      <w:rFonts w:ascii="Calibri" w:hAnsi="Calibri"/>
      <w:i/>
      <w:iCs/>
    </w:rPr>
  </w:style>
  <w:style w:type="paragraph" w:styleId="Ttulo9">
    <w:name w:val="heading 9"/>
    <w:basedOn w:val="Normal"/>
    <w:next w:val="Normal"/>
    <w:link w:val="Ttulo9Car"/>
    <w:qFormat/>
    <w:rsid w:val="0037170D"/>
    <w:pPr>
      <w:spacing w:before="240" w:after="60"/>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FC49AE"/>
    <w:rPr>
      <w:rFonts w:ascii="Arial" w:hAnsi="Arial" w:cs="Arial"/>
      <w:b/>
      <w:bCs/>
      <w:kern w:val="32"/>
      <w:sz w:val="32"/>
      <w:szCs w:val="32"/>
    </w:rPr>
  </w:style>
  <w:style w:type="character" w:customStyle="1" w:styleId="Ttulo2Car">
    <w:name w:val="Título 2 Car"/>
    <w:link w:val="Ttulo2"/>
    <w:semiHidden/>
    <w:locked/>
    <w:rsid w:val="008268B4"/>
    <w:rPr>
      <w:rFonts w:ascii="Cambria" w:hAnsi="Cambria" w:cs="Times New Roman"/>
      <w:b/>
      <w:bCs/>
      <w:i/>
      <w:iCs/>
      <w:sz w:val="28"/>
      <w:szCs w:val="28"/>
    </w:rPr>
  </w:style>
  <w:style w:type="character" w:customStyle="1" w:styleId="Ttulo3Car">
    <w:name w:val="Título 3 Car"/>
    <w:link w:val="Ttulo3"/>
    <w:semiHidden/>
    <w:locked/>
    <w:rsid w:val="008268B4"/>
    <w:rPr>
      <w:rFonts w:ascii="Cambria" w:hAnsi="Cambria" w:cs="Times New Roman"/>
      <w:b/>
      <w:bCs/>
      <w:sz w:val="26"/>
      <w:szCs w:val="26"/>
    </w:rPr>
  </w:style>
  <w:style w:type="character" w:customStyle="1" w:styleId="Ttulo4Car">
    <w:name w:val="Título 4 Car"/>
    <w:link w:val="Ttulo4"/>
    <w:semiHidden/>
    <w:locked/>
    <w:rsid w:val="008268B4"/>
    <w:rPr>
      <w:rFonts w:ascii="Calibri" w:hAnsi="Calibri" w:cs="Times New Roman"/>
      <w:b/>
      <w:bCs/>
      <w:sz w:val="28"/>
      <w:szCs w:val="28"/>
    </w:rPr>
  </w:style>
  <w:style w:type="character" w:customStyle="1" w:styleId="Ttulo5Car">
    <w:name w:val="Título 5 Car"/>
    <w:link w:val="Ttulo5"/>
    <w:semiHidden/>
    <w:locked/>
    <w:rsid w:val="008268B4"/>
    <w:rPr>
      <w:rFonts w:ascii="Calibri" w:hAnsi="Calibri" w:cs="Times New Roman"/>
      <w:b/>
      <w:bCs/>
      <w:i/>
      <w:iCs/>
      <w:sz w:val="26"/>
      <w:szCs w:val="26"/>
    </w:rPr>
  </w:style>
  <w:style w:type="character" w:customStyle="1" w:styleId="Ttulo6Car">
    <w:name w:val="Título 6 Car"/>
    <w:link w:val="Ttulo6"/>
    <w:semiHidden/>
    <w:locked/>
    <w:rsid w:val="008268B4"/>
    <w:rPr>
      <w:rFonts w:ascii="Calibri" w:hAnsi="Calibri" w:cs="Times New Roman"/>
      <w:b/>
      <w:bCs/>
    </w:rPr>
  </w:style>
  <w:style w:type="character" w:customStyle="1" w:styleId="Ttulo7Car">
    <w:name w:val="Título 7 Car"/>
    <w:link w:val="Ttulo7"/>
    <w:semiHidden/>
    <w:locked/>
    <w:rsid w:val="008268B4"/>
    <w:rPr>
      <w:rFonts w:ascii="Calibri" w:hAnsi="Calibri" w:cs="Times New Roman"/>
      <w:sz w:val="24"/>
      <w:szCs w:val="24"/>
    </w:rPr>
  </w:style>
  <w:style w:type="character" w:customStyle="1" w:styleId="Ttulo8Car">
    <w:name w:val="Título 8 Car"/>
    <w:link w:val="Ttulo8"/>
    <w:semiHidden/>
    <w:locked/>
    <w:rsid w:val="008268B4"/>
    <w:rPr>
      <w:rFonts w:ascii="Calibri" w:hAnsi="Calibri" w:cs="Times New Roman"/>
      <w:i/>
      <w:iCs/>
      <w:sz w:val="24"/>
      <w:szCs w:val="24"/>
    </w:rPr>
  </w:style>
  <w:style w:type="character" w:customStyle="1" w:styleId="Ttulo9Car">
    <w:name w:val="Título 9 Car"/>
    <w:link w:val="Ttulo9"/>
    <w:semiHidden/>
    <w:locked/>
    <w:rsid w:val="008268B4"/>
    <w:rPr>
      <w:rFonts w:ascii="Cambria" w:hAnsi="Cambria" w:cs="Times New Roman"/>
    </w:rPr>
  </w:style>
  <w:style w:type="paragraph" w:styleId="Encabezado">
    <w:name w:val="header"/>
    <w:basedOn w:val="Normal"/>
    <w:link w:val="EncabezadoCar"/>
    <w:uiPriority w:val="99"/>
    <w:rsid w:val="00D57294"/>
    <w:pPr>
      <w:tabs>
        <w:tab w:val="center" w:pos="4320"/>
        <w:tab w:val="right" w:pos="8640"/>
      </w:tabs>
    </w:pPr>
  </w:style>
  <w:style w:type="character" w:customStyle="1" w:styleId="EncabezadoCar">
    <w:name w:val="Encabezado Car"/>
    <w:link w:val="Encabezado"/>
    <w:uiPriority w:val="99"/>
    <w:locked/>
    <w:rsid w:val="008268B4"/>
    <w:rPr>
      <w:rFonts w:cs="Times New Roman"/>
      <w:sz w:val="24"/>
      <w:szCs w:val="24"/>
    </w:rPr>
  </w:style>
  <w:style w:type="paragraph" w:styleId="Piedepgina">
    <w:name w:val="footer"/>
    <w:basedOn w:val="Normal"/>
    <w:link w:val="PiedepginaCar"/>
    <w:uiPriority w:val="99"/>
    <w:rsid w:val="00D57294"/>
    <w:pPr>
      <w:tabs>
        <w:tab w:val="center" w:pos="4320"/>
        <w:tab w:val="right" w:pos="8640"/>
      </w:tabs>
    </w:pPr>
  </w:style>
  <w:style w:type="character" w:customStyle="1" w:styleId="PiedepginaCar">
    <w:name w:val="Pie de página Car"/>
    <w:link w:val="Piedepgina"/>
    <w:uiPriority w:val="99"/>
    <w:locked/>
    <w:rsid w:val="00357DBB"/>
    <w:rPr>
      <w:rFonts w:cs="Times New Roman"/>
      <w:sz w:val="24"/>
      <w:szCs w:val="24"/>
    </w:rPr>
  </w:style>
  <w:style w:type="table" w:styleId="Tablaconcuadrcula">
    <w:name w:val="Table Grid"/>
    <w:aliases w:val="checklist"/>
    <w:basedOn w:val="Tablanormal"/>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Nmerodepgina">
    <w:name w:val="page number"/>
    <w:rsid w:val="00E84047"/>
    <w:rPr>
      <w:rFonts w:cs="Times New Roman"/>
    </w:rPr>
  </w:style>
  <w:style w:type="paragraph" w:styleId="TDC1">
    <w:name w:val="toc 1"/>
    <w:basedOn w:val="Normal"/>
    <w:next w:val="Normal"/>
    <w:autoRedefine/>
    <w:uiPriority w:val="39"/>
    <w:rsid w:val="00476FE4"/>
    <w:pPr>
      <w:tabs>
        <w:tab w:val="left" w:pos="450"/>
        <w:tab w:val="left" w:pos="720"/>
        <w:tab w:val="right" w:leader="dot" w:pos="9350"/>
      </w:tabs>
      <w:spacing w:before="240" w:after="120"/>
    </w:pPr>
    <w:rPr>
      <w:rFonts w:ascii="Arial" w:hAnsi="Arial"/>
      <w:b/>
      <w:bCs/>
      <w:szCs w:val="20"/>
    </w:rPr>
  </w:style>
  <w:style w:type="paragraph" w:styleId="TDC2">
    <w:name w:val="toc 2"/>
    <w:basedOn w:val="Normal"/>
    <w:next w:val="Normal"/>
    <w:autoRedefine/>
    <w:uiPriority w:val="39"/>
    <w:rsid w:val="00BE6DB9"/>
    <w:pPr>
      <w:tabs>
        <w:tab w:val="left" w:pos="1680"/>
        <w:tab w:val="right" w:leader="dot" w:pos="9350"/>
      </w:tabs>
      <w:spacing w:before="120"/>
      <w:ind w:left="720"/>
    </w:pPr>
    <w:rPr>
      <w:rFonts w:ascii="Arial" w:hAnsi="Arial"/>
      <w:i/>
      <w:iCs/>
      <w:sz w:val="20"/>
      <w:szCs w:val="20"/>
    </w:rPr>
  </w:style>
  <w:style w:type="paragraph" w:styleId="TDC3">
    <w:name w:val="toc 3"/>
    <w:basedOn w:val="Normal"/>
    <w:next w:val="Normal"/>
    <w:autoRedefine/>
    <w:uiPriority w:val="39"/>
    <w:rsid w:val="00AA390E"/>
    <w:pPr>
      <w:ind w:left="480"/>
    </w:pPr>
    <w:rPr>
      <w:rFonts w:ascii="Arial" w:hAnsi="Arial"/>
      <w:i/>
      <w:sz w:val="20"/>
      <w:szCs w:val="20"/>
    </w:rPr>
  </w:style>
  <w:style w:type="paragraph" w:styleId="TDC4">
    <w:name w:val="toc 4"/>
    <w:basedOn w:val="Normal"/>
    <w:next w:val="Normal"/>
    <w:autoRedefine/>
    <w:uiPriority w:val="39"/>
    <w:rsid w:val="005B7390"/>
    <w:pPr>
      <w:ind w:left="720"/>
    </w:pPr>
    <w:rPr>
      <w:sz w:val="20"/>
      <w:szCs w:val="20"/>
    </w:rPr>
  </w:style>
  <w:style w:type="paragraph" w:styleId="TDC5">
    <w:name w:val="toc 5"/>
    <w:basedOn w:val="Normal"/>
    <w:next w:val="Normal"/>
    <w:autoRedefine/>
    <w:uiPriority w:val="39"/>
    <w:rsid w:val="005B7390"/>
    <w:pPr>
      <w:ind w:left="960"/>
    </w:pPr>
    <w:rPr>
      <w:sz w:val="20"/>
      <w:szCs w:val="20"/>
    </w:rPr>
  </w:style>
  <w:style w:type="paragraph" w:styleId="TDC6">
    <w:name w:val="toc 6"/>
    <w:basedOn w:val="Normal"/>
    <w:next w:val="Normal"/>
    <w:autoRedefine/>
    <w:uiPriority w:val="39"/>
    <w:rsid w:val="005B7390"/>
    <w:pPr>
      <w:ind w:left="1200"/>
    </w:pPr>
    <w:rPr>
      <w:sz w:val="20"/>
      <w:szCs w:val="20"/>
    </w:rPr>
  </w:style>
  <w:style w:type="paragraph" w:styleId="TDC7">
    <w:name w:val="toc 7"/>
    <w:basedOn w:val="Normal"/>
    <w:next w:val="Normal"/>
    <w:autoRedefine/>
    <w:uiPriority w:val="39"/>
    <w:rsid w:val="005B7390"/>
    <w:pPr>
      <w:ind w:left="1440"/>
    </w:pPr>
    <w:rPr>
      <w:sz w:val="20"/>
      <w:szCs w:val="20"/>
    </w:rPr>
  </w:style>
  <w:style w:type="paragraph" w:styleId="TDC8">
    <w:name w:val="toc 8"/>
    <w:basedOn w:val="Normal"/>
    <w:next w:val="Normal"/>
    <w:autoRedefine/>
    <w:uiPriority w:val="39"/>
    <w:rsid w:val="005B7390"/>
    <w:pPr>
      <w:ind w:left="1680"/>
    </w:pPr>
    <w:rPr>
      <w:sz w:val="20"/>
      <w:szCs w:val="20"/>
    </w:rPr>
  </w:style>
  <w:style w:type="paragraph" w:styleId="TDC9">
    <w:name w:val="toc 9"/>
    <w:basedOn w:val="Normal"/>
    <w:next w:val="Normal"/>
    <w:autoRedefine/>
    <w:uiPriority w:val="39"/>
    <w:rsid w:val="005B7390"/>
    <w:pPr>
      <w:ind w:left="1920"/>
    </w:pPr>
    <w:rPr>
      <w:sz w:val="20"/>
      <w:szCs w:val="20"/>
    </w:rPr>
  </w:style>
  <w:style w:type="character" w:styleId="Hipervnculo">
    <w:name w:val="Hyperlink"/>
    <w:uiPriority w:val="99"/>
    <w:rsid w:val="005B7390"/>
    <w:rPr>
      <w:rFonts w:cs="Times New Roman"/>
      <w:color w:val="0000FF"/>
      <w:u w:val="single"/>
    </w:rPr>
  </w:style>
  <w:style w:type="paragraph" w:customStyle="1" w:styleId="Cover">
    <w:name w:val="Cover"/>
    <w:basedOn w:val="Normal"/>
    <w:rsid w:val="002B31B5"/>
    <w:rPr>
      <w:rFonts w:ascii="Garamond" w:hAnsi="Garamond"/>
      <w:color w:val="AF1E23"/>
      <w:sz w:val="96"/>
      <w:szCs w:val="96"/>
    </w:rPr>
  </w:style>
  <w:style w:type="paragraph" w:styleId="Textoindependiente">
    <w:name w:val="Body Text"/>
    <w:basedOn w:val="Normal"/>
    <w:link w:val="TextoindependienteCar"/>
    <w:rsid w:val="007F20D9"/>
    <w:pPr>
      <w:spacing w:after="120" w:line="220" w:lineRule="exact"/>
    </w:pPr>
  </w:style>
  <w:style w:type="character" w:customStyle="1" w:styleId="TextoindependienteCar">
    <w:name w:val="Texto independiente Car"/>
    <w:link w:val="Textoindependiente"/>
    <w:semiHidden/>
    <w:locked/>
    <w:rsid w:val="008268B4"/>
    <w:rPr>
      <w:rFonts w:cs="Times New Roman"/>
      <w:sz w:val="24"/>
      <w:szCs w:val="24"/>
    </w:rPr>
  </w:style>
  <w:style w:type="paragraph" w:styleId="Ttulo">
    <w:name w:val="Title"/>
    <w:basedOn w:val="Normal"/>
    <w:link w:val="TtuloCar"/>
    <w:qFormat/>
    <w:rsid w:val="007F20D9"/>
    <w:pPr>
      <w:spacing w:before="240" w:after="720"/>
      <w:jc w:val="right"/>
    </w:pPr>
    <w:rPr>
      <w:rFonts w:ascii="Cambria" w:hAnsi="Cambria"/>
      <w:b/>
      <w:bCs/>
      <w:kern w:val="28"/>
      <w:sz w:val="32"/>
      <w:szCs w:val="32"/>
    </w:rPr>
  </w:style>
  <w:style w:type="character" w:customStyle="1" w:styleId="TtuloCar">
    <w:name w:val="Título Car"/>
    <w:link w:val="Ttulo"/>
    <w:locked/>
    <w:rsid w:val="008268B4"/>
    <w:rPr>
      <w:rFonts w:ascii="Cambria" w:hAnsi="Cambria" w:cs="Times New Roman"/>
      <w:b/>
      <w:bCs/>
      <w:kern w:val="28"/>
      <w:sz w:val="32"/>
      <w:szCs w:val="32"/>
    </w:rPr>
  </w:style>
  <w:style w:type="paragraph" w:styleId="Listaconvietas">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Textoennegrita">
    <w:name w:val="Strong"/>
    <w:uiPriority w:val="22"/>
    <w:qFormat/>
    <w:rsid w:val="00AC6B8C"/>
    <w:rPr>
      <w:rFonts w:cs="Times New Roman"/>
      <w:b/>
      <w:bCs/>
    </w:rPr>
  </w:style>
  <w:style w:type="paragraph" w:customStyle="1" w:styleId="StyleHeading1BottomSinglesolidlineGray-5015ptLin">
    <w:name w:val="Style Heading 1 + Bottom: (Single solid line Gray-50%  1.5 pt Lin..."/>
    <w:basedOn w:val="Ttulo1"/>
    <w:link w:val="StyleHeading1BottomSinglesolidlineGray-5015ptLinChar"/>
    <w:rsid w:val="00AA390E"/>
    <w:pPr>
      <w:pBdr>
        <w:bottom w:val="single" w:sz="12" w:space="1" w:color="808080"/>
      </w:pBdr>
    </w:pPr>
    <w:rPr>
      <w:smallCaps/>
      <w:color w:val="AF1E23"/>
    </w:rPr>
  </w:style>
  <w:style w:type="character" w:customStyle="1" w:styleId="StyleArial10pt">
    <w:name w:val="Style Arial 10 pt"/>
    <w:rsid w:val="007737F1"/>
    <w:rPr>
      <w:rFonts w:ascii="Arial" w:hAnsi="Arial" w:cs="Times New Roman"/>
      <w:color w:val="auto"/>
      <w:sz w:val="20"/>
      <w:szCs w:val="20"/>
    </w:rPr>
  </w:style>
  <w:style w:type="paragraph" w:customStyle="1" w:styleId="TableHeadingsmall">
    <w:name w:val="Table Heading (small)"/>
    <w:basedOn w:val="Normal"/>
    <w:rsid w:val="005831FC"/>
    <w:pPr>
      <w:keepNext/>
      <w:keepLines/>
      <w:spacing w:before="120" w:after="120"/>
    </w:pPr>
    <w:rPr>
      <w:rFonts w:ascii="Arial" w:hAnsi="Arial" w:cs="Arial"/>
      <w:b/>
      <w:sz w:val="16"/>
      <w:szCs w:val="20"/>
      <w:lang w:val="en-GB"/>
    </w:rPr>
  </w:style>
  <w:style w:type="paragraph" w:customStyle="1" w:styleId="TableTextsmall">
    <w:name w:val="Table Text (small)"/>
    <w:basedOn w:val="Normal"/>
    <w:rsid w:val="005831FC"/>
    <w:pPr>
      <w:tabs>
        <w:tab w:val="right" w:pos="1022"/>
      </w:tabs>
      <w:spacing w:before="60" w:after="60"/>
    </w:pPr>
    <w:rPr>
      <w:rFonts w:ascii="Arial" w:hAnsi="Arial" w:cs="Arial"/>
      <w:noProof/>
      <w:sz w:val="16"/>
      <w:szCs w:val="20"/>
      <w:lang w:val="en-GB"/>
    </w:rPr>
  </w:style>
  <w:style w:type="paragraph" w:styleId="Prrafodelista">
    <w:name w:val="List Paragraph"/>
    <w:basedOn w:val="Normal"/>
    <w:uiPriority w:val="34"/>
    <w:qFormat/>
    <w:rsid w:val="00240CC6"/>
    <w:pPr>
      <w:spacing w:before="100" w:beforeAutospacing="1" w:after="100" w:afterAutospacing="1"/>
      <w:contextualSpacing/>
    </w:pPr>
    <w:rPr>
      <w:rFonts w:ascii="Calibri" w:hAnsi="Calibri"/>
    </w:rPr>
  </w:style>
  <w:style w:type="paragraph" w:styleId="NormalWeb">
    <w:name w:val="Normal (Web)"/>
    <w:basedOn w:val="Normal"/>
    <w:uiPriority w:val="99"/>
    <w:rsid w:val="00987838"/>
    <w:pPr>
      <w:spacing w:before="100" w:beforeAutospacing="1" w:after="100" w:afterAutospacing="1"/>
    </w:pPr>
  </w:style>
  <w:style w:type="paragraph" w:styleId="Textodeglobo">
    <w:name w:val="Balloon Text"/>
    <w:basedOn w:val="Normal"/>
    <w:link w:val="TextodegloboCar"/>
    <w:semiHidden/>
    <w:rsid w:val="00C17BBA"/>
    <w:rPr>
      <w:rFonts w:ascii="Calibri" w:hAnsi="Calibri"/>
      <w:b/>
      <w:szCs w:val="20"/>
    </w:rPr>
  </w:style>
  <w:style w:type="character" w:customStyle="1" w:styleId="TextodegloboCar">
    <w:name w:val="Texto de globo Car"/>
    <w:link w:val="Textodeglobo"/>
    <w:semiHidden/>
    <w:locked/>
    <w:rsid w:val="00C17BBA"/>
    <w:rPr>
      <w:rFonts w:ascii="Calibri" w:hAnsi="Calibri"/>
      <w:b/>
      <w:sz w:val="24"/>
    </w:rPr>
  </w:style>
  <w:style w:type="paragraph" w:customStyle="1" w:styleId="HeadingBRStyle1">
    <w:name w:val="Heading BR Style1"/>
    <w:basedOn w:val="StyleHeading1BottomSinglesolidlineGray-5015ptLin"/>
    <w:link w:val="HeadingBRStyle1Char"/>
    <w:qFormat/>
    <w:rsid w:val="00467037"/>
    <w:pPr>
      <w:numPr>
        <w:numId w:val="1"/>
      </w:numPr>
    </w:pPr>
    <w:rPr>
      <w:color w:val="17365D"/>
    </w:rPr>
  </w:style>
  <w:style w:type="character" w:customStyle="1" w:styleId="StyleHeading1BottomSinglesolidlineGray-5015ptLinChar">
    <w:name w:val="Style Heading 1 + Bottom: (Single solid line Gray-50%  1.5 pt Lin... Char"/>
    <w:link w:val="StyleHeading1BottomSinglesolidlineGray-5015ptLin"/>
    <w:locked/>
    <w:rsid w:val="00FC49AE"/>
    <w:rPr>
      <w:rFonts w:ascii="Arial" w:hAnsi="Arial" w:cs="Arial"/>
      <w:b/>
      <w:bCs/>
      <w:smallCaps/>
      <w:color w:val="AF1E23"/>
      <w:kern w:val="32"/>
      <w:sz w:val="32"/>
      <w:szCs w:val="32"/>
    </w:rPr>
  </w:style>
  <w:style w:type="character" w:customStyle="1" w:styleId="HeadingBRStyle1Char">
    <w:name w:val="Heading BR Style1 Char"/>
    <w:link w:val="HeadingBRStyle1"/>
    <w:locked/>
    <w:rsid w:val="00FC49AE"/>
    <w:rPr>
      <w:rFonts w:ascii="Arial" w:hAnsi="Arial"/>
      <w:b/>
      <w:bCs/>
      <w:smallCaps/>
      <w:color w:val="17365D"/>
      <w:kern w:val="32"/>
      <w:sz w:val="32"/>
      <w:szCs w:val="32"/>
    </w:rPr>
  </w:style>
  <w:style w:type="paragraph" w:customStyle="1" w:styleId="OutlineHeader1">
    <w:name w:val="Outline Header 1"/>
    <w:basedOn w:val="Normal"/>
    <w:next w:val="Normal"/>
    <w:link w:val="OutlineHeader1Char"/>
    <w:rsid w:val="00E95E76"/>
    <w:pPr>
      <w:numPr>
        <w:numId w:val="2"/>
      </w:numPr>
      <w:pBdr>
        <w:bottom w:val="single" w:sz="18" w:space="1" w:color="333333"/>
      </w:pBdr>
      <w:spacing w:after="240"/>
      <w:jc w:val="both"/>
      <w:outlineLvl w:val="0"/>
    </w:pPr>
    <w:rPr>
      <w:rFonts w:ascii="Arial" w:hAnsi="Arial" w:cs="Arial"/>
      <w:b/>
      <w:sz w:val="32"/>
    </w:rPr>
  </w:style>
  <w:style w:type="character" w:customStyle="1" w:styleId="OutlineHeader1Char">
    <w:name w:val="Outline Header 1 Char"/>
    <w:basedOn w:val="Fuentedeprrafopredeter"/>
    <w:link w:val="OutlineHeader1"/>
    <w:rsid w:val="00E95E76"/>
    <w:rPr>
      <w:rFonts w:ascii="Arial" w:hAnsi="Arial" w:cs="Arial"/>
      <w:b/>
      <w:sz w:val="32"/>
      <w:szCs w:val="24"/>
    </w:rPr>
  </w:style>
  <w:style w:type="paragraph" w:customStyle="1" w:styleId="OutlineHeader2">
    <w:name w:val="Outline Header 2"/>
    <w:basedOn w:val="Normal"/>
    <w:next w:val="Normal"/>
    <w:autoRedefine/>
    <w:rsid w:val="00E95E76"/>
    <w:pPr>
      <w:numPr>
        <w:ilvl w:val="1"/>
        <w:numId w:val="2"/>
      </w:numPr>
      <w:tabs>
        <w:tab w:val="left" w:pos="540"/>
      </w:tabs>
      <w:spacing w:before="60" w:after="120"/>
      <w:outlineLvl w:val="1"/>
    </w:pPr>
    <w:rPr>
      <w:rFonts w:ascii="Arial" w:hAnsi="Arial" w:cs="Arial"/>
      <w:b/>
      <w:noProof/>
      <w:color w:val="333333"/>
      <w:sz w:val="28"/>
      <w:szCs w:val="28"/>
      <w:lang w:val="de-DE"/>
    </w:rPr>
  </w:style>
  <w:style w:type="paragraph" w:customStyle="1" w:styleId="OutlineHeader3">
    <w:name w:val="Outline Header 3"/>
    <w:basedOn w:val="Normal"/>
    <w:next w:val="Normal"/>
    <w:autoRedefine/>
    <w:rsid w:val="00E95E76"/>
    <w:pPr>
      <w:numPr>
        <w:ilvl w:val="2"/>
        <w:numId w:val="2"/>
      </w:numPr>
      <w:tabs>
        <w:tab w:val="left" w:pos="540"/>
      </w:tabs>
      <w:spacing w:after="120"/>
      <w:ind w:right="180"/>
      <w:jc w:val="both"/>
      <w:outlineLvl w:val="2"/>
    </w:pPr>
    <w:rPr>
      <w:rFonts w:ascii="Arial" w:hAnsi="Arial" w:cs="Arial"/>
      <w:b/>
      <w:noProof/>
      <w:color w:val="404040"/>
    </w:rPr>
  </w:style>
  <w:style w:type="paragraph" w:customStyle="1" w:styleId="OutlineHeader4">
    <w:name w:val="Outline Header 4"/>
    <w:basedOn w:val="Normal"/>
    <w:next w:val="Normal"/>
    <w:rsid w:val="00E95E76"/>
    <w:pPr>
      <w:numPr>
        <w:ilvl w:val="3"/>
        <w:numId w:val="2"/>
      </w:numPr>
      <w:spacing w:after="240"/>
      <w:jc w:val="both"/>
      <w:outlineLvl w:val="3"/>
    </w:pPr>
    <w:rPr>
      <w:rFonts w:ascii="Arial" w:hAnsi="Arial" w:cs="Arial"/>
      <w:b/>
      <w:sz w:val="20"/>
      <w:szCs w:val="20"/>
    </w:rPr>
  </w:style>
  <w:style w:type="paragraph" w:customStyle="1" w:styleId="BulletIndent">
    <w:name w:val="Bullet Indent"/>
    <w:basedOn w:val="Normal"/>
    <w:rsid w:val="00E95E76"/>
    <w:pPr>
      <w:tabs>
        <w:tab w:val="left" w:pos="720"/>
        <w:tab w:val="num" w:pos="1440"/>
      </w:tabs>
      <w:ind w:left="1440" w:hanging="360"/>
    </w:pPr>
    <w:rPr>
      <w:rFonts w:ascii="Arial" w:hAnsi="Arial"/>
      <w:sz w:val="20"/>
    </w:rPr>
  </w:style>
  <w:style w:type="paragraph" w:styleId="Textocomentario">
    <w:name w:val="annotation text"/>
    <w:basedOn w:val="Normal"/>
    <w:link w:val="TextocomentarioCar"/>
    <w:locked/>
    <w:rsid w:val="00E95E76"/>
    <w:rPr>
      <w:sz w:val="20"/>
      <w:szCs w:val="20"/>
    </w:rPr>
  </w:style>
  <w:style w:type="character" w:customStyle="1" w:styleId="TextocomentarioCar">
    <w:name w:val="Texto comentario Car"/>
    <w:basedOn w:val="Fuentedeprrafopredeter"/>
    <w:link w:val="Textocomentario"/>
    <w:rsid w:val="00E95E76"/>
  </w:style>
  <w:style w:type="paragraph" w:styleId="Asuntodelcomentario">
    <w:name w:val="annotation subject"/>
    <w:basedOn w:val="Textocomentario"/>
    <w:next w:val="Textocomentario"/>
    <w:link w:val="AsuntodelcomentarioCar"/>
    <w:uiPriority w:val="99"/>
    <w:locked/>
    <w:rsid w:val="00E95E76"/>
    <w:rPr>
      <w:rFonts w:ascii="Arial" w:hAnsi="Arial"/>
      <w:b/>
      <w:bCs/>
    </w:rPr>
  </w:style>
  <w:style w:type="character" w:customStyle="1" w:styleId="AsuntodelcomentarioCar">
    <w:name w:val="Asunto del comentario Car"/>
    <w:basedOn w:val="TextocomentarioCar"/>
    <w:link w:val="Asuntodelcomentario"/>
    <w:uiPriority w:val="99"/>
    <w:rsid w:val="00E95E76"/>
    <w:rPr>
      <w:rFonts w:ascii="Arial" w:hAnsi="Arial"/>
      <w:b/>
      <w:bCs/>
    </w:rPr>
  </w:style>
  <w:style w:type="paragraph" w:customStyle="1" w:styleId="OurlineHeader2">
    <w:name w:val="Ourline Header 2"/>
    <w:basedOn w:val="Normal"/>
    <w:rsid w:val="00E95E76"/>
    <w:pPr>
      <w:tabs>
        <w:tab w:val="num" w:pos="360"/>
        <w:tab w:val="left" w:pos="540"/>
      </w:tabs>
      <w:spacing w:before="60" w:after="120"/>
      <w:ind w:left="360" w:hanging="360"/>
      <w:outlineLvl w:val="1"/>
    </w:pPr>
    <w:rPr>
      <w:rFonts w:ascii="Arial" w:hAnsi="Arial" w:cs="Arial"/>
      <w:b/>
      <w:noProof/>
      <w:color w:val="333333"/>
      <w:sz w:val="28"/>
      <w:szCs w:val="28"/>
      <w:lang w:val="de-DE"/>
    </w:rPr>
  </w:style>
  <w:style w:type="paragraph" w:customStyle="1" w:styleId="atgbody">
    <w:name w:val="atgbody"/>
    <w:basedOn w:val="Normal"/>
    <w:rsid w:val="002D09E2"/>
    <w:pPr>
      <w:spacing w:before="100" w:beforeAutospacing="1" w:after="100" w:afterAutospacing="1"/>
    </w:pPr>
  </w:style>
  <w:style w:type="paragraph" w:customStyle="1" w:styleId="atgbulletedlist">
    <w:name w:val="atgbulletedlist"/>
    <w:basedOn w:val="Normal"/>
    <w:rsid w:val="002D09E2"/>
    <w:pPr>
      <w:spacing w:before="100" w:beforeAutospacing="1" w:after="100" w:afterAutospacing="1"/>
    </w:pPr>
  </w:style>
  <w:style w:type="paragraph" w:customStyle="1" w:styleId="Default">
    <w:name w:val="Default"/>
    <w:rsid w:val="00946D4B"/>
    <w:pPr>
      <w:autoSpaceDE w:val="0"/>
      <w:autoSpaceDN w:val="0"/>
      <w:adjustRightInd w:val="0"/>
    </w:pPr>
    <w:rPr>
      <w:rFonts w:ascii="Arial" w:hAnsi="Arial" w:cs="Arial"/>
      <w:color w:val="000000"/>
      <w:sz w:val="24"/>
      <w:szCs w:val="24"/>
    </w:rPr>
  </w:style>
  <w:style w:type="character" w:styleId="CdigoHTML">
    <w:name w:val="HTML Code"/>
    <w:basedOn w:val="Fuentedeprrafopredeter"/>
    <w:uiPriority w:val="99"/>
    <w:unhideWhenUsed/>
    <w:locked/>
    <w:rsid w:val="009539BE"/>
    <w:rPr>
      <w:rFonts w:ascii="Courier New" w:eastAsia="Times New Roman" w:hAnsi="Courier New" w:cs="Courier New"/>
      <w:sz w:val="20"/>
      <w:szCs w:val="20"/>
    </w:rPr>
  </w:style>
  <w:style w:type="paragraph" w:styleId="Sinespaciado">
    <w:name w:val="No Spacing"/>
    <w:uiPriority w:val="1"/>
    <w:qFormat/>
    <w:rsid w:val="002E3584"/>
    <w:rPr>
      <w:rFonts w:ascii="Calibri" w:hAnsi="Calibri"/>
      <w:sz w:val="22"/>
      <w:szCs w:val="22"/>
    </w:rPr>
  </w:style>
  <w:style w:type="character" w:customStyle="1" w:styleId="st">
    <w:name w:val="st"/>
    <w:basedOn w:val="Fuentedeprrafopredeter"/>
    <w:rsid w:val="00FC7C1B"/>
  </w:style>
  <w:style w:type="paragraph" w:customStyle="1" w:styleId="TMDesignDocHeading1">
    <w:name w:val="TM_DesignDoc_Heading 1"/>
    <w:basedOn w:val="Normal"/>
    <w:next w:val="TMDesignDocHeading2"/>
    <w:qFormat/>
    <w:rsid w:val="00EE5589"/>
    <w:pPr>
      <w:pageBreakBefore/>
      <w:numPr>
        <w:numId w:val="4"/>
      </w:numPr>
      <w:pBdr>
        <w:bottom w:val="single" w:sz="18" w:space="1" w:color="D6E03E"/>
      </w:pBdr>
      <w:spacing w:after="240"/>
      <w:jc w:val="both"/>
    </w:pPr>
    <w:rPr>
      <w:rFonts w:ascii="Arial" w:eastAsia="Batang" w:hAnsi="Arial"/>
      <w:b/>
      <w:color w:val="4C5B52"/>
      <w:sz w:val="36"/>
      <w:lang w:eastAsia="ko-KR"/>
    </w:rPr>
  </w:style>
  <w:style w:type="numbering" w:customStyle="1" w:styleId="TMDesignOutline">
    <w:name w:val="TM_Design_Outline"/>
    <w:uiPriority w:val="99"/>
    <w:rsid w:val="00EE5589"/>
    <w:pPr>
      <w:numPr>
        <w:numId w:val="3"/>
      </w:numPr>
    </w:pPr>
  </w:style>
  <w:style w:type="paragraph" w:customStyle="1" w:styleId="TMDesignDocHeading2">
    <w:name w:val="TM_DesignDoc_Heading 2"/>
    <w:basedOn w:val="Normal"/>
    <w:next w:val="Normal"/>
    <w:link w:val="TMDesignDocHeading2Char"/>
    <w:qFormat/>
    <w:rsid w:val="00EE5589"/>
    <w:pPr>
      <w:numPr>
        <w:ilvl w:val="1"/>
        <w:numId w:val="4"/>
      </w:numPr>
      <w:spacing w:before="60" w:after="120"/>
    </w:pPr>
    <w:rPr>
      <w:rFonts w:ascii="Arial" w:eastAsia="Batang" w:hAnsi="Arial"/>
      <w:b/>
      <w:color w:val="4C5B52"/>
      <w:sz w:val="28"/>
      <w:szCs w:val="28"/>
      <w:lang w:eastAsia="ko-KR"/>
    </w:rPr>
  </w:style>
  <w:style w:type="paragraph" w:customStyle="1" w:styleId="TMDesignDocHeading3">
    <w:name w:val="TM_DesignDoc_Heading 3"/>
    <w:basedOn w:val="Normal"/>
    <w:next w:val="Normal"/>
    <w:qFormat/>
    <w:rsid w:val="00EE5589"/>
    <w:pPr>
      <w:numPr>
        <w:ilvl w:val="2"/>
        <w:numId w:val="4"/>
      </w:numPr>
      <w:spacing w:before="40" w:after="80"/>
    </w:pPr>
    <w:rPr>
      <w:rFonts w:ascii="Arial" w:eastAsia="Batang" w:hAnsi="Arial"/>
      <w:b/>
      <w:color w:val="4C5B52"/>
      <w:lang w:eastAsia="ko-KR"/>
    </w:rPr>
  </w:style>
  <w:style w:type="character" w:customStyle="1" w:styleId="TMDesignDocHeading2Char">
    <w:name w:val="TM_DesignDoc_Heading 2 Char"/>
    <w:link w:val="TMDesignDocHeading2"/>
    <w:rsid w:val="00EE5589"/>
    <w:rPr>
      <w:rFonts w:ascii="Arial" w:eastAsia="Batang" w:hAnsi="Arial"/>
      <w:b/>
      <w:color w:val="4C5B52"/>
      <w:sz w:val="28"/>
      <w:szCs w:val="28"/>
      <w:lang w:eastAsia="ko-KR"/>
    </w:rPr>
  </w:style>
  <w:style w:type="paragraph" w:customStyle="1" w:styleId="JohnDeere">
    <w:name w:val="John Deere"/>
    <w:basedOn w:val="Prrafodelista"/>
    <w:qFormat/>
    <w:rsid w:val="00EE5589"/>
    <w:pPr>
      <w:numPr>
        <w:ilvl w:val="6"/>
        <w:numId w:val="4"/>
      </w:numPr>
      <w:tabs>
        <w:tab w:val="left" w:pos="1455"/>
      </w:tabs>
      <w:spacing w:before="0" w:beforeAutospacing="0" w:after="0" w:afterAutospacing="0"/>
      <w:ind w:left="432" w:hanging="432"/>
    </w:pPr>
    <w:rPr>
      <w:rFonts w:ascii="Arial" w:eastAsia="Cambria" w:hAnsi="Arial"/>
      <w:b/>
      <w:bCs/>
      <w:sz w:val="20"/>
      <w:szCs w:val="22"/>
    </w:rPr>
  </w:style>
  <w:style w:type="paragraph" w:customStyle="1" w:styleId="TableHeader">
    <w:name w:val="Table Header"/>
    <w:basedOn w:val="Normal"/>
    <w:next w:val="Normal"/>
    <w:qFormat/>
    <w:rsid w:val="00AA42BF"/>
    <w:rPr>
      <w:rFonts w:ascii="Arial" w:eastAsia="Batang" w:hAnsi="Arial"/>
      <w:b/>
      <w:color w:val="FFFFFF"/>
      <w:sz w:val="20"/>
      <w:lang w:eastAsia="ko-KR"/>
    </w:rPr>
  </w:style>
  <w:style w:type="table" w:styleId="Listaclara">
    <w:name w:val="Light List"/>
    <w:basedOn w:val="Tablanormal"/>
    <w:uiPriority w:val="61"/>
    <w:rsid w:val="00AA42BF"/>
    <w:rPr>
      <w:rFonts w:eastAsia="Batang"/>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tulodeTDC">
    <w:name w:val="TOC Heading"/>
    <w:basedOn w:val="Ttulo1"/>
    <w:next w:val="Normal"/>
    <w:uiPriority w:val="39"/>
    <w:semiHidden/>
    <w:unhideWhenUsed/>
    <w:qFormat/>
    <w:rsid w:val="00492BB8"/>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apple-converted-space">
    <w:name w:val="apple-converted-space"/>
    <w:basedOn w:val="Fuentedeprrafopredeter"/>
    <w:rsid w:val="00A022C9"/>
  </w:style>
  <w:style w:type="table" w:styleId="Tablaprofesional">
    <w:name w:val="Table Professional"/>
    <w:basedOn w:val="Tablanormal"/>
    <w:locked/>
    <w:rsid w:val="00A022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rFonts w:ascii="Calibri" w:hAnsi="Calibri"/>
        <w:b/>
        <w:bCs/>
        <w:color w:val="auto"/>
        <w:sz w:val="18"/>
      </w:rPr>
      <w:tblPr/>
      <w:tcPr>
        <w:shd w:val="clear" w:color="auto" w:fill="92D050"/>
      </w:tcPr>
    </w:tblStylePr>
  </w:style>
  <w:style w:type="character" w:styleId="Refdecomentario">
    <w:name w:val="annotation reference"/>
    <w:basedOn w:val="Fuentedeprrafopredeter"/>
    <w:locked/>
    <w:rsid w:val="00A022C9"/>
    <w:rPr>
      <w:sz w:val="18"/>
      <w:szCs w:val="18"/>
    </w:rPr>
  </w:style>
  <w:style w:type="table" w:styleId="Tablaconcuadrcula8">
    <w:name w:val="Table Grid 8"/>
    <w:basedOn w:val="Tablanormal"/>
    <w:locked/>
    <w:rsid w:val="00A95AF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Epgrafe">
    <w:name w:val="caption"/>
    <w:basedOn w:val="Normal"/>
    <w:next w:val="Normal"/>
    <w:unhideWhenUsed/>
    <w:qFormat/>
    <w:rsid w:val="00995742"/>
    <w:pPr>
      <w:spacing w:after="200"/>
    </w:pPr>
    <w:rPr>
      <w:b/>
      <w:bCs/>
      <w:color w:val="4F81BD" w:themeColor="accent1"/>
      <w:sz w:val="18"/>
      <w:szCs w:val="18"/>
    </w:rPr>
  </w:style>
  <w:style w:type="character" w:styleId="Textodelmarcadordeposicin">
    <w:name w:val="Placeholder Text"/>
    <w:basedOn w:val="Fuentedeprrafopredeter"/>
    <w:rsid w:val="0081466A"/>
    <w:rPr>
      <w:color w:val="808080"/>
    </w:rPr>
  </w:style>
  <w:style w:type="character" w:styleId="Hipervnculovisitado">
    <w:name w:val="FollowedHyperlink"/>
    <w:basedOn w:val="Fuentedeprrafopredeter"/>
    <w:locked/>
    <w:rsid w:val="00A35466"/>
    <w:rPr>
      <w:color w:val="800080" w:themeColor="followedHyperlink"/>
      <w:u w:val="single"/>
    </w:rPr>
  </w:style>
  <w:style w:type="paragraph" w:styleId="Revisin">
    <w:name w:val="Revision"/>
    <w:hidden/>
    <w:uiPriority w:val="99"/>
    <w:semiHidden/>
    <w:rsid w:val="008267B5"/>
    <w:rPr>
      <w:sz w:val="24"/>
      <w:szCs w:val="24"/>
    </w:rPr>
  </w:style>
  <w:style w:type="character" w:customStyle="1" w:styleId="hps">
    <w:name w:val="hps"/>
    <w:basedOn w:val="Fuentedeprrafopredeter"/>
    <w:rsid w:val="000B1195"/>
  </w:style>
  <w:style w:type="character" w:customStyle="1" w:styleId="block">
    <w:name w:val="block"/>
    <w:basedOn w:val="Fuentedeprrafopredeter"/>
    <w:rsid w:val="006333B9"/>
  </w:style>
  <w:style w:type="character" w:customStyle="1" w:styleId="ABLOCKPARAChar">
    <w:name w:val="A BLOCK PARA Char"/>
    <w:link w:val="ABLOCKPARA"/>
    <w:semiHidden/>
    <w:locked/>
    <w:rsid w:val="002670E5"/>
    <w:rPr>
      <w:rFonts w:ascii="Book Antiqua" w:hAnsi="Book Antiqua"/>
      <w:sz w:val="22"/>
      <w:lang w:val="pt-BR" w:eastAsia="pt-BR"/>
    </w:rPr>
  </w:style>
  <w:style w:type="paragraph" w:customStyle="1" w:styleId="ABLOCKPARA">
    <w:name w:val="A BLOCK PARA"/>
    <w:basedOn w:val="Normal"/>
    <w:link w:val="ABLOCKPARAChar"/>
    <w:semiHidden/>
    <w:rsid w:val="002670E5"/>
    <w:rPr>
      <w:rFonts w:ascii="Book Antiqua" w:hAnsi="Book Antiqua"/>
      <w:sz w:val="22"/>
      <w:szCs w:val="20"/>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lsdException w:name="footnote text" w:locked="1"/>
    <w:lsdException w:name="annotation text" w:locked="1"/>
    <w:lsdException w:name="header" w:locked="1" w:uiPriority="99"/>
    <w:lsdException w:name="footer" w:locked="1" w:uiPriority="99"/>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nhideWhenUsed="0" w:qFormat="1"/>
    <w:lsdException w:name="Salutation" w:locked="1" w:semiHidden="0" w:unhideWhenUsed="0"/>
    <w:lsdException w:name="Date" w:locked="1" w:semiHidden="0" w:unhideWhenUsed="0"/>
    <w:lsdException w:name="Body Text First Indent" w:locked="1" w:semiHidden="0" w:unhideWhenUsed="0"/>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semiHidden="0" w:uiPriority="22" w:unhideWhenUsed="0" w:qFormat="1"/>
    <w:lsdException w:name="Emphasis" w:semiHidden="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uiPriority="99"/>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uiPriority="99"/>
    <w:lsdException w:name="No List" w:locked="1"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BBA"/>
    <w:rPr>
      <w:sz w:val="24"/>
      <w:szCs w:val="24"/>
      <w:lang w:val="es-MX"/>
    </w:rPr>
  </w:style>
  <w:style w:type="paragraph" w:styleId="Ttulo1">
    <w:name w:val="heading 1"/>
    <w:basedOn w:val="Normal"/>
    <w:next w:val="Normal"/>
    <w:link w:val="Ttulo1Car"/>
    <w:qFormat/>
    <w:rsid w:val="0037170D"/>
    <w:pPr>
      <w:keepNext/>
      <w:spacing w:before="240" w:after="60"/>
      <w:outlineLvl w:val="0"/>
    </w:pPr>
    <w:rPr>
      <w:rFonts w:ascii="Arial" w:hAnsi="Arial"/>
      <w:b/>
      <w:bCs/>
      <w:kern w:val="32"/>
      <w:sz w:val="32"/>
      <w:szCs w:val="32"/>
    </w:rPr>
  </w:style>
  <w:style w:type="paragraph" w:styleId="Ttulo2">
    <w:name w:val="heading 2"/>
    <w:basedOn w:val="Normal"/>
    <w:next w:val="Normal"/>
    <w:link w:val="Ttulo2Car"/>
    <w:qFormat/>
    <w:rsid w:val="00854018"/>
    <w:pPr>
      <w:keepNext/>
      <w:spacing w:before="240" w:after="60"/>
      <w:outlineLvl w:val="1"/>
    </w:pPr>
    <w:rPr>
      <w:rFonts w:ascii="Cambria" w:hAnsi="Cambria"/>
      <w:b/>
      <w:bCs/>
      <w:i/>
      <w:iCs/>
      <w:sz w:val="28"/>
      <w:szCs w:val="28"/>
    </w:rPr>
  </w:style>
  <w:style w:type="paragraph" w:styleId="Ttulo3">
    <w:name w:val="heading 3"/>
    <w:basedOn w:val="Normal"/>
    <w:next w:val="Normal"/>
    <w:link w:val="Ttulo3Car"/>
    <w:qFormat/>
    <w:rsid w:val="0037170D"/>
    <w:pPr>
      <w:keepNext/>
      <w:spacing w:before="240" w:after="60"/>
      <w:outlineLvl w:val="2"/>
    </w:pPr>
    <w:rPr>
      <w:rFonts w:ascii="Cambria" w:hAnsi="Cambria"/>
      <w:b/>
      <w:bCs/>
      <w:sz w:val="26"/>
      <w:szCs w:val="26"/>
    </w:rPr>
  </w:style>
  <w:style w:type="paragraph" w:styleId="Ttulo4">
    <w:name w:val="heading 4"/>
    <w:basedOn w:val="Normal"/>
    <w:next w:val="Normal"/>
    <w:link w:val="Ttulo4Car"/>
    <w:qFormat/>
    <w:rsid w:val="0037170D"/>
    <w:pPr>
      <w:keepNext/>
      <w:spacing w:before="240" w:after="60"/>
      <w:outlineLvl w:val="3"/>
    </w:pPr>
    <w:rPr>
      <w:rFonts w:ascii="Calibri" w:hAnsi="Calibri"/>
      <w:b/>
      <w:bCs/>
      <w:sz w:val="28"/>
      <w:szCs w:val="28"/>
    </w:rPr>
  </w:style>
  <w:style w:type="paragraph" w:styleId="Ttulo5">
    <w:name w:val="heading 5"/>
    <w:basedOn w:val="Normal"/>
    <w:next w:val="Normal"/>
    <w:link w:val="Ttulo5Car"/>
    <w:qFormat/>
    <w:rsid w:val="0037170D"/>
    <w:pPr>
      <w:spacing w:before="240" w:after="60"/>
      <w:outlineLvl w:val="4"/>
    </w:pPr>
    <w:rPr>
      <w:rFonts w:ascii="Calibri" w:hAnsi="Calibri"/>
      <w:b/>
      <w:bCs/>
      <w:i/>
      <w:iCs/>
      <w:sz w:val="26"/>
      <w:szCs w:val="26"/>
    </w:rPr>
  </w:style>
  <w:style w:type="paragraph" w:styleId="Ttulo6">
    <w:name w:val="heading 6"/>
    <w:basedOn w:val="Normal"/>
    <w:next w:val="Normal"/>
    <w:link w:val="Ttulo6Car"/>
    <w:qFormat/>
    <w:rsid w:val="0037170D"/>
    <w:pPr>
      <w:spacing w:before="240" w:after="60"/>
      <w:outlineLvl w:val="5"/>
    </w:pPr>
    <w:rPr>
      <w:rFonts w:ascii="Calibri" w:hAnsi="Calibri"/>
      <w:b/>
      <w:bCs/>
      <w:sz w:val="20"/>
      <w:szCs w:val="20"/>
    </w:rPr>
  </w:style>
  <w:style w:type="paragraph" w:styleId="Ttulo7">
    <w:name w:val="heading 7"/>
    <w:basedOn w:val="Normal"/>
    <w:next w:val="Normal"/>
    <w:link w:val="Ttulo7Car"/>
    <w:qFormat/>
    <w:rsid w:val="0037170D"/>
    <w:pPr>
      <w:spacing w:before="240" w:after="60"/>
      <w:outlineLvl w:val="6"/>
    </w:pPr>
    <w:rPr>
      <w:rFonts w:ascii="Calibri" w:hAnsi="Calibri"/>
    </w:rPr>
  </w:style>
  <w:style w:type="paragraph" w:styleId="Ttulo8">
    <w:name w:val="heading 8"/>
    <w:basedOn w:val="Normal"/>
    <w:next w:val="Normal"/>
    <w:link w:val="Ttulo8Car"/>
    <w:qFormat/>
    <w:rsid w:val="0037170D"/>
    <w:pPr>
      <w:spacing w:before="240" w:after="60"/>
      <w:outlineLvl w:val="7"/>
    </w:pPr>
    <w:rPr>
      <w:rFonts w:ascii="Calibri" w:hAnsi="Calibri"/>
      <w:i/>
      <w:iCs/>
    </w:rPr>
  </w:style>
  <w:style w:type="paragraph" w:styleId="Ttulo9">
    <w:name w:val="heading 9"/>
    <w:basedOn w:val="Normal"/>
    <w:next w:val="Normal"/>
    <w:link w:val="Ttulo9Car"/>
    <w:qFormat/>
    <w:rsid w:val="0037170D"/>
    <w:pPr>
      <w:spacing w:before="240" w:after="60"/>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FC49AE"/>
    <w:rPr>
      <w:rFonts w:ascii="Arial" w:hAnsi="Arial" w:cs="Arial"/>
      <w:b/>
      <w:bCs/>
      <w:kern w:val="32"/>
      <w:sz w:val="32"/>
      <w:szCs w:val="32"/>
    </w:rPr>
  </w:style>
  <w:style w:type="character" w:customStyle="1" w:styleId="Ttulo2Car">
    <w:name w:val="Título 2 Car"/>
    <w:link w:val="Ttulo2"/>
    <w:semiHidden/>
    <w:locked/>
    <w:rsid w:val="008268B4"/>
    <w:rPr>
      <w:rFonts w:ascii="Cambria" w:hAnsi="Cambria" w:cs="Times New Roman"/>
      <w:b/>
      <w:bCs/>
      <w:i/>
      <w:iCs/>
      <w:sz w:val="28"/>
      <w:szCs w:val="28"/>
    </w:rPr>
  </w:style>
  <w:style w:type="character" w:customStyle="1" w:styleId="Ttulo3Car">
    <w:name w:val="Título 3 Car"/>
    <w:link w:val="Ttulo3"/>
    <w:semiHidden/>
    <w:locked/>
    <w:rsid w:val="008268B4"/>
    <w:rPr>
      <w:rFonts w:ascii="Cambria" w:hAnsi="Cambria" w:cs="Times New Roman"/>
      <w:b/>
      <w:bCs/>
      <w:sz w:val="26"/>
      <w:szCs w:val="26"/>
    </w:rPr>
  </w:style>
  <w:style w:type="character" w:customStyle="1" w:styleId="Ttulo4Car">
    <w:name w:val="Título 4 Car"/>
    <w:link w:val="Ttulo4"/>
    <w:semiHidden/>
    <w:locked/>
    <w:rsid w:val="008268B4"/>
    <w:rPr>
      <w:rFonts w:ascii="Calibri" w:hAnsi="Calibri" w:cs="Times New Roman"/>
      <w:b/>
      <w:bCs/>
      <w:sz w:val="28"/>
      <w:szCs w:val="28"/>
    </w:rPr>
  </w:style>
  <w:style w:type="character" w:customStyle="1" w:styleId="Ttulo5Car">
    <w:name w:val="Título 5 Car"/>
    <w:link w:val="Ttulo5"/>
    <w:semiHidden/>
    <w:locked/>
    <w:rsid w:val="008268B4"/>
    <w:rPr>
      <w:rFonts w:ascii="Calibri" w:hAnsi="Calibri" w:cs="Times New Roman"/>
      <w:b/>
      <w:bCs/>
      <w:i/>
      <w:iCs/>
      <w:sz w:val="26"/>
      <w:szCs w:val="26"/>
    </w:rPr>
  </w:style>
  <w:style w:type="character" w:customStyle="1" w:styleId="Ttulo6Car">
    <w:name w:val="Título 6 Car"/>
    <w:link w:val="Ttulo6"/>
    <w:semiHidden/>
    <w:locked/>
    <w:rsid w:val="008268B4"/>
    <w:rPr>
      <w:rFonts w:ascii="Calibri" w:hAnsi="Calibri" w:cs="Times New Roman"/>
      <w:b/>
      <w:bCs/>
    </w:rPr>
  </w:style>
  <w:style w:type="character" w:customStyle="1" w:styleId="Ttulo7Car">
    <w:name w:val="Título 7 Car"/>
    <w:link w:val="Ttulo7"/>
    <w:semiHidden/>
    <w:locked/>
    <w:rsid w:val="008268B4"/>
    <w:rPr>
      <w:rFonts w:ascii="Calibri" w:hAnsi="Calibri" w:cs="Times New Roman"/>
      <w:sz w:val="24"/>
      <w:szCs w:val="24"/>
    </w:rPr>
  </w:style>
  <w:style w:type="character" w:customStyle="1" w:styleId="Ttulo8Car">
    <w:name w:val="Título 8 Car"/>
    <w:link w:val="Ttulo8"/>
    <w:semiHidden/>
    <w:locked/>
    <w:rsid w:val="008268B4"/>
    <w:rPr>
      <w:rFonts w:ascii="Calibri" w:hAnsi="Calibri" w:cs="Times New Roman"/>
      <w:i/>
      <w:iCs/>
      <w:sz w:val="24"/>
      <w:szCs w:val="24"/>
    </w:rPr>
  </w:style>
  <w:style w:type="character" w:customStyle="1" w:styleId="Ttulo9Car">
    <w:name w:val="Título 9 Car"/>
    <w:link w:val="Ttulo9"/>
    <w:semiHidden/>
    <w:locked/>
    <w:rsid w:val="008268B4"/>
    <w:rPr>
      <w:rFonts w:ascii="Cambria" w:hAnsi="Cambria" w:cs="Times New Roman"/>
    </w:rPr>
  </w:style>
  <w:style w:type="paragraph" w:styleId="Encabezado">
    <w:name w:val="header"/>
    <w:basedOn w:val="Normal"/>
    <w:link w:val="EncabezadoCar"/>
    <w:uiPriority w:val="99"/>
    <w:rsid w:val="00D57294"/>
    <w:pPr>
      <w:tabs>
        <w:tab w:val="center" w:pos="4320"/>
        <w:tab w:val="right" w:pos="8640"/>
      </w:tabs>
    </w:pPr>
  </w:style>
  <w:style w:type="character" w:customStyle="1" w:styleId="EncabezadoCar">
    <w:name w:val="Encabezado Car"/>
    <w:link w:val="Encabezado"/>
    <w:uiPriority w:val="99"/>
    <w:locked/>
    <w:rsid w:val="008268B4"/>
    <w:rPr>
      <w:rFonts w:cs="Times New Roman"/>
      <w:sz w:val="24"/>
      <w:szCs w:val="24"/>
    </w:rPr>
  </w:style>
  <w:style w:type="paragraph" w:styleId="Piedepgina">
    <w:name w:val="footer"/>
    <w:basedOn w:val="Normal"/>
    <w:link w:val="PiedepginaCar"/>
    <w:uiPriority w:val="99"/>
    <w:rsid w:val="00D57294"/>
    <w:pPr>
      <w:tabs>
        <w:tab w:val="center" w:pos="4320"/>
        <w:tab w:val="right" w:pos="8640"/>
      </w:tabs>
    </w:pPr>
  </w:style>
  <w:style w:type="character" w:customStyle="1" w:styleId="PiedepginaCar">
    <w:name w:val="Pie de página Car"/>
    <w:link w:val="Piedepgina"/>
    <w:uiPriority w:val="99"/>
    <w:locked/>
    <w:rsid w:val="00357DBB"/>
    <w:rPr>
      <w:rFonts w:cs="Times New Roman"/>
      <w:sz w:val="24"/>
      <w:szCs w:val="24"/>
    </w:rPr>
  </w:style>
  <w:style w:type="table" w:styleId="Tablaconcuadrcula">
    <w:name w:val="Table Grid"/>
    <w:aliases w:val="checklist"/>
    <w:basedOn w:val="Tablanormal"/>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Nmerodepgina">
    <w:name w:val="page number"/>
    <w:rsid w:val="00E84047"/>
    <w:rPr>
      <w:rFonts w:cs="Times New Roman"/>
    </w:rPr>
  </w:style>
  <w:style w:type="paragraph" w:styleId="TDC1">
    <w:name w:val="toc 1"/>
    <w:basedOn w:val="Normal"/>
    <w:next w:val="Normal"/>
    <w:autoRedefine/>
    <w:uiPriority w:val="39"/>
    <w:rsid w:val="00476FE4"/>
    <w:pPr>
      <w:tabs>
        <w:tab w:val="left" w:pos="450"/>
        <w:tab w:val="left" w:pos="720"/>
        <w:tab w:val="right" w:leader="dot" w:pos="9350"/>
      </w:tabs>
      <w:spacing w:before="240" w:after="120"/>
    </w:pPr>
    <w:rPr>
      <w:rFonts w:ascii="Arial" w:hAnsi="Arial"/>
      <w:b/>
      <w:bCs/>
      <w:szCs w:val="20"/>
    </w:rPr>
  </w:style>
  <w:style w:type="paragraph" w:styleId="TDC2">
    <w:name w:val="toc 2"/>
    <w:basedOn w:val="Normal"/>
    <w:next w:val="Normal"/>
    <w:autoRedefine/>
    <w:uiPriority w:val="39"/>
    <w:rsid w:val="00BE6DB9"/>
    <w:pPr>
      <w:tabs>
        <w:tab w:val="left" w:pos="1680"/>
        <w:tab w:val="right" w:leader="dot" w:pos="9350"/>
      </w:tabs>
      <w:spacing w:before="120"/>
      <w:ind w:left="720"/>
    </w:pPr>
    <w:rPr>
      <w:rFonts w:ascii="Arial" w:hAnsi="Arial"/>
      <w:i/>
      <w:iCs/>
      <w:sz w:val="20"/>
      <w:szCs w:val="20"/>
    </w:rPr>
  </w:style>
  <w:style w:type="paragraph" w:styleId="TDC3">
    <w:name w:val="toc 3"/>
    <w:basedOn w:val="Normal"/>
    <w:next w:val="Normal"/>
    <w:autoRedefine/>
    <w:uiPriority w:val="39"/>
    <w:rsid w:val="00AA390E"/>
    <w:pPr>
      <w:ind w:left="480"/>
    </w:pPr>
    <w:rPr>
      <w:rFonts w:ascii="Arial" w:hAnsi="Arial"/>
      <w:i/>
      <w:sz w:val="20"/>
      <w:szCs w:val="20"/>
    </w:rPr>
  </w:style>
  <w:style w:type="paragraph" w:styleId="TDC4">
    <w:name w:val="toc 4"/>
    <w:basedOn w:val="Normal"/>
    <w:next w:val="Normal"/>
    <w:autoRedefine/>
    <w:uiPriority w:val="39"/>
    <w:rsid w:val="005B7390"/>
    <w:pPr>
      <w:ind w:left="720"/>
    </w:pPr>
    <w:rPr>
      <w:sz w:val="20"/>
      <w:szCs w:val="20"/>
    </w:rPr>
  </w:style>
  <w:style w:type="paragraph" w:styleId="TDC5">
    <w:name w:val="toc 5"/>
    <w:basedOn w:val="Normal"/>
    <w:next w:val="Normal"/>
    <w:autoRedefine/>
    <w:uiPriority w:val="39"/>
    <w:rsid w:val="005B7390"/>
    <w:pPr>
      <w:ind w:left="960"/>
    </w:pPr>
    <w:rPr>
      <w:sz w:val="20"/>
      <w:szCs w:val="20"/>
    </w:rPr>
  </w:style>
  <w:style w:type="paragraph" w:styleId="TDC6">
    <w:name w:val="toc 6"/>
    <w:basedOn w:val="Normal"/>
    <w:next w:val="Normal"/>
    <w:autoRedefine/>
    <w:uiPriority w:val="39"/>
    <w:rsid w:val="005B7390"/>
    <w:pPr>
      <w:ind w:left="1200"/>
    </w:pPr>
    <w:rPr>
      <w:sz w:val="20"/>
      <w:szCs w:val="20"/>
    </w:rPr>
  </w:style>
  <w:style w:type="paragraph" w:styleId="TDC7">
    <w:name w:val="toc 7"/>
    <w:basedOn w:val="Normal"/>
    <w:next w:val="Normal"/>
    <w:autoRedefine/>
    <w:uiPriority w:val="39"/>
    <w:rsid w:val="005B7390"/>
    <w:pPr>
      <w:ind w:left="1440"/>
    </w:pPr>
    <w:rPr>
      <w:sz w:val="20"/>
      <w:szCs w:val="20"/>
    </w:rPr>
  </w:style>
  <w:style w:type="paragraph" w:styleId="TDC8">
    <w:name w:val="toc 8"/>
    <w:basedOn w:val="Normal"/>
    <w:next w:val="Normal"/>
    <w:autoRedefine/>
    <w:uiPriority w:val="39"/>
    <w:rsid w:val="005B7390"/>
    <w:pPr>
      <w:ind w:left="1680"/>
    </w:pPr>
    <w:rPr>
      <w:sz w:val="20"/>
      <w:szCs w:val="20"/>
    </w:rPr>
  </w:style>
  <w:style w:type="paragraph" w:styleId="TDC9">
    <w:name w:val="toc 9"/>
    <w:basedOn w:val="Normal"/>
    <w:next w:val="Normal"/>
    <w:autoRedefine/>
    <w:uiPriority w:val="39"/>
    <w:rsid w:val="005B7390"/>
    <w:pPr>
      <w:ind w:left="1920"/>
    </w:pPr>
    <w:rPr>
      <w:sz w:val="20"/>
      <w:szCs w:val="20"/>
    </w:rPr>
  </w:style>
  <w:style w:type="character" w:styleId="Hipervnculo">
    <w:name w:val="Hyperlink"/>
    <w:uiPriority w:val="99"/>
    <w:rsid w:val="005B7390"/>
    <w:rPr>
      <w:rFonts w:cs="Times New Roman"/>
      <w:color w:val="0000FF"/>
      <w:u w:val="single"/>
    </w:rPr>
  </w:style>
  <w:style w:type="paragraph" w:customStyle="1" w:styleId="Cover">
    <w:name w:val="Cover"/>
    <w:basedOn w:val="Normal"/>
    <w:rsid w:val="002B31B5"/>
    <w:rPr>
      <w:rFonts w:ascii="Garamond" w:hAnsi="Garamond"/>
      <w:color w:val="AF1E23"/>
      <w:sz w:val="96"/>
      <w:szCs w:val="96"/>
    </w:rPr>
  </w:style>
  <w:style w:type="paragraph" w:styleId="Textoindependiente">
    <w:name w:val="Body Text"/>
    <w:basedOn w:val="Normal"/>
    <w:link w:val="TextoindependienteCar"/>
    <w:rsid w:val="007F20D9"/>
    <w:pPr>
      <w:spacing w:after="120" w:line="220" w:lineRule="exact"/>
    </w:pPr>
  </w:style>
  <w:style w:type="character" w:customStyle="1" w:styleId="TextoindependienteCar">
    <w:name w:val="Texto independiente Car"/>
    <w:link w:val="Textoindependiente"/>
    <w:semiHidden/>
    <w:locked/>
    <w:rsid w:val="008268B4"/>
    <w:rPr>
      <w:rFonts w:cs="Times New Roman"/>
      <w:sz w:val="24"/>
      <w:szCs w:val="24"/>
    </w:rPr>
  </w:style>
  <w:style w:type="paragraph" w:styleId="Ttulo">
    <w:name w:val="Title"/>
    <w:basedOn w:val="Normal"/>
    <w:link w:val="TtuloCar"/>
    <w:qFormat/>
    <w:rsid w:val="007F20D9"/>
    <w:pPr>
      <w:spacing w:before="240" w:after="720"/>
      <w:jc w:val="right"/>
    </w:pPr>
    <w:rPr>
      <w:rFonts w:ascii="Cambria" w:hAnsi="Cambria"/>
      <w:b/>
      <w:bCs/>
      <w:kern w:val="28"/>
      <w:sz w:val="32"/>
      <w:szCs w:val="32"/>
    </w:rPr>
  </w:style>
  <w:style w:type="character" w:customStyle="1" w:styleId="TtuloCar">
    <w:name w:val="Título Car"/>
    <w:link w:val="Ttulo"/>
    <w:locked/>
    <w:rsid w:val="008268B4"/>
    <w:rPr>
      <w:rFonts w:ascii="Cambria" w:hAnsi="Cambria" w:cs="Times New Roman"/>
      <w:b/>
      <w:bCs/>
      <w:kern w:val="28"/>
      <w:sz w:val="32"/>
      <w:szCs w:val="32"/>
    </w:rPr>
  </w:style>
  <w:style w:type="paragraph" w:styleId="Listaconvietas">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Textoennegrita">
    <w:name w:val="Strong"/>
    <w:uiPriority w:val="22"/>
    <w:qFormat/>
    <w:rsid w:val="00AC6B8C"/>
    <w:rPr>
      <w:rFonts w:cs="Times New Roman"/>
      <w:b/>
      <w:bCs/>
    </w:rPr>
  </w:style>
  <w:style w:type="paragraph" w:customStyle="1" w:styleId="StyleHeading1BottomSinglesolidlineGray-5015ptLin">
    <w:name w:val="Style Heading 1 + Bottom: (Single solid line Gray-50%  1.5 pt Lin..."/>
    <w:basedOn w:val="Ttulo1"/>
    <w:link w:val="StyleHeading1BottomSinglesolidlineGray-5015ptLinChar"/>
    <w:rsid w:val="00AA390E"/>
    <w:pPr>
      <w:pBdr>
        <w:bottom w:val="single" w:sz="12" w:space="1" w:color="808080"/>
      </w:pBdr>
    </w:pPr>
    <w:rPr>
      <w:smallCaps/>
      <w:color w:val="AF1E23"/>
    </w:rPr>
  </w:style>
  <w:style w:type="character" w:customStyle="1" w:styleId="StyleArial10pt">
    <w:name w:val="Style Arial 10 pt"/>
    <w:rsid w:val="007737F1"/>
    <w:rPr>
      <w:rFonts w:ascii="Arial" w:hAnsi="Arial" w:cs="Times New Roman"/>
      <w:color w:val="auto"/>
      <w:sz w:val="20"/>
      <w:szCs w:val="20"/>
    </w:rPr>
  </w:style>
  <w:style w:type="paragraph" w:customStyle="1" w:styleId="TableHeadingsmall">
    <w:name w:val="Table Heading (small)"/>
    <w:basedOn w:val="Normal"/>
    <w:rsid w:val="005831FC"/>
    <w:pPr>
      <w:keepNext/>
      <w:keepLines/>
      <w:spacing w:before="120" w:after="120"/>
    </w:pPr>
    <w:rPr>
      <w:rFonts w:ascii="Arial" w:hAnsi="Arial" w:cs="Arial"/>
      <w:b/>
      <w:sz w:val="16"/>
      <w:szCs w:val="20"/>
      <w:lang w:val="en-GB"/>
    </w:rPr>
  </w:style>
  <w:style w:type="paragraph" w:customStyle="1" w:styleId="TableTextsmall">
    <w:name w:val="Table Text (small)"/>
    <w:basedOn w:val="Normal"/>
    <w:rsid w:val="005831FC"/>
    <w:pPr>
      <w:tabs>
        <w:tab w:val="right" w:pos="1022"/>
      </w:tabs>
      <w:spacing w:before="60" w:after="60"/>
    </w:pPr>
    <w:rPr>
      <w:rFonts w:ascii="Arial" w:hAnsi="Arial" w:cs="Arial"/>
      <w:noProof/>
      <w:sz w:val="16"/>
      <w:szCs w:val="20"/>
      <w:lang w:val="en-GB"/>
    </w:rPr>
  </w:style>
  <w:style w:type="paragraph" w:styleId="Prrafodelista">
    <w:name w:val="List Paragraph"/>
    <w:basedOn w:val="Normal"/>
    <w:uiPriority w:val="34"/>
    <w:qFormat/>
    <w:rsid w:val="00240CC6"/>
    <w:pPr>
      <w:spacing w:before="100" w:beforeAutospacing="1" w:after="100" w:afterAutospacing="1"/>
      <w:contextualSpacing/>
    </w:pPr>
    <w:rPr>
      <w:rFonts w:ascii="Calibri" w:hAnsi="Calibri"/>
    </w:rPr>
  </w:style>
  <w:style w:type="paragraph" w:styleId="NormalWeb">
    <w:name w:val="Normal (Web)"/>
    <w:basedOn w:val="Normal"/>
    <w:uiPriority w:val="99"/>
    <w:rsid w:val="00987838"/>
    <w:pPr>
      <w:spacing w:before="100" w:beforeAutospacing="1" w:after="100" w:afterAutospacing="1"/>
    </w:pPr>
  </w:style>
  <w:style w:type="paragraph" w:styleId="Textodeglobo">
    <w:name w:val="Balloon Text"/>
    <w:basedOn w:val="Normal"/>
    <w:link w:val="TextodegloboCar"/>
    <w:semiHidden/>
    <w:rsid w:val="00C17BBA"/>
    <w:rPr>
      <w:rFonts w:ascii="Calibri" w:hAnsi="Calibri"/>
      <w:b/>
      <w:szCs w:val="20"/>
    </w:rPr>
  </w:style>
  <w:style w:type="character" w:customStyle="1" w:styleId="TextodegloboCar">
    <w:name w:val="Texto de globo Car"/>
    <w:link w:val="Textodeglobo"/>
    <w:semiHidden/>
    <w:locked/>
    <w:rsid w:val="00C17BBA"/>
    <w:rPr>
      <w:rFonts w:ascii="Calibri" w:hAnsi="Calibri"/>
      <w:b/>
      <w:sz w:val="24"/>
    </w:rPr>
  </w:style>
  <w:style w:type="paragraph" w:customStyle="1" w:styleId="HeadingBRStyle1">
    <w:name w:val="Heading BR Style1"/>
    <w:basedOn w:val="StyleHeading1BottomSinglesolidlineGray-5015ptLin"/>
    <w:link w:val="HeadingBRStyle1Char"/>
    <w:qFormat/>
    <w:rsid w:val="00467037"/>
    <w:pPr>
      <w:numPr>
        <w:numId w:val="1"/>
      </w:numPr>
    </w:pPr>
    <w:rPr>
      <w:color w:val="17365D"/>
    </w:rPr>
  </w:style>
  <w:style w:type="character" w:customStyle="1" w:styleId="StyleHeading1BottomSinglesolidlineGray-5015ptLinChar">
    <w:name w:val="Style Heading 1 + Bottom: (Single solid line Gray-50%  1.5 pt Lin... Char"/>
    <w:link w:val="StyleHeading1BottomSinglesolidlineGray-5015ptLin"/>
    <w:locked/>
    <w:rsid w:val="00FC49AE"/>
    <w:rPr>
      <w:rFonts w:ascii="Arial" w:hAnsi="Arial" w:cs="Arial"/>
      <w:b/>
      <w:bCs/>
      <w:smallCaps/>
      <w:color w:val="AF1E23"/>
      <w:kern w:val="32"/>
      <w:sz w:val="32"/>
      <w:szCs w:val="32"/>
    </w:rPr>
  </w:style>
  <w:style w:type="character" w:customStyle="1" w:styleId="HeadingBRStyle1Char">
    <w:name w:val="Heading BR Style1 Char"/>
    <w:link w:val="HeadingBRStyle1"/>
    <w:locked/>
    <w:rsid w:val="00FC49AE"/>
    <w:rPr>
      <w:rFonts w:ascii="Arial" w:hAnsi="Arial"/>
      <w:b/>
      <w:bCs/>
      <w:smallCaps/>
      <w:color w:val="17365D"/>
      <w:kern w:val="32"/>
      <w:sz w:val="32"/>
      <w:szCs w:val="32"/>
    </w:rPr>
  </w:style>
  <w:style w:type="paragraph" w:customStyle="1" w:styleId="OutlineHeader1">
    <w:name w:val="Outline Header 1"/>
    <w:basedOn w:val="Normal"/>
    <w:next w:val="Normal"/>
    <w:link w:val="OutlineHeader1Char"/>
    <w:rsid w:val="00E95E76"/>
    <w:pPr>
      <w:numPr>
        <w:numId w:val="2"/>
      </w:numPr>
      <w:pBdr>
        <w:bottom w:val="single" w:sz="18" w:space="1" w:color="333333"/>
      </w:pBdr>
      <w:spacing w:after="240"/>
      <w:jc w:val="both"/>
      <w:outlineLvl w:val="0"/>
    </w:pPr>
    <w:rPr>
      <w:rFonts w:ascii="Arial" w:hAnsi="Arial" w:cs="Arial"/>
      <w:b/>
      <w:sz w:val="32"/>
    </w:rPr>
  </w:style>
  <w:style w:type="character" w:customStyle="1" w:styleId="OutlineHeader1Char">
    <w:name w:val="Outline Header 1 Char"/>
    <w:basedOn w:val="Fuentedeprrafopredeter"/>
    <w:link w:val="OutlineHeader1"/>
    <w:rsid w:val="00E95E76"/>
    <w:rPr>
      <w:rFonts w:ascii="Arial" w:hAnsi="Arial" w:cs="Arial"/>
      <w:b/>
      <w:sz w:val="32"/>
      <w:szCs w:val="24"/>
    </w:rPr>
  </w:style>
  <w:style w:type="paragraph" w:customStyle="1" w:styleId="OutlineHeader2">
    <w:name w:val="Outline Header 2"/>
    <w:basedOn w:val="Normal"/>
    <w:next w:val="Normal"/>
    <w:autoRedefine/>
    <w:rsid w:val="00E95E76"/>
    <w:pPr>
      <w:numPr>
        <w:ilvl w:val="1"/>
        <w:numId w:val="2"/>
      </w:numPr>
      <w:tabs>
        <w:tab w:val="left" w:pos="540"/>
      </w:tabs>
      <w:spacing w:before="60" w:after="120"/>
      <w:outlineLvl w:val="1"/>
    </w:pPr>
    <w:rPr>
      <w:rFonts w:ascii="Arial" w:hAnsi="Arial" w:cs="Arial"/>
      <w:b/>
      <w:noProof/>
      <w:color w:val="333333"/>
      <w:sz w:val="28"/>
      <w:szCs w:val="28"/>
      <w:lang w:val="de-DE"/>
    </w:rPr>
  </w:style>
  <w:style w:type="paragraph" w:customStyle="1" w:styleId="OutlineHeader3">
    <w:name w:val="Outline Header 3"/>
    <w:basedOn w:val="Normal"/>
    <w:next w:val="Normal"/>
    <w:autoRedefine/>
    <w:rsid w:val="00E95E76"/>
    <w:pPr>
      <w:numPr>
        <w:ilvl w:val="2"/>
        <w:numId w:val="2"/>
      </w:numPr>
      <w:tabs>
        <w:tab w:val="left" w:pos="540"/>
      </w:tabs>
      <w:spacing w:after="120"/>
      <w:ind w:right="180"/>
      <w:jc w:val="both"/>
      <w:outlineLvl w:val="2"/>
    </w:pPr>
    <w:rPr>
      <w:rFonts w:ascii="Arial" w:hAnsi="Arial" w:cs="Arial"/>
      <w:b/>
      <w:noProof/>
      <w:color w:val="404040"/>
    </w:rPr>
  </w:style>
  <w:style w:type="paragraph" w:customStyle="1" w:styleId="OutlineHeader4">
    <w:name w:val="Outline Header 4"/>
    <w:basedOn w:val="Normal"/>
    <w:next w:val="Normal"/>
    <w:rsid w:val="00E95E76"/>
    <w:pPr>
      <w:numPr>
        <w:ilvl w:val="3"/>
        <w:numId w:val="2"/>
      </w:numPr>
      <w:spacing w:after="240"/>
      <w:jc w:val="both"/>
      <w:outlineLvl w:val="3"/>
    </w:pPr>
    <w:rPr>
      <w:rFonts w:ascii="Arial" w:hAnsi="Arial" w:cs="Arial"/>
      <w:b/>
      <w:sz w:val="20"/>
      <w:szCs w:val="20"/>
    </w:rPr>
  </w:style>
  <w:style w:type="paragraph" w:customStyle="1" w:styleId="BulletIndent">
    <w:name w:val="Bullet Indent"/>
    <w:basedOn w:val="Normal"/>
    <w:rsid w:val="00E95E76"/>
    <w:pPr>
      <w:tabs>
        <w:tab w:val="left" w:pos="720"/>
        <w:tab w:val="num" w:pos="1440"/>
      </w:tabs>
      <w:ind w:left="1440" w:hanging="360"/>
    </w:pPr>
    <w:rPr>
      <w:rFonts w:ascii="Arial" w:hAnsi="Arial"/>
      <w:sz w:val="20"/>
    </w:rPr>
  </w:style>
  <w:style w:type="paragraph" w:styleId="Textocomentario">
    <w:name w:val="annotation text"/>
    <w:basedOn w:val="Normal"/>
    <w:link w:val="TextocomentarioCar"/>
    <w:locked/>
    <w:rsid w:val="00E95E76"/>
    <w:rPr>
      <w:sz w:val="20"/>
      <w:szCs w:val="20"/>
    </w:rPr>
  </w:style>
  <w:style w:type="character" w:customStyle="1" w:styleId="TextocomentarioCar">
    <w:name w:val="Texto comentario Car"/>
    <w:basedOn w:val="Fuentedeprrafopredeter"/>
    <w:link w:val="Textocomentario"/>
    <w:rsid w:val="00E95E76"/>
  </w:style>
  <w:style w:type="paragraph" w:styleId="Asuntodelcomentario">
    <w:name w:val="annotation subject"/>
    <w:basedOn w:val="Textocomentario"/>
    <w:next w:val="Textocomentario"/>
    <w:link w:val="AsuntodelcomentarioCar"/>
    <w:uiPriority w:val="99"/>
    <w:locked/>
    <w:rsid w:val="00E95E76"/>
    <w:rPr>
      <w:rFonts w:ascii="Arial" w:hAnsi="Arial"/>
      <w:b/>
      <w:bCs/>
    </w:rPr>
  </w:style>
  <w:style w:type="character" w:customStyle="1" w:styleId="AsuntodelcomentarioCar">
    <w:name w:val="Asunto del comentario Car"/>
    <w:basedOn w:val="TextocomentarioCar"/>
    <w:link w:val="Asuntodelcomentario"/>
    <w:uiPriority w:val="99"/>
    <w:rsid w:val="00E95E76"/>
    <w:rPr>
      <w:rFonts w:ascii="Arial" w:hAnsi="Arial"/>
      <w:b/>
      <w:bCs/>
    </w:rPr>
  </w:style>
  <w:style w:type="paragraph" w:customStyle="1" w:styleId="OurlineHeader2">
    <w:name w:val="Ourline Header 2"/>
    <w:basedOn w:val="Normal"/>
    <w:rsid w:val="00E95E76"/>
    <w:pPr>
      <w:tabs>
        <w:tab w:val="num" w:pos="360"/>
        <w:tab w:val="left" w:pos="540"/>
      </w:tabs>
      <w:spacing w:before="60" w:after="120"/>
      <w:ind w:left="360" w:hanging="360"/>
      <w:outlineLvl w:val="1"/>
    </w:pPr>
    <w:rPr>
      <w:rFonts w:ascii="Arial" w:hAnsi="Arial" w:cs="Arial"/>
      <w:b/>
      <w:noProof/>
      <w:color w:val="333333"/>
      <w:sz w:val="28"/>
      <w:szCs w:val="28"/>
      <w:lang w:val="de-DE"/>
    </w:rPr>
  </w:style>
  <w:style w:type="paragraph" w:customStyle="1" w:styleId="atgbody">
    <w:name w:val="atgbody"/>
    <w:basedOn w:val="Normal"/>
    <w:rsid w:val="002D09E2"/>
    <w:pPr>
      <w:spacing w:before="100" w:beforeAutospacing="1" w:after="100" w:afterAutospacing="1"/>
    </w:pPr>
  </w:style>
  <w:style w:type="paragraph" w:customStyle="1" w:styleId="atgbulletedlist">
    <w:name w:val="atgbulletedlist"/>
    <w:basedOn w:val="Normal"/>
    <w:rsid w:val="002D09E2"/>
    <w:pPr>
      <w:spacing w:before="100" w:beforeAutospacing="1" w:after="100" w:afterAutospacing="1"/>
    </w:pPr>
  </w:style>
  <w:style w:type="paragraph" w:customStyle="1" w:styleId="Default">
    <w:name w:val="Default"/>
    <w:rsid w:val="00946D4B"/>
    <w:pPr>
      <w:autoSpaceDE w:val="0"/>
      <w:autoSpaceDN w:val="0"/>
      <w:adjustRightInd w:val="0"/>
    </w:pPr>
    <w:rPr>
      <w:rFonts w:ascii="Arial" w:hAnsi="Arial" w:cs="Arial"/>
      <w:color w:val="000000"/>
      <w:sz w:val="24"/>
      <w:szCs w:val="24"/>
    </w:rPr>
  </w:style>
  <w:style w:type="character" w:styleId="CdigoHTML">
    <w:name w:val="HTML Code"/>
    <w:basedOn w:val="Fuentedeprrafopredeter"/>
    <w:uiPriority w:val="99"/>
    <w:unhideWhenUsed/>
    <w:locked/>
    <w:rsid w:val="009539BE"/>
    <w:rPr>
      <w:rFonts w:ascii="Courier New" w:eastAsia="Times New Roman" w:hAnsi="Courier New" w:cs="Courier New"/>
      <w:sz w:val="20"/>
      <w:szCs w:val="20"/>
    </w:rPr>
  </w:style>
  <w:style w:type="paragraph" w:styleId="Sinespaciado">
    <w:name w:val="No Spacing"/>
    <w:uiPriority w:val="1"/>
    <w:qFormat/>
    <w:rsid w:val="002E3584"/>
    <w:rPr>
      <w:rFonts w:ascii="Calibri" w:hAnsi="Calibri"/>
      <w:sz w:val="22"/>
      <w:szCs w:val="22"/>
    </w:rPr>
  </w:style>
  <w:style w:type="character" w:customStyle="1" w:styleId="st">
    <w:name w:val="st"/>
    <w:basedOn w:val="Fuentedeprrafopredeter"/>
    <w:rsid w:val="00FC7C1B"/>
  </w:style>
  <w:style w:type="paragraph" w:customStyle="1" w:styleId="TMDesignDocHeading1">
    <w:name w:val="TM_DesignDoc_Heading 1"/>
    <w:basedOn w:val="Normal"/>
    <w:next w:val="TMDesignDocHeading2"/>
    <w:qFormat/>
    <w:rsid w:val="00EE5589"/>
    <w:pPr>
      <w:pageBreakBefore/>
      <w:numPr>
        <w:numId w:val="4"/>
      </w:numPr>
      <w:pBdr>
        <w:bottom w:val="single" w:sz="18" w:space="1" w:color="D6E03E"/>
      </w:pBdr>
      <w:spacing w:after="240"/>
      <w:jc w:val="both"/>
    </w:pPr>
    <w:rPr>
      <w:rFonts w:ascii="Arial" w:eastAsia="Batang" w:hAnsi="Arial"/>
      <w:b/>
      <w:color w:val="4C5B52"/>
      <w:sz w:val="36"/>
      <w:lang w:eastAsia="ko-KR"/>
    </w:rPr>
  </w:style>
  <w:style w:type="numbering" w:customStyle="1" w:styleId="TMDesignOutline">
    <w:name w:val="TM_Design_Outline"/>
    <w:uiPriority w:val="99"/>
    <w:rsid w:val="00EE5589"/>
    <w:pPr>
      <w:numPr>
        <w:numId w:val="3"/>
      </w:numPr>
    </w:pPr>
  </w:style>
  <w:style w:type="paragraph" w:customStyle="1" w:styleId="TMDesignDocHeading2">
    <w:name w:val="TM_DesignDoc_Heading 2"/>
    <w:basedOn w:val="Normal"/>
    <w:next w:val="Normal"/>
    <w:link w:val="TMDesignDocHeading2Char"/>
    <w:qFormat/>
    <w:rsid w:val="00EE5589"/>
    <w:pPr>
      <w:numPr>
        <w:ilvl w:val="1"/>
        <w:numId w:val="4"/>
      </w:numPr>
      <w:spacing w:before="60" w:after="120"/>
    </w:pPr>
    <w:rPr>
      <w:rFonts w:ascii="Arial" w:eastAsia="Batang" w:hAnsi="Arial"/>
      <w:b/>
      <w:color w:val="4C5B52"/>
      <w:sz w:val="28"/>
      <w:szCs w:val="28"/>
      <w:lang w:eastAsia="ko-KR"/>
    </w:rPr>
  </w:style>
  <w:style w:type="paragraph" w:customStyle="1" w:styleId="TMDesignDocHeading3">
    <w:name w:val="TM_DesignDoc_Heading 3"/>
    <w:basedOn w:val="Normal"/>
    <w:next w:val="Normal"/>
    <w:qFormat/>
    <w:rsid w:val="00EE5589"/>
    <w:pPr>
      <w:numPr>
        <w:ilvl w:val="2"/>
        <w:numId w:val="4"/>
      </w:numPr>
      <w:spacing w:before="40" w:after="80"/>
    </w:pPr>
    <w:rPr>
      <w:rFonts w:ascii="Arial" w:eastAsia="Batang" w:hAnsi="Arial"/>
      <w:b/>
      <w:color w:val="4C5B52"/>
      <w:lang w:eastAsia="ko-KR"/>
    </w:rPr>
  </w:style>
  <w:style w:type="character" w:customStyle="1" w:styleId="TMDesignDocHeading2Char">
    <w:name w:val="TM_DesignDoc_Heading 2 Char"/>
    <w:link w:val="TMDesignDocHeading2"/>
    <w:rsid w:val="00EE5589"/>
    <w:rPr>
      <w:rFonts w:ascii="Arial" w:eastAsia="Batang" w:hAnsi="Arial"/>
      <w:b/>
      <w:color w:val="4C5B52"/>
      <w:sz w:val="28"/>
      <w:szCs w:val="28"/>
      <w:lang w:eastAsia="ko-KR"/>
    </w:rPr>
  </w:style>
  <w:style w:type="paragraph" w:customStyle="1" w:styleId="JohnDeere">
    <w:name w:val="John Deere"/>
    <w:basedOn w:val="Prrafodelista"/>
    <w:qFormat/>
    <w:rsid w:val="00EE5589"/>
    <w:pPr>
      <w:numPr>
        <w:ilvl w:val="6"/>
        <w:numId w:val="4"/>
      </w:numPr>
      <w:tabs>
        <w:tab w:val="left" w:pos="1455"/>
      </w:tabs>
      <w:spacing w:before="0" w:beforeAutospacing="0" w:after="0" w:afterAutospacing="0"/>
      <w:ind w:left="432" w:hanging="432"/>
    </w:pPr>
    <w:rPr>
      <w:rFonts w:ascii="Arial" w:eastAsia="Cambria" w:hAnsi="Arial"/>
      <w:b/>
      <w:bCs/>
      <w:sz w:val="20"/>
      <w:szCs w:val="22"/>
    </w:rPr>
  </w:style>
  <w:style w:type="paragraph" w:customStyle="1" w:styleId="TableHeader">
    <w:name w:val="Table Header"/>
    <w:basedOn w:val="Normal"/>
    <w:next w:val="Normal"/>
    <w:qFormat/>
    <w:rsid w:val="00AA42BF"/>
    <w:rPr>
      <w:rFonts w:ascii="Arial" w:eastAsia="Batang" w:hAnsi="Arial"/>
      <w:b/>
      <w:color w:val="FFFFFF"/>
      <w:sz w:val="20"/>
      <w:lang w:eastAsia="ko-KR"/>
    </w:rPr>
  </w:style>
  <w:style w:type="table" w:styleId="Listaclara">
    <w:name w:val="Light List"/>
    <w:basedOn w:val="Tablanormal"/>
    <w:uiPriority w:val="61"/>
    <w:rsid w:val="00AA42BF"/>
    <w:rPr>
      <w:rFonts w:eastAsia="Batang"/>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tulodeTDC">
    <w:name w:val="TOC Heading"/>
    <w:basedOn w:val="Ttulo1"/>
    <w:next w:val="Normal"/>
    <w:uiPriority w:val="39"/>
    <w:semiHidden/>
    <w:unhideWhenUsed/>
    <w:qFormat/>
    <w:rsid w:val="00492BB8"/>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apple-converted-space">
    <w:name w:val="apple-converted-space"/>
    <w:basedOn w:val="Fuentedeprrafopredeter"/>
    <w:rsid w:val="00A022C9"/>
  </w:style>
  <w:style w:type="table" w:styleId="Tablaprofesional">
    <w:name w:val="Table Professional"/>
    <w:basedOn w:val="Tablanormal"/>
    <w:locked/>
    <w:rsid w:val="00A022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rFonts w:ascii="Calibri" w:hAnsi="Calibri"/>
        <w:b/>
        <w:bCs/>
        <w:color w:val="auto"/>
        <w:sz w:val="18"/>
      </w:rPr>
      <w:tblPr/>
      <w:tcPr>
        <w:shd w:val="clear" w:color="auto" w:fill="92D050"/>
      </w:tcPr>
    </w:tblStylePr>
  </w:style>
  <w:style w:type="character" w:styleId="Refdecomentario">
    <w:name w:val="annotation reference"/>
    <w:basedOn w:val="Fuentedeprrafopredeter"/>
    <w:locked/>
    <w:rsid w:val="00A022C9"/>
    <w:rPr>
      <w:sz w:val="18"/>
      <w:szCs w:val="18"/>
    </w:rPr>
  </w:style>
  <w:style w:type="table" w:styleId="Tablaconcuadrcula8">
    <w:name w:val="Table Grid 8"/>
    <w:basedOn w:val="Tablanormal"/>
    <w:locked/>
    <w:rsid w:val="00A95AF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Epgrafe">
    <w:name w:val="caption"/>
    <w:basedOn w:val="Normal"/>
    <w:next w:val="Normal"/>
    <w:unhideWhenUsed/>
    <w:qFormat/>
    <w:rsid w:val="00995742"/>
    <w:pPr>
      <w:spacing w:after="200"/>
    </w:pPr>
    <w:rPr>
      <w:b/>
      <w:bCs/>
      <w:color w:val="4F81BD" w:themeColor="accent1"/>
      <w:sz w:val="18"/>
      <w:szCs w:val="18"/>
    </w:rPr>
  </w:style>
  <w:style w:type="character" w:styleId="Textodelmarcadordeposicin">
    <w:name w:val="Placeholder Text"/>
    <w:basedOn w:val="Fuentedeprrafopredeter"/>
    <w:rsid w:val="0081466A"/>
    <w:rPr>
      <w:color w:val="808080"/>
    </w:rPr>
  </w:style>
  <w:style w:type="character" w:styleId="Hipervnculovisitado">
    <w:name w:val="FollowedHyperlink"/>
    <w:basedOn w:val="Fuentedeprrafopredeter"/>
    <w:locked/>
    <w:rsid w:val="00A35466"/>
    <w:rPr>
      <w:color w:val="800080" w:themeColor="followedHyperlink"/>
      <w:u w:val="single"/>
    </w:rPr>
  </w:style>
  <w:style w:type="paragraph" w:styleId="Revisin">
    <w:name w:val="Revision"/>
    <w:hidden/>
    <w:uiPriority w:val="99"/>
    <w:semiHidden/>
    <w:rsid w:val="008267B5"/>
    <w:rPr>
      <w:sz w:val="24"/>
      <w:szCs w:val="24"/>
    </w:rPr>
  </w:style>
  <w:style w:type="character" w:customStyle="1" w:styleId="hps">
    <w:name w:val="hps"/>
    <w:basedOn w:val="Fuentedeprrafopredeter"/>
    <w:rsid w:val="000B1195"/>
  </w:style>
  <w:style w:type="character" w:customStyle="1" w:styleId="block">
    <w:name w:val="block"/>
    <w:basedOn w:val="Fuentedeprrafopredeter"/>
    <w:rsid w:val="006333B9"/>
  </w:style>
  <w:style w:type="character" w:customStyle="1" w:styleId="ABLOCKPARAChar">
    <w:name w:val="A BLOCK PARA Char"/>
    <w:link w:val="ABLOCKPARA"/>
    <w:semiHidden/>
    <w:locked/>
    <w:rsid w:val="002670E5"/>
    <w:rPr>
      <w:rFonts w:ascii="Book Antiqua" w:hAnsi="Book Antiqua"/>
      <w:sz w:val="22"/>
      <w:lang w:val="pt-BR" w:eastAsia="pt-BR"/>
    </w:rPr>
  </w:style>
  <w:style w:type="paragraph" w:customStyle="1" w:styleId="ABLOCKPARA">
    <w:name w:val="A BLOCK PARA"/>
    <w:basedOn w:val="Normal"/>
    <w:link w:val="ABLOCKPARAChar"/>
    <w:semiHidden/>
    <w:rsid w:val="002670E5"/>
    <w:rPr>
      <w:rFonts w:ascii="Book Antiqua" w:hAnsi="Book Antiqua"/>
      <w:sz w:val="22"/>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17977092">
      <w:bodyDiv w:val="1"/>
      <w:marLeft w:val="0"/>
      <w:marRight w:val="0"/>
      <w:marTop w:val="0"/>
      <w:marBottom w:val="0"/>
      <w:divBdr>
        <w:top w:val="none" w:sz="0" w:space="0" w:color="auto"/>
        <w:left w:val="none" w:sz="0" w:space="0" w:color="auto"/>
        <w:bottom w:val="none" w:sz="0" w:space="0" w:color="auto"/>
        <w:right w:val="none" w:sz="0" w:space="0" w:color="auto"/>
      </w:divBdr>
    </w:div>
    <w:div w:id="25327131">
      <w:bodyDiv w:val="1"/>
      <w:marLeft w:val="0"/>
      <w:marRight w:val="0"/>
      <w:marTop w:val="0"/>
      <w:marBottom w:val="0"/>
      <w:divBdr>
        <w:top w:val="none" w:sz="0" w:space="0" w:color="auto"/>
        <w:left w:val="none" w:sz="0" w:space="0" w:color="auto"/>
        <w:bottom w:val="none" w:sz="0" w:space="0" w:color="auto"/>
        <w:right w:val="none" w:sz="0" w:space="0" w:color="auto"/>
      </w:divBdr>
    </w:div>
    <w:div w:id="34888131">
      <w:bodyDiv w:val="1"/>
      <w:marLeft w:val="0"/>
      <w:marRight w:val="0"/>
      <w:marTop w:val="0"/>
      <w:marBottom w:val="0"/>
      <w:divBdr>
        <w:top w:val="none" w:sz="0" w:space="0" w:color="auto"/>
        <w:left w:val="none" w:sz="0" w:space="0" w:color="auto"/>
        <w:bottom w:val="none" w:sz="0" w:space="0" w:color="auto"/>
        <w:right w:val="none" w:sz="0" w:space="0" w:color="auto"/>
      </w:divBdr>
      <w:divsChild>
        <w:div w:id="1028412652">
          <w:marLeft w:val="720"/>
          <w:marRight w:val="0"/>
          <w:marTop w:val="0"/>
          <w:marBottom w:val="0"/>
          <w:divBdr>
            <w:top w:val="none" w:sz="0" w:space="0" w:color="auto"/>
            <w:left w:val="none" w:sz="0" w:space="0" w:color="auto"/>
            <w:bottom w:val="none" w:sz="0" w:space="0" w:color="auto"/>
            <w:right w:val="none" w:sz="0" w:space="0" w:color="auto"/>
          </w:divBdr>
        </w:div>
      </w:divsChild>
    </w:div>
    <w:div w:id="34895970">
      <w:bodyDiv w:val="1"/>
      <w:marLeft w:val="0"/>
      <w:marRight w:val="0"/>
      <w:marTop w:val="0"/>
      <w:marBottom w:val="0"/>
      <w:divBdr>
        <w:top w:val="none" w:sz="0" w:space="0" w:color="auto"/>
        <w:left w:val="none" w:sz="0" w:space="0" w:color="auto"/>
        <w:bottom w:val="none" w:sz="0" w:space="0" w:color="auto"/>
        <w:right w:val="none" w:sz="0" w:space="0" w:color="auto"/>
      </w:divBdr>
    </w:div>
    <w:div w:id="54352704">
      <w:bodyDiv w:val="1"/>
      <w:marLeft w:val="0"/>
      <w:marRight w:val="0"/>
      <w:marTop w:val="0"/>
      <w:marBottom w:val="0"/>
      <w:divBdr>
        <w:top w:val="none" w:sz="0" w:space="0" w:color="auto"/>
        <w:left w:val="none" w:sz="0" w:space="0" w:color="auto"/>
        <w:bottom w:val="none" w:sz="0" w:space="0" w:color="auto"/>
        <w:right w:val="none" w:sz="0" w:space="0" w:color="auto"/>
      </w:divBdr>
    </w:div>
    <w:div w:id="55859118">
      <w:bodyDiv w:val="1"/>
      <w:marLeft w:val="0"/>
      <w:marRight w:val="0"/>
      <w:marTop w:val="0"/>
      <w:marBottom w:val="0"/>
      <w:divBdr>
        <w:top w:val="none" w:sz="0" w:space="0" w:color="auto"/>
        <w:left w:val="none" w:sz="0" w:space="0" w:color="auto"/>
        <w:bottom w:val="none" w:sz="0" w:space="0" w:color="auto"/>
        <w:right w:val="none" w:sz="0" w:space="0" w:color="auto"/>
      </w:divBdr>
    </w:div>
    <w:div w:id="68580073">
      <w:bodyDiv w:val="1"/>
      <w:marLeft w:val="0"/>
      <w:marRight w:val="0"/>
      <w:marTop w:val="0"/>
      <w:marBottom w:val="0"/>
      <w:divBdr>
        <w:top w:val="none" w:sz="0" w:space="0" w:color="auto"/>
        <w:left w:val="none" w:sz="0" w:space="0" w:color="auto"/>
        <w:bottom w:val="none" w:sz="0" w:space="0" w:color="auto"/>
        <w:right w:val="none" w:sz="0" w:space="0" w:color="auto"/>
      </w:divBdr>
    </w:div>
    <w:div w:id="77405357">
      <w:bodyDiv w:val="1"/>
      <w:marLeft w:val="0"/>
      <w:marRight w:val="0"/>
      <w:marTop w:val="0"/>
      <w:marBottom w:val="0"/>
      <w:divBdr>
        <w:top w:val="none" w:sz="0" w:space="0" w:color="auto"/>
        <w:left w:val="none" w:sz="0" w:space="0" w:color="auto"/>
        <w:bottom w:val="none" w:sz="0" w:space="0" w:color="auto"/>
        <w:right w:val="none" w:sz="0" w:space="0" w:color="auto"/>
      </w:divBdr>
    </w:div>
    <w:div w:id="84227019">
      <w:bodyDiv w:val="1"/>
      <w:marLeft w:val="0"/>
      <w:marRight w:val="0"/>
      <w:marTop w:val="0"/>
      <w:marBottom w:val="0"/>
      <w:divBdr>
        <w:top w:val="none" w:sz="0" w:space="0" w:color="auto"/>
        <w:left w:val="none" w:sz="0" w:space="0" w:color="auto"/>
        <w:bottom w:val="none" w:sz="0" w:space="0" w:color="auto"/>
        <w:right w:val="none" w:sz="0" w:space="0" w:color="auto"/>
      </w:divBdr>
    </w:div>
    <w:div w:id="99571668">
      <w:bodyDiv w:val="1"/>
      <w:marLeft w:val="0"/>
      <w:marRight w:val="0"/>
      <w:marTop w:val="0"/>
      <w:marBottom w:val="0"/>
      <w:divBdr>
        <w:top w:val="none" w:sz="0" w:space="0" w:color="auto"/>
        <w:left w:val="none" w:sz="0" w:space="0" w:color="auto"/>
        <w:bottom w:val="none" w:sz="0" w:space="0" w:color="auto"/>
        <w:right w:val="none" w:sz="0" w:space="0" w:color="auto"/>
      </w:divBdr>
    </w:div>
    <w:div w:id="105201801">
      <w:bodyDiv w:val="1"/>
      <w:marLeft w:val="0"/>
      <w:marRight w:val="0"/>
      <w:marTop w:val="0"/>
      <w:marBottom w:val="0"/>
      <w:divBdr>
        <w:top w:val="none" w:sz="0" w:space="0" w:color="auto"/>
        <w:left w:val="none" w:sz="0" w:space="0" w:color="auto"/>
        <w:bottom w:val="none" w:sz="0" w:space="0" w:color="auto"/>
        <w:right w:val="none" w:sz="0" w:space="0" w:color="auto"/>
      </w:divBdr>
    </w:div>
    <w:div w:id="109712109">
      <w:bodyDiv w:val="1"/>
      <w:marLeft w:val="0"/>
      <w:marRight w:val="0"/>
      <w:marTop w:val="0"/>
      <w:marBottom w:val="0"/>
      <w:divBdr>
        <w:top w:val="none" w:sz="0" w:space="0" w:color="auto"/>
        <w:left w:val="none" w:sz="0" w:space="0" w:color="auto"/>
        <w:bottom w:val="none" w:sz="0" w:space="0" w:color="auto"/>
        <w:right w:val="none" w:sz="0" w:space="0" w:color="auto"/>
      </w:divBdr>
    </w:div>
    <w:div w:id="117382481">
      <w:bodyDiv w:val="1"/>
      <w:marLeft w:val="0"/>
      <w:marRight w:val="0"/>
      <w:marTop w:val="0"/>
      <w:marBottom w:val="0"/>
      <w:divBdr>
        <w:top w:val="none" w:sz="0" w:space="0" w:color="auto"/>
        <w:left w:val="none" w:sz="0" w:space="0" w:color="auto"/>
        <w:bottom w:val="none" w:sz="0" w:space="0" w:color="auto"/>
        <w:right w:val="none" w:sz="0" w:space="0" w:color="auto"/>
      </w:divBdr>
      <w:divsChild>
        <w:div w:id="300501749">
          <w:marLeft w:val="720"/>
          <w:marRight w:val="0"/>
          <w:marTop w:val="0"/>
          <w:marBottom w:val="0"/>
          <w:divBdr>
            <w:top w:val="none" w:sz="0" w:space="0" w:color="auto"/>
            <w:left w:val="none" w:sz="0" w:space="0" w:color="auto"/>
            <w:bottom w:val="none" w:sz="0" w:space="0" w:color="auto"/>
            <w:right w:val="none" w:sz="0" w:space="0" w:color="auto"/>
          </w:divBdr>
        </w:div>
        <w:div w:id="328680049">
          <w:marLeft w:val="720"/>
          <w:marRight w:val="0"/>
          <w:marTop w:val="0"/>
          <w:marBottom w:val="0"/>
          <w:divBdr>
            <w:top w:val="none" w:sz="0" w:space="0" w:color="auto"/>
            <w:left w:val="none" w:sz="0" w:space="0" w:color="auto"/>
            <w:bottom w:val="none" w:sz="0" w:space="0" w:color="auto"/>
            <w:right w:val="none" w:sz="0" w:space="0" w:color="auto"/>
          </w:divBdr>
        </w:div>
        <w:div w:id="355926610">
          <w:marLeft w:val="720"/>
          <w:marRight w:val="0"/>
          <w:marTop w:val="0"/>
          <w:marBottom w:val="0"/>
          <w:divBdr>
            <w:top w:val="none" w:sz="0" w:space="0" w:color="auto"/>
            <w:left w:val="none" w:sz="0" w:space="0" w:color="auto"/>
            <w:bottom w:val="none" w:sz="0" w:space="0" w:color="auto"/>
            <w:right w:val="none" w:sz="0" w:space="0" w:color="auto"/>
          </w:divBdr>
        </w:div>
        <w:div w:id="996109220">
          <w:marLeft w:val="720"/>
          <w:marRight w:val="0"/>
          <w:marTop w:val="0"/>
          <w:marBottom w:val="0"/>
          <w:divBdr>
            <w:top w:val="none" w:sz="0" w:space="0" w:color="auto"/>
            <w:left w:val="none" w:sz="0" w:space="0" w:color="auto"/>
            <w:bottom w:val="none" w:sz="0" w:space="0" w:color="auto"/>
            <w:right w:val="none" w:sz="0" w:space="0" w:color="auto"/>
          </w:divBdr>
        </w:div>
        <w:div w:id="1295020621">
          <w:marLeft w:val="720"/>
          <w:marRight w:val="0"/>
          <w:marTop w:val="0"/>
          <w:marBottom w:val="0"/>
          <w:divBdr>
            <w:top w:val="none" w:sz="0" w:space="0" w:color="auto"/>
            <w:left w:val="none" w:sz="0" w:space="0" w:color="auto"/>
            <w:bottom w:val="none" w:sz="0" w:space="0" w:color="auto"/>
            <w:right w:val="none" w:sz="0" w:space="0" w:color="auto"/>
          </w:divBdr>
        </w:div>
      </w:divsChild>
    </w:div>
    <w:div w:id="122818691">
      <w:bodyDiv w:val="1"/>
      <w:marLeft w:val="0"/>
      <w:marRight w:val="0"/>
      <w:marTop w:val="0"/>
      <w:marBottom w:val="0"/>
      <w:divBdr>
        <w:top w:val="none" w:sz="0" w:space="0" w:color="auto"/>
        <w:left w:val="none" w:sz="0" w:space="0" w:color="auto"/>
        <w:bottom w:val="none" w:sz="0" w:space="0" w:color="auto"/>
        <w:right w:val="none" w:sz="0" w:space="0" w:color="auto"/>
      </w:divBdr>
    </w:div>
    <w:div w:id="124201253">
      <w:bodyDiv w:val="1"/>
      <w:marLeft w:val="0"/>
      <w:marRight w:val="0"/>
      <w:marTop w:val="0"/>
      <w:marBottom w:val="0"/>
      <w:divBdr>
        <w:top w:val="none" w:sz="0" w:space="0" w:color="auto"/>
        <w:left w:val="none" w:sz="0" w:space="0" w:color="auto"/>
        <w:bottom w:val="none" w:sz="0" w:space="0" w:color="auto"/>
        <w:right w:val="none" w:sz="0" w:space="0" w:color="auto"/>
      </w:divBdr>
    </w:div>
    <w:div w:id="125896610">
      <w:bodyDiv w:val="1"/>
      <w:marLeft w:val="0"/>
      <w:marRight w:val="0"/>
      <w:marTop w:val="0"/>
      <w:marBottom w:val="0"/>
      <w:divBdr>
        <w:top w:val="none" w:sz="0" w:space="0" w:color="auto"/>
        <w:left w:val="none" w:sz="0" w:space="0" w:color="auto"/>
        <w:bottom w:val="none" w:sz="0" w:space="0" w:color="auto"/>
        <w:right w:val="none" w:sz="0" w:space="0" w:color="auto"/>
      </w:divBdr>
    </w:div>
    <w:div w:id="133716636">
      <w:bodyDiv w:val="1"/>
      <w:marLeft w:val="0"/>
      <w:marRight w:val="0"/>
      <w:marTop w:val="0"/>
      <w:marBottom w:val="0"/>
      <w:divBdr>
        <w:top w:val="none" w:sz="0" w:space="0" w:color="auto"/>
        <w:left w:val="none" w:sz="0" w:space="0" w:color="auto"/>
        <w:bottom w:val="none" w:sz="0" w:space="0" w:color="auto"/>
        <w:right w:val="none" w:sz="0" w:space="0" w:color="auto"/>
      </w:divBdr>
    </w:div>
    <w:div w:id="135805119">
      <w:bodyDiv w:val="1"/>
      <w:marLeft w:val="0"/>
      <w:marRight w:val="0"/>
      <w:marTop w:val="0"/>
      <w:marBottom w:val="0"/>
      <w:divBdr>
        <w:top w:val="none" w:sz="0" w:space="0" w:color="auto"/>
        <w:left w:val="none" w:sz="0" w:space="0" w:color="auto"/>
        <w:bottom w:val="none" w:sz="0" w:space="0" w:color="auto"/>
        <w:right w:val="none" w:sz="0" w:space="0" w:color="auto"/>
      </w:divBdr>
    </w:div>
    <w:div w:id="137305202">
      <w:bodyDiv w:val="1"/>
      <w:marLeft w:val="0"/>
      <w:marRight w:val="0"/>
      <w:marTop w:val="0"/>
      <w:marBottom w:val="0"/>
      <w:divBdr>
        <w:top w:val="none" w:sz="0" w:space="0" w:color="auto"/>
        <w:left w:val="none" w:sz="0" w:space="0" w:color="auto"/>
        <w:bottom w:val="none" w:sz="0" w:space="0" w:color="auto"/>
        <w:right w:val="none" w:sz="0" w:space="0" w:color="auto"/>
      </w:divBdr>
    </w:div>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49293619">
      <w:bodyDiv w:val="1"/>
      <w:marLeft w:val="0"/>
      <w:marRight w:val="0"/>
      <w:marTop w:val="0"/>
      <w:marBottom w:val="0"/>
      <w:divBdr>
        <w:top w:val="none" w:sz="0" w:space="0" w:color="auto"/>
        <w:left w:val="none" w:sz="0" w:space="0" w:color="auto"/>
        <w:bottom w:val="none" w:sz="0" w:space="0" w:color="auto"/>
        <w:right w:val="none" w:sz="0" w:space="0" w:color="auto"/>
      </w:divBdr>
      <w:divsChild>
        <w:div w:id="1796287051">
          <w:marLeft w:val="0"/>
          <w:marRight w:val="0"/>
          <w:marTop w:val="0"/>
          <w:marBottom w:val="0"/>
          <w:divBdr>
            <w:top w:val="none" w:sz="0" w:space="0" w:color="auto"/>
            <w:left w:val="none" w:sz="0" w:space="0" w:color="auto"/>
            <w:bottom w:val="none" w:sz="0" w:space="0" w:color="auto"/>
            <w:right w:val="none" w:sz="0" w:space="0" w:color="auto"/>
          </w:divBdr>
        </w:div>
      </w:divsChild>
    </w:div>
    <w:div w:id="151682925">
      <w:bodyDiv w:val="1"/>
      <w:marLeft w:val="0"/>
      <w:marRight w:val="0"/>
      <w:marTop w:val="0"/>
      <w:marBottom w:val="0"/>
      <w:divBdr>
        <w:top w:val="none" w:sz="0" w:space="0" w:color="auto"/>
        <w:left w:val="none" w:sz="0" w:space="0" w:color="auto"/>
        <w:bottom w:val="none" w:sz="0" w:space="0" w:color="auto"/>
        <w:right w:val="none" w:sz="0" w:space="0" w:color="auto"/>
      </w:divBdr>
    </w:div>
    <w:div w:id="163858556">
      <w:bodyDiv w:val="1"/>
      <w:marLeft w:val="0"/>
      <w:marRight w:val="0"/>
      <w:marTop w:val="0"/>
      <w:marBottom w:val="0"/>
      <w:divBdr>
        <w:top w:val="none" w:sz="0" w:space="0" w:color="auto"/>
        <w:left w:val="none" w:sz="0" w:space="0" w:color="auto"/>
        <w:bottom w:val="none" w:sz="0" w:space="0" w:color="auto"/>
        <w:right w:val="none" w:sz="0" w:space="0" w:color="auto"/>
      </w:divBdr>
    </w:div>
    <w:div w:id="164519995">
      <w:bodyDiv w:val="1"/>
      <w:marLeft w:val="0"/>
      <w:marRight w:val="0"/>
      <w:marTop w:val="0"/>
      <w:marBottom w:val="0"/>
      <w:divBdr>
        <w:top w:val="none" w:sz="0" w:space="0" w:color="auto"/>
        <w:left w:val="none" w:sz="0" w:space="0" w:color="auto"/>
        <w:bottom w:val="none" w:sz="0" w:space="0" w:color="auto"/>
        <w:right w:val="none" w:sz="0" w:space="0" w:color="auto"/>
      </w:divBdr>
    </w:div>
    <w:div w:id="166672810">
      <w:bodyDiv w:val="1"/>
      <w:marLeft w:val="0"/>
      <w:marRight w:val="0"/>
      <w:marTop w:val="0"/>
      <w:marBottom w:val="0"/>
      <w:divBdr>
        <w:top w:val="none" w:sz="0" w:space="0" w:color="auto"/>
        <w:left w:val="none" w:sz="0" w:space="0" w:color="auto"/>
        <w:bottom w:val="none" w:sz="0" w:space="0" w:color="auto"/>
        <w:right w:val="none" w:sz="0" w:space="0" w:color="auto"/>
      </w:divBdr>
    </w:div>
    <w:div w:id="167797313">
      <w:bodyDiv w:val="1"/>
      <w:marLeft w:val="0"/>
      <w:marRight w:val="0"/>
      <w:marTop w:val="0"/>
      <w:marBottom w:val="0"/>
      <w:divBdr>
        <w:top w:val="none" w:sz="0" w:space="0" w:color="auto"/>
        <w:left w:val="none" w:sz="0" w:space="0" w:color="auto"/>
        <w:bottom w:val="none" w:sz="0" w:space="0" w:color="auto"/>
        <w:right w:val="none" w:sz="0" w:space="0" w:color="auto"/>
      </w:divBdr>
    </w:div>
    <w:div w:id="180122676">
      <w:bodyDiv w:val="1"/>
      <w:marLeft w:val="0"/>
      <w:marRight w:val="0"/>
      <w:marTop w:val="0"/>
      <w:marBottom w:val="0"/>
      <w:divBdr>
        <w:top w:val="none" w:sz="0" w:space="0" w:color="auto"/>
        <w:left w:val="none" w:sz="0" w:space="0" w:color="auto"/>
        <w:bottom w:val="none" w:sz="0" w:space="0" w:color="auto"/>
        <w:right w:val="none" w:sz="0" w:space="0" w:color="auto"/>
      </w:divBdr>
    </w:div>
    <w:div w:id="207032277">
      <w:bodyDiv w:val="1"/>
      <w:marLeft w:val="0"/>
      <w:marRight w:val="0"/>
      <w:marTop w:val="0"/>
      <w:marBottom w:val="0"/>
      <w:divBdr>
        <w:top w:val="none" w:sz="0" w:space="0" w:color="auto"/>
        <w:left w:val="none" w:sz="0" w:space="0" w:color="auto"/>
        <w:bottom w:val="none" w:sz="0" w:space="0" w:color="auto"/>
        <w:right w:val="none" w:sz="0" w:space="0" w:color="auto"/>
      </w:divBdr>
      <w:divsChild>
        <w:div w:id="500587763">
          <w:marLeft w:val="1800"/>
          <w:marRight w:val="0"/>
          <w:marTop w:val="86"/>
          <w:marBottom w:val="0"/>
          <w:divBdr>
            <w:top w:val="none" w:sz="0" w:space="0" w:color="auto"/>
            <w:left w:val="none" w:sz="0" w:space="0" w:color="auto"/>
            <w:bottom w:val="none" w:sz="0" w:space="0" w:color="auto"/>
            <w:right w:val="none" w:sz="0" w:space="0" w:color="auto"/>
          </w:divBdr>
        </w:div>
      </w:divsChild>
    </w:div>
    <w:div w:id="207686841">
      <w:bodyDiv w:val="1"/>
      <w:marLeft w:val="0"/>
      <w:marRight w:val="0"/>
      <w:marTop w:val="0"/>
      <w:marBottom w:val="0"/>
      <w:divBdr>
        <w:top w:val="none" w:sz="0" w:space="0" w:color="auto"/>
        <w:left w:val="none" w:sz="0" w:space="0" w:color="auto"/>
        <w:bottom w:val="none" w:sz="0" w:space="0" w:color="auto"/>
        <w:right w:val="none" w:sz="0" w:space="0" w:color="auto"/>
      </w:divBdr>
    </w:div>
    <w:div w:id="228539446">
      <w:bodyDiv w:val="1"/>
      <w:marLeft w:val="0"/>
      <w:marRight w:val="0"/>
      <w:marTop w:val="0"/>
      <w:marBottom w:val="0"/>
      <w:divBdr>
        <w:top w:val="none" w:sz="0" w:space="0" w:color="auto"/>
        <w:left w:val="none" w:sz="0" w:space="0" w:color="auto"/>
        <w:bottom w:val="none" w:sz="0" w:space="0" w:color="auto"/>
        <w:right w:val="none" w:sz="0" w:space="0" w:color="auto"/>
      </w:divBdr>
    </w:div>
    <w:div w:id="228881121">
      <w:bodyDiv w:val="1"/>
      <w:marLeft w:val="0"/>
      <w:marRight w:val="0"/>
      <w:marTop w:val="0"/>
      <w:marBottom w:val="0"/>
      <w:divBdr>
        <w:top w:val="none" w:sz="0" w:space="0" w:color="auto"/>
        <w:left w:val="none" w:sz="0" w:space="0" w:color="auto"/>
        <w:bottom w:val="none" w:sz="0" w:space="0" w:color="auto"/>
        <w:right w:val="none" w:sz="0" w:space="0" w:color="auto"/>
      </w:divBdr>
    </w:div>
    <w:div w:id="246885091">
      <w:bodyDiv w:val="1"/>
      <w:marLeft w:val="0"/>
      <w:marRight w:val="0"/>
      <w:marTop w:val="0"/>
      <w:marBottom w:val="0"/>
      <w:divBdr>
        <w:top w:val="none" w:sz="0" w:space="0" w:color="auto"/>
        <w:left w:val="none" w:sz="0" w:space="0" w:color="auto"/>
        <w:bottom w:val="none" w:sz="0" w:space="0" w:color="auto"/>
        <w:right w:val="none" w:sz="0" w:space="0" w:color="auto"/>
      </w:divBdr>
    </w:div>
    <w:div w:id="256137661">
      <w:bodyDiv w:val="1"/>
      <w:marLeft w:val="0"/>
      <w:marRight w:val="0"/>
      <w:marTop w:val="0"/>
      <w:marBottom w:val="0"/>
      <w:divBdr>
        <w:top w:val="none" w:sz="0" w:space="0" w:color="auto"/>
        <w:left w:val="none" w:sz="0" w:space="0" w:color="auto"/>
        <w:bottom w:val="none" w:sz="0" w:space="0" w:color="auto"/>
        <w:right w:val="none" w:sz="0" w:space="0" w:color="auto"/>
      </w:divBdr>
      <w:divsChild>
        <w:div w:id="1844005927">
          <w:marLeft w:val="1800"/>
          <w:marRight w:val="0"/>
          <w:marTop w:val="86"/>
          <w:marBottom w:val="0"/>
          <w:divBdr>
            <w:top w:val="none" w:sz="0" w:space="0" w:color="auto"/>
            <w:left w:val="none" w:sz="0" w:space="0" w:color="auto"/>
            <w:bottom w:val="none" w:sz="0" w:space="0" w:color="auto"/>
            <w:right w:val="none" w:sz="0" w:space="0" w:color="auto"/>
          </w:divBdr>
        </w:div>
      </w:divsChild>
    </w:div>
    <w:div w:id="267548980">
      <w:bodyDiv w:val="1"/>
      <w:marLeft w:val="0"/>
      <w:marRight w:val="0"/>
      <w:marTop w:val="0"/>
      <w:marBottom w:val="0"/>
      <w:divBdr>
        <w:top w:val="none" w:sz="0" w:space="0" w:color="auto"/>
        <w:left w:val="none" w:sz="0" w:space="0" w:color="auto"/>
        <w:bottom w:val="none" w:sz="0" w:space="0" w:color="auto"/>
        <w:right w:val="none" w:sz="0" w:space="0" w:color="auto"/>
      </w:divBdr>
    </w:div>
    <w:div w:id="271592043">
      <w:bodyDiv w:val="1"/>
      <w:marLeft w:val="0"/>
      <w:marRight w:val="0"/>
      <w:marTop w:val="0"/>
      <w:marBottom w:val="0"/>
      <w:divBdr>
        <w:top w:val="none" w:sz="0" w:space="0" w:color="auto"/>
        <w:left w:val="none" w:sz="0" w:space="0" w:color="auto"/>
        <w:bottom w:val="none" w:sz="0" w:space="0" w:color="auto"/>
        <w:right w:val="none" w:sz="0" w:space="0" w:color="auto"/>
      </w:divBdr>
    </w:div>
    <w:div w:id="276261297">
      <w:bodyDiv w:val="1"/>
      <w:marLeft w:val="0"/>
      <w:marRight w:val="0"/>
      <w:marTop w:val="0"/>
      <w:marBottom w:val="0"/>
      <w:divBdr>
        <w:top w:val="none" w:sz="0" w:space="0" w:color="auto"/>
        <w:left w:val="none" w:sz="0" w:space="0" w:color="auto"/>
        <w:bottom w:val="none" w:sz="0" w:space="0" w:color="auto"/>
        <w:right w:val="none" w:sz="0" w:space="0" w:color="auto"/>
      </w:divBdr>
    </w:div>
    <w:div w:id="278876521">
      <w:bodyDiv w:val="1"/>
      <w:marLeft w:val="0"/>
      <w:marRight w:val="0"/>
      <w:marTop w:val="0"/>
      <w:marBottom w:val="0"/>
      <w:divBdr>
        <w:top w:val="none" w:sz="0" w:space="0" w:color="auto"/>
        <w:left w:val="none" w:sz="0" w:space="0" w:color="auto"/>
        <w:bottom w:val="none" w:sz="0" w:space="0" w:color="auto"/>
        <w:right w:val="none" w:sz="0" w:space="0" w:color="auto"/>
      </w:divBdr>
    </w:div>
    <w:div w:id="291981966">
      <w:bodyDiv w:val="1"/>
      <w:marLeft w:val="0"/>
      <w:marRight w:val="0"/>
      <w:marTop w:val="0"/>
      <w:marBottom w:val="0"/>
      <w:divBdr>
        <w:top w:val="none" w:sz="0" w:space="0" w:color="auto"/>
        <w:left w:val="none" w:sz="0" w:space="0" w:color="auto"/>
        <w:bottom w:val="none" w:sz="0" w:space="0" w:color="auto"/>
        <w:right w:val="none" w:sz="0" w:space="0" w:color="auto"/>
      </w:divBdr>
    </w:div>
    <w:div w:id="294454030">
      <w:bodyDiv w:val="1"/>
      <w:marLeft w:val="0"/>
      <w:marRight w:val="0"/>
      <w:marTop w:val="0"/>
      <w:marBottom w:val="0"/>
      <w:divBdr>
        <w:top w:val="none" w:sz="0" w:space="0" w:color="auto"/>
        <w:left w:val="none" w:sz="0" w:space="0" w:color="auto"/>
        <w:bottom w:val="none" w:sz="0" w:space="0" w:color="auto"/>
        <w:right w:val="none" w:sz="0" w:space="0" w:color="auto"/>
      </w:divBdr>
    </w:div>
    <w:div w:id="331644068">
      <w:bodyDiv w:val="1"/>
      <w:marLeft w:val="0"/>
      <w:marRight w:val="0"/>
      <w:marTop w:val="0"/>
      <w:marBottom w:val="0"/>
      <w:divBdr>
        <w:top w:val="none" w:sz="0" w:space="0" w:color="auto"/>
        <w:left w:val="none" w:sz="0" w:space="0" w:color="auto"/>
        <w:bottom w:val="none" w:sz="0" w:space="0" w:color="auto"/>
        <w:right w:val="none" w:sz="0" w:space="0" w:color="auto"/>
      </w:divBdr>
    </w:div>
    <w:div w:id="338779691">
      <w:bodyDiv w:val="1"/>
      <w:marLeft w:val="0"/>
      <w:marRight w:val="0"/>
      <w:marTop w:val="0"/>
      <w:marBottom w:val="0"/>
      <w:divBdr>
        <w:top w:val="none" w:sz="0" w:space="0" w:color="auto"/>
        <w:left w:val="none" w:sz="0" w:space="0" w:color="auto"/>
        <w:bottom w:val="none" w:sz="0" w:space="0" w:color="auto"/>
        <w:right w:val="none" w:sz="0" w:space="0" w:color="auto"/>
      </w:divBdr>
    </w:div>
    <w:div w:id="347176425">
      <w:bodyDiv w:val="1"/>
      <w:marLeft w:val="0"/>
      <w:marRight w:val="0"/>
      <w:marTop w:val="0"/>
      <w:marBottom w:val="0"/>
      <w:divBdr>
        <w:top w:val="none" w:sz="0" w:space="0" w:color="auto"/>
        <w:left w:val="none" w:sz="0" w:space="0" w:color="auto"/>
        <w:bottom w:val="none" w:sz="0" w:space="0" w:color="auto"/>
        <w:right w:val="none" w:sz="0" w:space="0" w:color="auto"/>
      </w:divBdr>
    </w:div>
    <w:div w:id="368070762">
      <w:bodyDiv w:val="1"/>
      <w:marLeft w:val="0"/>
      <w:marRight w:val="0"/>
      <w:marTop w:val="0"/>
      <w:marBottom w:val="0"/>
      <w:divBdr>
        <w:top w:val="none" w:sz="0" w:space="0" w:color="auto"/>
        <w:left w:val="none" w:sz="0" w:space="0" w:color="auto"/>
        <w:bottom w:val="none" w:sz="0" w:space="0" w:color="auto"/>
        <w:right w:val="none" w:sz="0" w:space="0" w:color="auto"/>
      </w:divBdr>
    </w:div>
    <w:div w:id="375355712">
      <w:bodyDiv w:val="1"/>
      <w:marLeft w:val="0"/>
      <w:marRight w:val="0"/>
      <w:marTop w:val="0"/>
      <w:marBottom w:val="0"/>
      <w:divBdr>
        <w:top w:val="none" w:sz="0" w:space="0" w:color="auto"/>
        <w:left w:val="none" w:sz="0" w:space="0" w:color="auto"/>
        <w:bottom w:val="none" w:sz="0" w:space="0" w:color="auto"/>
        <w:right w:val="none" w:sz="0" w:space="0" w:color="auto"/>
      </w:divBdr>
    </w:div>
    <w:div w:id="378554188">
      <w:bodyDiv w:val="1"/>
      <w:marLeft w:val="0"/>
      <w:marRight w:val="0"/>
      <w:marTop w:val="0"/>
      <w:marBottom w:val="0"/>
      <w:divBdr>
        <w:top w:val="none" w:sz="0" w:space="0" w:color="auto"/>
        <w:left w:val="none" w:sz="0" w:space="0" w:color="auto"/>
        <w:bottom w:val="none" w:sz="0" w:space="0" w:color="auto"/>
        <w:right w:val="none" w:sz="0" w:space="0" w:color="auto"/>
      </w:divBdr>
    </w:div>
    <w:div w:id="379935735">
      <w:bodyDiv w:val="1"/>
      <w:marLeft w:val="0"/>
      <w:marRight w:val="0"/>
      <w:marTop w:val="0"/>
      <w:marBottom w:val="0"/>
      <w:divBdr>
        <w:top w:val="none" w:sz="0" w:space="0" w:color="auto"/>
        <w:left w:val="none" w:sz="0" w:space="0" w:color="auto"/>
        <w:bottom w:val="none" w:sz="0" w:space="0" w:color="auto"/>
        <w:right w:val="none" w:sz="0" w:space="0" w:color="auto"/>
      </w:divBdr>
    </w:div>
    <w:div w:id="385496254">
      <w:bodyDiv w:val="1"/>
      <w:marLeft w:val="0"/>
      <w:marRight w:val="0"/>
      <w:marTop w:val="0"/>
      <w:marBottom w:val="0"/>
      <w:divBdr>
        <w:top w:val="none" w:sz="0" w:space="0" w:color="auto"/>
        <w:left w:val="none" w:sz="0" w:space="0" w:color="auto"/>
        <w:bottom w:val="none" w:sz="0" w:space="0" w:color="auto"/>
        <w:right w:val="none" w:sz="0" w:space="0" w:color="auto"/>
      </w:divBdr>
    </w:div>
    <w:div w:id="391083012">
      <w:bodyDiv w:val="1"/>
      <w:marLeft w:val="0"/>
      <w:marRight w:val="0"/>
      <w:marTop w:val="0"/>
      <w:marBottom w:val="0"/>
      <w:divBdr>
        <w:top w:val="none" w:sz="0" w:space="0" w:color="auto"/>
        <w:left w:val="none" w:sz="0" w:space="0" w:color="auto"/>
        <w:bottom w:val="none" w:sz="0" w:space="0" w:color="auto"/>
        <w:right w:val="none" w:sz="0" w:space="0" w:color="auto"/>
      </w:divBdr>
    </w:div>
    <w:div w:id="410010445">
      <w:bodyDiv w:val="1"/>
      <w:marLeft w:val="0"/>
      <w:marRight w:val="0"/>
      <w:marTop w:val="0"/>
      <w:marBottom w:val="0"/>
      <w:divBdr>
        <w:top w:val="none" w:sz="0" w:space="0" w:color="auto"/>
        <w:left w:val="none" w:sz="0" w:space="0" w:color="auto"/>
        <w:bottom w:val="none" w:sz="0" w:space="0" w:color="auto"/>
        <w:right w:val="none" w:sz="0" w:space="0" w:color="auto"/>
      </w:divBdr>
    </w:div>
    <w:div w:id="420641741">
      <w:bodyDiv w:val="1"/>
      <w:marLeft w:val="0"/>
      <w:marRight w:val="0"/>
      <w:marTop w:val="0"/>
      <w:marBottom w:val="0"/>
      <w:divBdr>
        <w:top w:val="none" w:sz="0" w:space="0" w:color="auto"/>
        <w:left w:val="none" w:sz="0" w:space="0" w:color="auto"/>
        <w:bottom w:val="none" w:sz="0" w:space="0" w:color="auto"/>
        <w:right w:val="none" w:sz="0" w:space="0" w:color="auto"/>
      </w:divBdr>
    </w:div>
    <w:div w:id="427238391">
      <w:bodyDiv w:val="1"/>
      <w:marLeft w:val="0"/>
      <w:marRight w:val="0"/>
      <w:marTop w:val="0"/>
      <w:marBottom w:val="0"/>
      <w:divBdr>
        <w:top w:val="none" w:sz="0" w:space="0" w:color="auto"/>
        <w:left w:val="none" w:sz="0" w:space="0" w:color="auto"/>
        <w:bottom w:val="none" w:sz="0" w:space="0" w:color="auto"/>
        <w:right w:val="none" w:sz="0" w:space="0" w:color="auto"/>
      </w:divBdr>
    </w:div>
    <w:div w:id="429739549">
      <w:bodyDiv w:val="1"/>
      <w:marLeft w:val="0"/>
      <w:marRight w:val="0"/>
      <w:marTop w:val="0"/>
      <w:marBottom w:val="0"/>
      <w:divBdr>
        <w:top w:val="none" w:sz="0" w:space="0" w:color="auto"/>
        <w:left w:val="none" w:sz="0" w:space="0" w:color="auto"/>
        <w:bottom w:val="none" w:sz="0" w:space="0" w:color="auto"/>
        <w:right w:val="none" w:sz="0" w:space="0" w:color="auto"/>
      </w:divBdr>
    </w:div>
    <w:div w:id="430005336">
      <w:bodyDiv w:val="1"/>
      <w:marLeft w:val="0"/>
      <w:marRight w:val="0"/>
      <w:marTop w:val="0"/>
      <w:marBottom w:val="0"/>
      <w:divBdr>
        <w:top w:val="none" w:sz="0" w:space="0" w:color="auto"/>
        <w:left w:val="none" w:sz="0" w:space="0" w:color="auto"/>
        <w:bottom w:val="none" w:sz="0" w:space="0" w:color="auto"/>
        <w:right w:val="none" w:sz="0" w:space="0" w:color="auto"/>
      </w:divBdr>
    </w:div>
    <w:div w:id="435950952">
      <w:bodyDiv w:val="1"/>
      <w:marLeft w:val="0"/>
      <w:marRight w:val="0"/>
      <w:marTop w:val="0"/>
      <w:marBottom w:val="0"/>
      <w:divBdr>
        <w:top w:val="none" w:sz="0" w:space="0" w:color="auto"/>
        <w:left w:val="none" w:sz="0" w:space="0" w:color="auto"/>
        <w:bottom w:val="none" w:sz="0" w:space="0" w:color="auto"/>
        <w:right w:val="none" w:sz="0" w:space="0" w:color="auto"/>
      </w:divBdr>
    </w:div>
    <w:div w:id="447697708">
      <w:bodyDiv w:val="1"/>
      <w:marLeft w:val="0"/>
      <w:marRight w:val="0"/>
      <w:marTop w:val="0"/>
      <w:marBottom w:val="0"/>
      <w:divBdr>
        <w:top w:val="none" w:sz="0" w:space="0" w:color="auto"/>
        <w:left w:val="none" w:sz="0" w:space="0" w:color="auto"/>
        <w:bottom w:val="none" w:sz="0" w:space="0" w:color="auto"/>
        <w:right w:val="none" w:sz="0" w:space="0" w:color="auto"/>
      </w:divBdr>
    </w:div>
    <w:div w:id="481236507">
      <w:bodyDiv w:val="1"/>
      <w:marLeft w:val="0"/>
      <w:marRight w:val="0"/>
      <w:marTop w:val="0"/>
      <w:marBottom w:val="0"/>
      <w:divBdr>
        <w:top w:val="none" w:sz="0" w:space="0" w:color="auto"/>
        <w:left w:val="none" w:sz="0" w:space="0" w:color="auto"/>
        <w:bottom w:val="none" w:sz="0" w:space="0" w:color="auto"/>
        <w:right w:val="none" w:sz="0" w:space="0" w:color="auto"/>
      </w:divBdr>
    </w:div>
    <w:div w:id="490021174">
      <w:bodyDiv w:val="1"/>
      <w:marLeft w:val="0"/>
      <w:marRight w:val="0"/>
      <w:marTop w:val="0"/>
      <w:marBottom w:val="0"/>
      <w:divBdr>
        <w:top w:val="none" w:sz="0" w:space="0" w:color="auto"/>
        <w:left w:val="none" w:sz="0" w:space="0" w:color="auto"/>
        <w:bottom w:val="none" w:sz="0" w:space="0" w:color="auto"/>
        <w:right w:val="none" w:sz="0" w:space="0" w:color="auto"/>
      </w:divBdr>
    </w:div>
    <w:div w:id="516771491">
      <w:bodyDiv w:val="1"/>
      <w:marLeft w:val="0"/>
      <w:marRight w:val="0"/>
      <w:marTop w:val="0"/>
      <w:marBottom w:val="0"/>
      <w:divBdr>
        <w:top w:val="none" w:sz="0" w:space="0" w:color="auto"/>
        <w:left w:val="none" w:sz="0" w:space="0" w:color="auto"/>
        <w:bottom w:val="none" w:sz="0" w:space="0" w:color="auto"/>
        <w:right w:val="none" w:sz="0" w:space="0" w:color="auto"/>
      </w:divBdr>
    </w:div>
    <w:div w:id="519979247">
      <w:bodyDiv w:val="1"/>
      <w:marLeft w:val="0"/>
      <w:marRight w:val="0"/>
      <w:marTop w:val="0"/>
      <w:marBottom w:val="0"/>
      <w:divBdr>
        <w:top w:val="none" w:sz="0" w:space="0" w:color="auto"/>
        <w:left w:val="none" w:sz="0" w:space="0" w:color="auto"/>
        <w:bottom w:val="none" w:sz="0" w:space="0" w:color="auto"/>
        <w:right w:val="none" w:sz="0" w:space="0" w:color="auto"/>
      </w:divBdr>
      <w:divsChild>
        <w:div w:id="1581015318">
          <w:marLeft w:val="720"/>
          <w:marRight w:val="0"/>
          <w:marTop w:val="0"/>
          <w:marBottom w:val="0"/>
          <w:divBdr>
            <w:top w:val="none" w:sz="0" w:space="0" w:color="auto"/>
            <w:left w:val="none" w:sz="0" w:space="0" w:color="auto"/>
            <w:bottom w:val="none" w:sz="0" w:space="0" w:color="auto"/>
            <w:right w:val="none" w:sz="0" w:space="0" w:color="auto"/>
          </w:divBdr>
        </w:div>
      </w:divsChild>
    </w:div>
    <w:div w:id="545678852">
      <w:bodyDiv w:val="1"/>
      <w:marLeft w:val="0"/>
      <w:marRight w:val="0"/>
      <w:marTop w:val="0"/>
      <w:marBottom w:val="0"/>
      <w:divBdr>
        <w:top w:val="none" w:sz="0" w:space="0" w:color="auto"/>
        <w:left w:val="none" w:sz="0" w:space="0" w:color="auto"/>
        <w:bottom w:val="none" w:sz="0" w:space="0" w:color="auto"/>
        <w:right w:val="none" w:sz="0" w:space="0" w:color="auto"/>
      </w:divBdr>
      <w:divsChild>
        <w:div w:id="163741205">
          <w:marLeft w:val="720"/>
          <w:marRight w:val="0"/>
          <w:marTop w:val="0"/>
          <w:marBottom w:val="0"/>
          <w:divBdr>
            <w:top w:val="none" w:sz="0" w:space="0" w:color="auto"/>
            <w:left w:val="none" w:sz="0" w:space="0" w:color="auto"/>
            <w:bottom w:val="none" w:sz="0" w:space="0" w:color="auto"/>
            <w:right w:val="none" w:sz="0" w:space="0" w:color="auto"/>
          </w:divBdr>
        </w:div>
      </w:divsChild>
    </w:div>
    <w:div w:id="553006923">
      <w:bodyDiv w:val="1"/>
      <w:marLeft w:val="0"/>
      <w:marRight w:val="0"/>
      <w:marTop w:val="0"/>
      <w:marBottom w:val="0"/>
      <w:divBdr>
        <w:top w:val="none" w:sz="0" w:space="0" w:color="auto"/>
        <w:left w:val="none" w:sz="0" w:space="0" w:color="auto"/>
        <w:bottom w:val="none" w:sz="0" w:space="0" w:color="auto"/>
        <w:right w:val="none" w:sz="0" w:space="0" w:color="auto"/>
      </w:divBdr>
    </w:div>
    <w:div w:id="559487362">
      <w:bodyDiv w:val="1"/>
      <w:marLeft w:val="0"/>
      <w:marRight w:val="0"/>
      <w:marTop w:val="0"/>
      <w:marBottom w:val="0"/>
      <w:divBdr>
        <w:top w:val="none" w:sz="0" w:space="0" w:color="auto"/>
        <w:left w:val="none" w:sz="0" w:space="0" w:color="auto"/>
        <w:bottom w:val="none" w:sz="0" w:space="0" w:color="auto"/>
        <w:right w:val="none" w:sz="0" w:space="0" w:color="auto"/>
      </w:divBdr>
    </w:div>
    <w:div w:id="560024684">
      <w:bodyDiv w:val="1"/>
      <w:marLeft w:val="0"/>
      <w:marRight w:val="0"/>
      <w:marTop w:val="0"/>
      <w:marBottom w:val="0"/>
      <w:divBdr>
        <w:top w:val="none" w:sz="0" w:space="0" w:color="auto"/>
        <w:left w:val="none" w:sz="0" w:space="0" w:color="auto"/>
        <w:bottom w:val="none" w:sz="0" w:space="0" w:color="auto"/>
        <w:right w:val="none" w:sz="0" w:space="0" w:color="auto"/>
      </w:divBdr>
    </w:div>
    <w:div w:id="569653240">
      <w:bodyDiv w:val="1"/>
      <w:marLeft w:val="0"/>
      <w:marRight w:val="0"/>
      <w:marTop w:val="0"/>
      <w:marBottom w:val="0"/>
      <w:divBdr>
        <w:top w:val="none" w:sz="0" w:space="0" w:color="auto"/>
        <w:left w:val="none" w:sz="0" w:space="0" w:color="auto"/>
        <w:bottom w:val="none" w:sz="0" w:space="0" w:color="auto"/>
        <w:right w:val="none" w:sz="0" w:space="0" w:color="auto"/>
      </w:divBdr>
    </w:div>
    <w:div w:id="586764666">
      <w:bodyDiv w:val="1"/>
      <w:marLeft w:val="0"/>
      <w:marRight w:val="0"/>
      <w:marTop w:val="0"/>
      <w:marBottom w:val="0"/>
      <w:divBdr>
        <w:top w:val="none" w:sz="0" w:space="0" w:color="auto"/>
        <w:left w:val="none" w:sz="0" w:space="0" w:color="auto"/>
        <w:bottom w:val="none" w:sz="0" w:space="0" w:color="auto"/>
        <w:right w:val="none" w:sz="0" w:space="0" w:color="auto"/>
      </w:divBdr>
    </w:div>
    <w:div w:id="587538201">
      <w:bodyDiv w:val="1"/>
      <w:marLeft w:val="0"/>
      <w:marRight w:val="0"/>
      <w:marTop w:val="0"/>
      <w:marBottom w:val="0"/>
      <w:divBdr>
        <w:top w:val="none" w:sz="0" w:space="0" w:color="auto"/>
        <w:left w:val="none" w:sz="0" w:space="0" w:color="auto"/>
        <w:bottom w:val="none" w:sz="0" w:space="0" w:color="auto"/>
        <w:right w:val="none" w:sz="0" w:space="0" w:color="auto"/>
      </w:divBdr>
    </w:div>
    <w:div w:id="590896395">
      <w:bodyDiv w:val="1"/>
      <w:marLeft w:val="0"/>
      <w:marRight w:val="0"/>
      <w:marTop w:val="0"/>
      <w:marBottom w:val="0"/>
      <w:divBdr>
        <w:top w:val="none" w:sz="0" w:space="0" w:color="auto"/>
        <w:left w:val="none" w:sz="0" w:space="0" w:color="auto"/>
        <w:bottom w:val="none" w:sz="0" w:space="0" w:color="auto"/>
        <w:right w:val="none" w:sz="0" w:space="0" w:color="auto"/>
      </w:divBdr>
    </w:div>
    <w:div w:id="596599532">
      <w:bodyDiv w:val="1"/>
      <w:marLeft w:val="0"/>
      <w:marRight w:val="0"/>
      <w:marTop w:val="0"/>
      <w:marBottom w:val="0"/>
      <w:divBdr>
        <w:top w:val="none" w:sz="0" w:space="0" w:color="auto"/>
        <w:left w:val="none" w:sz="0" w:space="0" w:color="auto"/>
        <w:bottom w:val="none" w:sz="0" w:space="0" w:color="auto"/>
        <w:right w:val="none" w:sz="0" w:space="0" w:color="auto"/>
      </w:divBdr>
      <w:divsChild>
        <w:div w:id="1078093669">
          <w:marLeft w:val="720"/>
          <w:marRight w:val="0"/>
          <w:marTop w:val="0"/>
          <w:marBottom w:val="0"/>
          <w:divBdr>
            <w:top w:val="none" w:sz="0" w:space="0" w:color="auto"/>
            <w:left w:val="none" w:sz="0" w:space="0" w:color="auto"/>
            <w:bottom w:val="none" w:sz="0" w:space="0" w:color="auto"/>
            <w:right w:val="none" w:sz="0" w:space="0" w:color="auto"/>
          </w:divBdr>
        </w:div>
      </w:divsChild>
    </w:div>
    <w:div w:id="601306912">
      <w:bodyDiv w:val="1"/>
      <w:marLeft w:val="0"/>
      <w:marRight w:val="0"/>
      <w:marTop w:val="0"/>
      <w:marBottom w:val="0"/>
      <w:divBdr>
        <w:top w:val="none" w:sz="0" w:space="0" w:color="auto"/>
        <w:left w:val="none" w:sz="0" w:space="0" w:color="auto"/>
        <w:bottom w:val="none" w:sz="0" w:space="0" w:color="auto"/>
        <w:right w:val="none" w:sz="0" w:space="0" w:color="auto"/>
      </w:divBdr>
    </w:div>
    <w:div w:id="601644779">
      <w:bodyDiv w:val="1"/>
      <w:marLeft w:val="0"/>
      <w:marRight w:val="0"/>
      <w:marTop w:val="0"/>
      <w:marBottom w:val="0"/>
      <w:divBdr>
        <w:top w:val="none" w:sz="0" w:space="0" w:color="auto"/>
        <w:left w:val="none" w:sz="0" w:space="0" w:color="auto"/>
        <w:bottom w:val="none" w:sz="0" w:space="0" w:color="auto"/>
        <w:right w:val="none" w:sz="0" w:space="0" w:color="auto"/>
      </w:divBdr>
    </w:div>
    <w:div w:id="604578182">
      <w:bodyDiv w:val="1"/>
      <w:marLeft w:val="0"/>
      <w:marRight w:val="0"/>
      <w:marTop w:val="0"/>
      <w:marBottom w:val="0"/>
      <w:divBdr>
        <w:top w:val="none" w:sz="0" w:space="0" w:color="auto"/>
        <w:left w:val="none" w:sz="0" w:space="0" w:color="auto"/>
        <w:bottom w:val="none" w:sz="0" w:space="0" w:color="auto"/>
        <w:right w:val="none" w:sz="0" w:space="0" w:color="auto"/>
      </w:divBdr>
    </w:div>
    <w:div w:id="609122431">
      <w:bodyDiv w:val="1"/>
      <w:marLeft w:val="0"/>
      <w:marRight w:val="0"/>
      <w:marTop w:val="0"/>
      <w:marBottom w:val="0"/>
      <w:divBdr>
        <w:top w:val="none" w:sz="0" w:space="0" w:color="auto"/>
        <w:left w:val="none" w:sz="0" w:space="0" w:color="auto"/>
        <w:bottom w:val="none" w:sz="0" w:space="0" w:color="auto"/>
        <w:right w:val="none" w:sz="0" w:space="0" w:color="auto"/>
      </w:divBdr>
    </w:div>
    <w:div w:id="616183753">
      <w:bodyDiv w:val="1"/>
      <w:marLeft w:val="0"/>
      <w:marRight w:val="0"/>
      <w:marTop w:val="0"/>
      <w:marBottom w:val="0"/>
      <w:divBdr>
        <w:top w:val="none" w:sz="0" w:space="0" w:color="auto"/>
        <w:left w:val="none" w:sz="0" w:space="0" w:color="auto"/>
        <w:bottom w:val="none" w:sz="0" w:space="0" w:color="auto"/>
        <w:right w:val="none" w:sz="0" w:space="0" w:color="auto"/>
      </w:divBdr>
    </w:div>
    <w:div w:id="618492155">
      <w:bodyDiv w:val="1"/>
      <w:marLeft w:val="0"/>
      <w:marRight w:val="0"/>
      <w:marTop w:val="0"/>
      <w:marBottom w:val="0"/>
      <w:divBdr>
        <w:top w:val="none" w:sz="0" w:space="0" w:color="auto"/>
        <w:left w:val="none" w:sz="0" w:space="0" w:color="auto"/>
        <w:bottom w:val="none" w:sz="0" w:space="0" w:color="auto"/>
        <w:right w:val="none" w:sz="0" w:space="0" w:color="auto"/>
      </w:divBdr>
    </w:div>
    <w:div w:id="635111667">
      <w:bodyDiv w:val="1"/>
      <w:marLeft w:val="0"/>
      <w:marRight w:val="0"/>
      <w:marTop w:val="0"/>
      <w:marBottom w:val="0"/>
      <w:divBdr>
        <w:top w:val="none" w:sz="0" w:space="0" w:color="auto"/>
        <w:left w:val="none" w:sz="0" w:space="0" w:color="auto"/>
        <w:bottom w:val="none" w:sz="0" w:space="0" w:color="auto"/>
        <w:right w:val="none" w:sz="0" w:space="0" w:color="auto"/>
      </w:divBdr>
    </w:div>
    <w:div w:id="640355277">
      <w:bodyDiv w:val="1"/>
      <w:marLeft w:val="0"/>
      <w:marRight w:val="0"/>
      <w:marTop w:val="0"/>
      <w:marBottom w:val="0"/>
      <w:divBdr>
        <w:top w:val="none" w:sz="0" w:space="0" w:color="auto"/>
        <w:left w:val="none" w:sz="0" w:space="0" w:color="auto"/>
        <w:bottom w:val="none" w:sz="0" w:space="0" w:color="auto"/>
        <w:right w:val="none" w:sz="0" w:space="0" w:color="auto"/>
      </w:divBdr>
    </w:div>
    <w:div w:id="676268819">
      <w:bodyDiv w:val="1"/>
      <w:marLeft w:val="0"/>
      <w:marRight w:val="0"/>
      <w:marTop w:val="0"/>
      <w:marBottom w:val="0"/>
      <w:divBdr>
        <w:top w:val="none" w:sz="0" w:space="0" w:color="auto"/>
        <w:left w:val="none" w:sz="0" w:space="0" w:color="auto"/>
        <w:bottom w:val="none" w:sz="0" w:space="0" w:color="auto"/>
        <w:right w:val="none" w:sz="0" w:space="0" w:color="auto"/>
      </w:divBdr>
    </w:div>
    <w:div w:id="677661796">
      <w:bodyDiv w:val="1"/>
      <w:marLeft w:val="0"/>
      <w:marRight w:val="0"/>
      <w:marTop w:val="0"/>
      <w:marBottom w:val="0"/>
      <w:divBdr>
        <w:top w:val="none" w:sz="0" w:space="0" w:color="auto"/>
        <w:left w:val="none" w:sz="0" w:space="0" w:color="auto"/>
        <w:bottom w:val="none" w:sz="0" w:space="0" w:color="auto"/>
        <w:right w:val="none" w:sz="0" w:space="0" w:color="auto"/>
      </w:divBdr>
    </w:div>
    <w:div w:id="685056798">
      <w:bodyDiv w:val="1"/>
      <w:marLeft w:val="0"/>
      <w:marRight w:val="0"/>
      <w:marTop w:val="0"/>
      <w:marBottom w:val="0"/>
      <w:divBdr>
        <w:top w:val="none" w:sz="0" w:space="0" w:color="auto"/>
        <w:left w:val="none" w:sz="0" w:space="0" w:color="auto"/>
        <w:bottom w:val="none" w:sz="0" w:space="0" w:color="auto"/>
        <w:right w:val="none" w:sz="0" w:space="0" w:color="auto"/>
      </w:divBdr>
      <w:divsChild>
        <w:div w:id="299000495">
          <w:marLeft w:val="720"/>
          <w:marRight w:val="0"/>
          <w:marTop w:val="0"/>
          <w:marBottom w:val="0"/>
          <w:divBdr>
            <w:top w:val="none" w:sz="0" w:space="0" w:color="auto"/>
            <w:left w:val="none" w:sz="0" w:space="0" w:color="auto"/>
            <w:bottom w:val="none" w:sz="0" w:space="0" w:color="auto"/>
            <w:right w:val="none" w:sz="0" w:space="0" w:color="auto"/>
          </w:divBdr>
        </w:div>
        <w:div w:id="1333293808">
          <w:marLeft w:val="720"/>
          <w:marRight w:val="0"/>
          <w:marTop w:val="0"/>
          <w:marBottom w:val="0"/>
          <w:divBdr>
            <w:top w:val="none" w:sz="0" w:space="0" w:color="auto"/>
            <w:left w:val="none" w:sz="0" w:space="0" w:color="auto"/>
            <w:bottom w:val="none" w:sz="0" w:space="0" w:color="auto"/>
            <w:right w:val="none" w:sz="0" w:space="0" w:color="auto"/>
          </w:divBdr>
        </w:div>
        <w:div w:id="1440637303">
          <w:marLeft w:val="720"/>
          <w:marRight w:val="0"/>
          <w:marTop w:val="0"/>
          <w:marBottom w:val="0"/>
          <w:divBdr>
            <w:top w:val="none" w:sz="0" w:space="0" w:color="auto"/>
            <w:left w:val="none" w:sz="0" w:space="0" w:color="auto"/>
            <w:bottom w:val="none" w:sz="0" w:space="0" w:color="auto"/>
            <w:right w:val="none" w:sz="0" w:space="0" w:color="auto"/>
          </w:divBdr>
        </w:div>
        <w:div w:id="2060935937">
          <w:marLeft w:val="720"/>
          <w:marRight w:val="0"/>
          <w:marTop w:val="0"/>
          <w:marBottom w:val="0"/>
          <w:divBdr>
            <w:top w:val="none" w:sz="0" w:space="0" w:color="auto"/>
            <w:left w:val="none" w:sz="0" w:space="0" w:color="auto"/>
            <w:bottom w:val="none" w:sz="0" w:space="0" w:color="auto"/>
            <w:right w:val="none" w:sz="0" w:space="0" w:color="auto"/>
          </w:divBdr>
        </w:div>
      </w:divsChild>
    </w:div>
    <w:div w:id="686491490">
      <w:bodyDiv w:val="1"/>
      <w:marLeft w:val="0"/>
      <w:marRight w:val="0"/>
      <w:marTop w:val="0"/>
      <w:marBottom w:val="0"/>
      <w:divBdr>
        <w:top w:val="none" w:sz="0" w:space="0" w:color="auto"/>
        <w:left w:val="none" w:sz="0" w:space="0" w:color="auto"/>
        <w:bottom w:val="none" w:sz="0" w:space="0" w:color="auto"/>
        <w:right w:val="none" w:sz="0" w:space="0" w:color="auto"/>
      </w:divBdr>
    </w:div>
    <w:div w:id="689448573">
      <w:bodyDiv w:val="1"/>
      <w:marLeft w:val="0"/>
      <w:marRight w:val="0"/>
      <w:marTop w:val="0"/>
      <w:marBottom w:val="0"/>
      <w:divBdr>
        <w:top w:val="none" w:sz="0" w:space="0" w:color="auto"/>
        <w:left w:val="none" w:sz="0" w:space="0" w:color="auto"/>
        <w:bottom w:val="none" w:sz="0" w:space="0" w:color="auto"/>
        <w:right w:val="none" w:sz="0" w:space="0" w:color="auto"/>
      </w:divBdr>
    </w:div>
    <w:div w:id="692923008">
      <w:bodyDiv w:val="1"/>
      <w:marLeft w:val="0"/>
      <w:marRight w:val="0"/>
      <w:marTop w:val="0"/>
      <w:marBottom w:val="0"/>
      <w:divBdr>
        <w:top w:val="none" w:sz="0" w:space="0" w:color="auto"/>
        <w:left w:val="none" w:sz="0" w:space="0" w:color="auto"/>
        <w:bottom w:val="none" w:sz="0" w:space="0" w:color="auto"/>
        <w:right w:val="none" w:sz="0" w:space="0" w:color="auto"/>
      </w:divBdr>
    </w:div>
    <w:div w:id="706611816">
      <w:bodyDiv w:val="1"/>
      <w:marLeft w:val="0"/>
      <w:marRight w:val="0"/>
      <w:marTop w:val="0"/>
      <w:marBottom w:val="0"/>
      <w:divBdr>
        <w:top w:val="none" w:sz="0" w:space="0" w:color="auto"/>
        <w:left w:val="none" w:sz="0" w:space="0" w:color="auto"/>
        <w:bottom w:val="none" w:sz="0" w:space="0" w:color="auto"/>
        <w:right w:val="none" w:sz="0" w:space="0" w:color="auto"/>
      </w:divBdr>
    </w:div>
    <w:div w:id="711810762">
      <w:bodyDiv w:val="1"/>
      <w:marLeft w:val="0"/>
      <w:marRight w:val="0"/>
      <w:marTop w:val="0"/>
      <w:marBottom w:val="0"/>
      <w:divBdr>
        <w:top w:val="none" w:sz="0" w:space="0" w:color="auto"/>
        <w:left w:val="none" w:sz="0" w:space="0" w:color="auto"/>
        <w:bottom w:val="none" w:sz="0" w:space="0" w:color="auto"/>
        <w:right w:val="none" w:sz="0" w:space="0" w:color="auto"/>
      </w:divBdr>
      <w:divsChild>
        <w:div w:id="1456292172">
          <w:marLeft w:val="720"/>
          <w:marRight w:val="0"/>
          <w:marTop w:val="0"/>
          <w:marBottom w:val="0"/>
          <w:divBdr>
            <w:top w:val="none" w:sz="0" w:space="0" w:color="auto"/>
            <w:left w:val="none" w:sz="0" w:space="0" w:color="auto"/>
            <w:bottom w:val="none" w:sz="0" w:space="0" w:color="auto"/>
            <w:right w:val="none" w:sz="0" w:space="0" w:color="auto"/>
          </w:divBdr>
        </w:div>
        <w:div w:id="2107194027">
          <w:marLeft w:val="720"/>
          <w:marRight w:val="0"/>
          <w:marTop w:val="0"/>
          <w:marBottom w:val="0"/>
          <w:divBdr>
            <w:top w:val="none" w:sz="0" w:space="0" w:color="auto"/>
            <w:left w:val="none" w:sz="0" w:space="0" w:color="auto"/>
            <w:bottom w:val="none" w:sz="0" w:space="0" w:color="auto"/>
            <w:right w:val="none" w:sz="0" w:space="0" w:color="auto"/>
          </w:divBdr>
        </w:div>
      </w:divsChild>
    </w:div>
    <w:div w:id="750659181">
      <w:bodyDiv w:val="1"/>
      <w:marLeft w:val="0"/>
      <w:marRight w:val="0"/>
      <w:marTop w:val="0"/>
      <w:marBottom w:val="0"/>
      <w:divBdr>
        <w:top w:val="none" w:sz="0" w:space="0" w:color="auto"/>
        <w:left w:val="none" w:sz="0" w:space="0" w:color="auto"/>
        <w:bottom w:val="none" w:sz="0" w:space="0" w:color="auto"/>
        <w:right w:val="none" w:sz="0" w:space="0" w:color="auto"/>
      </w:divBdr>
    </w:div>
    <w:div w:id="752430868">
      <w:bodyDiv w:val="1"/>
      <w:marLeft w:val="0"/>
      <w:marRight w:val="0"/>
      <w:marTop w:val="0"/>
      <w:marBottom w:val="0"/>
      <w:divBdr>
        <w:top w:val="none" w:sz="0" w:space="0" w:color="auto"/>
        <w:left w:val="none" w:sz="0" w:space="0" w:color="auto"/>
        <w:bottom w:val="none" w:sz="0" w:space="0" w:color="auto"/>
        <w:right w:val="none" w:sz="0" w:space="0" w:color="auto"/>
      </w:divBdr>
    </w:div>
    <w:div w:id="758210011">
      <w:bodyDiv w:val="1"/>
      <w:marLeft w:val="0"/>
      <w:marRight w:val="0"/>
      <w:marTop w:val="0"/>
      <w:marBottom w:val="0"/>
      <w:divBdr>
        <w:top w:val="none" w:sz="0" w:space="0" w:color="auto"/>
        <w:left w:val="none" w:sz="0" w:space="0" w:color="auto"/>
        <w:bottom w:val="none" w:sz="0" w:space="0" w:color="auto"/>
        <w:right w:val="none" w:sz="0" w:space="0" w:color="auto"/>
      </w:divBdr>
      <w:divsChild>
        <w:div w:id="723605218">
          <w:marLeft w:val="720"/>
          <w:marRight w:val="0"/>
          <w:marTop w:val="0"/>
          <w:marBottom w:val="0"/>
          <w:divBdr>
            <w:top w:val="none" w:sz="0" w:space="0" w:color="auto"/>
            <w:left w:val="none" w:sz="0" w:space="0" w:color="auto"/>
            <w:bottom w:val="none" w:sz="0" w:space="0" w:color="auto"/>
            <w:right w:val="none" w:sz="0" w:space="0" w:color="auto"/>
          </w:divBdr>
        </w:div>
      </w:divsChild>
    </w:div>
    <w:div w:id="761224104">
      <w:bodyDiv w:val="1"/>
      <w:marLeft w:val="0"/>
      <w:marRight w:val="0"/>
      <w:marTop w:val="0"/>
      <w:marBottom w:val="0"/>
      <w:divBdr>
        <w:top w:val="none" w:sz="0" w:space="0" w:color="auto"/>
        <w:left w:val="none" w:sz="0" w:space="0" w:color="auto"/>
        <w:bottom w:val="none" w:sz="0" w:space="0" w:color="auto"/>
        <w:right w:val="none" w:sz="0" w:space="0" w:color="auto"/>
      </w:divBdr>
    </w:div>
    <w:div w:id="771166335">
      <w:bodyDiv w:val="1"/>
      <w:marLeft w:val="0"/>
      <w:marRight w:val="0"/>
      <w:marTop w:val="0"/>
      <w:marBottom w:val="0"/>
      <w:divBdr>
        <w:top w:val="none" w:sz="0" w:space="0" w:color="auto"/>
        <w:left w:val="none" w:sz="0" w:space="0" w:color="auto"/>
        <w:bottom w:val="none" w:sz="0" w:space="0" w:color="auto"/>
        <w:right w:val="none" w:sz="0" w:space="0" w:color="auto"/>
      </w:divBdr>
    </w:div>
    <w:div w:id="773786760">
      <w:bodyDiv w:val="1"/>
      <w:marLeft w:val="0"/>
      <w:marRight w:val="0"/>
      <w:marTop w:val="0"/>
      <w:marBottom w:val="0"/>
      <w:divBdr>
        <w:top w:val="none" w:sz="0" w:space="0" w:color="auto"/>
        <w:left w:val="none" w:sz="0" w:space="0" w:color="auto"/>
        <w:bottom w:val="none" w:sz="0" w:space="0" w:color="auto"/>
        <w:right w:val="none" w:sz="0" w:space="0" w:color="auto"/>
      </w:divBdr>
    </w:div>
    <w:div w:id="786857016">
      <w:bodyDiv w:val="1"/>
      <w:marLeft w:val="0"/>
      <w:marRight w:val="0"/>
      <w:marTop w:val="0"/>
      <w:marBottom w:val="0"/>
      <w:divBdr>
        <w:top w:val="none" w:sz="0" w:space="0" w:color="auto"/>
        <w:left w:val="none" w:sz="0" w:space="0" w:color="auto"/>
        <w:bottom w:val="none" w:sz="0" w:space="0" w:color="auto"/>
        <w:right w:val="none" w:sz="0" w:space="0" w:color="auto"/>
      </w:divBdr>
    </w:div>
    <w:div w:id="789587382">
      <w:bodyDiv w:val="1"/>
      <w:marLeft w:val="0"/>
      <w:marRight w:val="0"/>
      <w:marTop w:val="0"/>
      <w:marBottom w:val="0"/>
      <w:divBdr>
        <w:top w:val="none" w:sz="0" w:space="0" w:color="auto"/>
        <w:left w:val="none" w:sz="0" w:space="0" w:color="auto"/>
        <w:bottom w:val="none" w:sz="0" w:space="0" w:color="auto"/>
        <w:right w:val="none" w:sz="0" w:space="0" w:color="auto"/>
      </w:divBdr>
    </w:div>
    <w:div w:id="796530161">
      <w:bodyDiv w:val="1"/>
      <w:marLeft w:val="0"/>
      <w:marRight w:val="0"/>
      <w:marTop w:val="0"/>
      <w:marBottom w:val="0"/>
      <w:divBdr>
        <w:top w:val="none" w:sz="0" w:space="0" w:color="auto"/>
        <w:left w:val="none" w:sz="0" w:space="0" w:color="auto"/>
        <w:bottom w:val="none" w:sz="0" w:space="0" w:color="auto"/>
        <w:right w:val="none" w:sz="0" w:space="0" w:color="auto"/>
      </w:divBdr>
      <w:divsChild>
        <w:div w:id="756441917">
          <w:marLeft w:val="720"/>
          <w:marRight w:val="0"/>
          <w:marTop w:val="0"/>
          <w:marBottom w:val="0"/>
          <w:divBdr>
            <w:top w:val="none" w:sz="0" w:space="0" w:color="auto"/>
            <w:left w:val="none" w:sz="0" w:space="0" w:color="auto"/>
            <w:bottom w:val="none" w:sz="0" w:space="0" w:color="auto"/>
            <w:right w:val="none" w:sz="0" w:space="0" w:color="auto"/>
          </w:divBdr>
        </w:div>
      </w:divsChild>
    </w:div>
    <w:div w:id="800154816">
      <w:bodyDiv w:val="1"/>
      <w:marLeft w:val="0"/>
      <w:marRight w:val="0"/>
      <w:marTop w:val="0"/>
      <w:marBottom w:val="0"/>
      <w:divBdr>
        <w:top w:val="none" w:sz="0" w:space="0" w:color="auto"/>
        <w:left w:val="none" w:sz="0" w:space="0" w:color="auto"/>
        <w:bottom w:val="none" w:sz="0" w:space="0" w:color="auto"/>
        <w:right w:val="none" w:sz="0" w:space="0" w:color="auto"/>
      </w:divBdr>
      <w:divsChild>
        <w:div w:id="1086264409">
          <w:marLeft w:val="720"/>
          <w:marRight w:val="0"/>
          <w:marTop w:val="0"/>
          <w:marBottom w:val="0"/>
          <w:divBdr>
            <w:top w:val="none" w:sz="0" w:space="0" w:color="auto"/>
            <w:left w:val="none" w:sz="0" w:space="0" w:color="auto"/>
            <w:bottom w:val="none" w:sz="0" w:space="0" w:color="auto"/>
            <w:right w:val="none" w:sz="0" w:space="0" w:color="auto"/>
          </w:divBdr>
        </w:div>
        <w:div w:id="1880555795">
          <w:marLeft w:val="720"/>
          <w:marRight w:val="0"/>
          <w:marTop w:val="0"/>
          <w:marBottom w:val="0"/>
          <w:divBdr>
            <w:top w:val="none" w:sz="0" w:space="0" w:color="auto"/>
            <w:left w:val="none" w:sz="0" w:space="0" w:color="auto"/>
            <w:bottom w:val="none" w:sz="0" w:space="0" w:color="auto"/>
            <w:right w:val="none" w:sz="0" w:space="0" w:color="auto"/>
          </w:divBdr>
        </w:div>
      </w:divsChild>
    </w:div>
    <w:div w:id="806632337">
      <w:bodyDiv w:val="1"/>
      <w:marLeft w:val="0"/>
      <w:marRight w:val="0"/>
      <w:marTop w:val="0"/>
      <w:marBottom w:val="0"/>
      <w:divBdr>
        <w:top w:val="none" w:sz="0" w:space="0" w:color="auto"/>
        <w:left w:val="none" w:sz="0" w:space="0" w:color="auto"/>
        <w:bottom w:val="none" w:sz="0" w:space="0" w:color="auto"/>
        <w:right w:val="none" w:sz="0" w:space="0" w:color="auto"/>
      </w:divBdr>
    </w:div>
    <w:div w:id="809518311">
      <w:bodyDiv w:val="1"/>
      <w:marLeft w:val="0"/>
      <w:marRight w:val="0"/>
      <w:marTop w:val="0"/>
      <w:marBottom w:val="0"/>
      <w:divBdr>
        <w:top w:val="none" w:sz="0" w:space="0" w:color="auto"/>
        <w:left w:val="none" w:sz="0" w:space="0" w:color="auto"/>
        <w:bottom w:val="none" w:sz="0" w:space="0" w:color="auto"/>
        <w:right w:val="none" w:sz="0" w:space="0" w:color="auto"/>
      </w:divBdr>
    </w:div>
    <w:div w:id="814370653">
      <w:bodyDiv w:val="1"/>
      <w:marLeft w:val="0"/>
      <w:marRight w:val="0"/>
      <w:marTop w:val="0"/>
      <w:marBottom w:val="0"/>
      <w:divBdr>
        <w:top w:val="none" w:sz="0" w:space="0" w:color="auto"/>
        <w:left w:val="none" w:sz="0" w:space="0" w:color="auto"/>
        <w:bottom w:val="none" w:sz="0" w:space="0" w:color="auto"/>
        <w:right w:val="none" w:sz="0" w:space="0" w:color="auto"/>
      </w:divBdr>
    </w:div>
    <w:div w:id="815490571">
      <w:bodyDiv w:val="1"/>
      <w:marLeft w:val="0"/>
      <w:marRight w:val="0"/>
      <w:marTop w:val="0"/>
      <w:marBottom w:val="0"/>
      <w:divBdr>
        <w:top w:val="none" w:sz="0" w:space="0" w:color="auto"/>
        <w:left w:val="none" w:sz="0" w:space="0" w:color="auto"/>
        <w:bottom w:val="none" w:sz="0" w:space="0" w:color="auto"/>
        <w:right w:val="none" w:sz="0" w:space="0" w:color="auto"/>
      </w:divBdr>
    </w:div>
    <w:div w:id="815728326">
      <w:bodyDiv w:val="1"/>
      <w:marLeft w:val="0"/>
      <w:marRight w:val="0"/>
      <w:marTop w:val="0"/>
      <w:marBottom w:val="0"/>
      <w:divBdr>
        <w:top w:val="none" w:sz="0" w:space="0" w:color="auto"/>
        <w:left w:val="none" w:sz="0" w:space="0" w:color="auto"/>
        <w:bottom w:val="none" w:sz="0" w:space="0" w:color="auto"/>
        <w:right w:val="none" w:sz="0" w:space="0" w:color="auto"/>
      </w:divBdr>
    </w:div>
    <w:div w:id="828325096">
      <w:bodyDiv w:val="1"/>
      <w:marLeft w:val="0"/>
      <w:marRight w:val="0"/>
      <w:marTop w:val="0"/>
      <w:marBottom w:val="0"/>
      <w:divBdr>
        <w:top w:val="none" w:sz="0" w:space="0" w:color="auto"/>
        <w:left w:val="none" w:sz="0" w:space="0" w:color="auto"/>
        <w:bottom w:val="none" w:sz="0" w:space="0" w:color="auto"/>
        <w:right w:val="none" w:sz="0" w:space="0" w:color="auto"/>
      </w:divBdr>
    </w:div>
    <w:div w:id="831917136">
      <w:bodyDiv w:val="1"/>
      <w:marLeft w:val="0"/>
      <w:marRight w:val="0"/>
      <w:marTop w:val="0"/>
      <w:marBottom w:val="0"/>
      <w:divBdr>
        <w:top w:val="none" w:sz="0" w:space="0" w:color="auto"/>
        <w:left w:val="none" w:sz="0" w:space="0" w:color="auto"/>
        <w:bottom w:val="none" w:sz="0" w:space="0" w:color="auto"/>
        <w:right w:val="none" w:sz="0" w:space="0" w:color="auto"/>
      </w:divBdr>
    </w:div>
    <w:div w:id="837886094">
      <w:bodyDiv w:val="1"/>
      <w:marLeft w:val="0"/>
      <w:marRight w:val="0"/>
      <w:marTop w:val="0"/>
      <w:marBottom w:val="0"/>
      <w:divBdr>
        <w:top w:val="none" w:sz="0" w:space="0" w:color="auto"/>
        <w:left w:val="none" w:sz="0" w:space="0" w:color="auto"/>
        <w:bottom w:val="none" w:sz="0" w:space="0" w:color="auto"/>
        <w:right w:val="none" w:sz="0" w:space="0" w:color="auto"/>
      </w:divBdr>
    </w:div>
    <w:div w:id="855535991">
      <w:bodyDiv w:val="1"/>
      <w:marLeft w:val="0"/>
      <w:marRight w:val="0"/>
      <w:marTop w:val="0"/>
      <w:marBottom w:val="0"/>
      <w:divBdr>
        <w:top w:val="none" w:sz="0" w:space="0" w:color="auto"/>
        <w:left w:val="none" w:sz="0" w:space="0" w:color="auto"/>
        <w:bottom w:val="none" w:sz="0" w:space="0" w:color="auto"/>
        <w:right w:val="none" w:sz="0" w:space="0" w:color="auto"/>
      </w:divBdr>
    </w:div>
    <w:div w:id="866142036">
      <w:bodyDiv w:val="1"/>
      <w:marLeft w:val="0"/>
      <w:marRight w:val="0"/>
      <w:marTop w:val="0"/>
      <w:marBottom w:val="0"/>
      <w:divBdr>
        <w:top w:val="none" w:sz="0" w:space="0" w:color="auto"/>
        <w:left w:val="none" w:sz="0" w:space="0" w:color="auto"/>
        <w:bottom w:val="none" w:sz="0" w:space="0" w:color="auto"/>
        <w:right w:val="none" w:sz="0" w:space="0" w:color="auto"/>
      </w:divBdr>
    </w:div>
    <w:div w:id="867989902">
      <w:bodyDiv w:val="1"/>
      <w:marLeft w:val="0"/>
      <w:marRight w:val="0"/>
      <w:marTop w:val="0"/>
      <w:marBottom w:val="0"/>
      <w:divBdr>
        <w:top w:val="none" w:sz="0" w:space="0" w:color="auto"/>
        <w:left w:val="none" w:sz="0" w:space="0" w:color="auto"/>
        <w:bottom w:val="none" w:sz="0" w:space="0" w:color="auto"/>
        <w:right w:val="none" w:sz="0" w:space="0" w:color="auto"/>
      </w:divBdr>
    </w:div>
    <w:div w:id="873536459">
      <w:bodyDiv w:val="1"/>
      <w:marLeft w:val="0"/>
      <w:marRight w:val="0"/>
      <w:marTop w:val="0"/>
      <w:marBottom w:val="0"/>
      <w:divBdr>
        <w:top w:val="none" w:sz="0" w:space="0" w:color="auto"/>
        <w:left w:val="none" w:sz="0" w:space="0" w:color="auto"/>
        <w:bottom w:val="none" w:sz="0" w:space="0" w:color="auto"/>
        <w:right w:val="none" w:sz="0" w:space="0" w:color="auto"/>
      </w:divBdr>
    </w:div>
    <w:div w:id="892230157">
      <w:bodyDiv w:val="1"/>
      <w:marLeft w:val="0"/>
      <w:marRight w:val="0"/>
      <w:marTop w:val="0"/>
      <w:marBottom w:val="0"/>
      <w:divBdr>
        <w:top w:val="none" w:sz="0" w:space="0" w:color="auto"/>
        <w:left w:val="none" w:sz="0" w:space="0" w:color="auto"/>
        <w:bottom w:val="none" w:sz="0" w:space="0" w:color="auto"/>
        <w:right w:val="none" w:sz="0" w:space="0" w:color="auto"/>
      </w:divBdr>
      <w:divsChild>
        <w:div w:id="313487769">
          <w:marLeft w:val="720"/>
          <w:marRight w:val="0"/>
          <w:marTop w:val="0"/>
          <w:marBottom w:val="0"/>
          <w:divBdr>
            <w:top w:val="none" w:sz="0" w:space="0" w:color="auto"/>
            <w:left w:val="none" w:sz="0" w:space="0" w:color="auto"/>
            <w:bottom w:val="none" w:sz="0" w:space="0" w:color="auto"/>
            <w:right w:val="none" w:sz="0" w:space="0" w:color="auto"/>
          </w:divBdr>
        </w:div>
      </w:divsChild>
    </w:div>
    <w:div w:id="935478709">
      <w:bodyDiv w:val="1"/>
      <w:marLeft w:val="0"/>
      <w:marRight w:val="0"/>
      <w:marTop w:val="0"/>
      <w:marBottom w:val="0"/>
      <w:divBdr>
        <w:top w:val="none" w:sz="0" w:space="0" w:color="auto"/>
        <w:left w:val="none" w:sz="0" w:space="0" w:color="auto"/>
        <w:bottom w:val="none" w:sz="0" w:space="0" w:color="auto"/>
        <w:right w:val="none" w:sz="0" w:space="0" w:color="auto"/>
      </w:divBdr>
    </w:div>
    <w:div w:id="937369926">
      <w:bodyDiv w:val="1"/>
      <w:marLeft w:val="0"/>
      <w:marRight w:val="0"/>
      <w:marTop w:val="0"/>
      <w:marBottom w:val="0"/>
      <w:divBdr>
        <w:top w:val="none" w:sz="0" w:space="0" w:color="auto"/>
        <w:left w:val="none" w:sz="0" w:space="0" w:color="auto"/>
        <w:bottom w:val="none" w:sz="0" w:space="0" w:color="auto"/>
        <w:right w:val="none" w:sz="0" w:space="0" w:color="auto"/>
      </w:divBdr>
    </w:div>
    <w:div w:id="938098511">
      <w:bodyDiv w:val="1"/>
      <w:marLeft w:val="0"/>
      <w:marRight w:val="0"/>
      <w:marTop w:val="0"/>
      <w:marBottom w:val="0"/>
      <w:divBdr>
        <w:top w:val="none" w:sz="0" w:space="0" w:color="auto"/>
        <w:left w:val="none" w:sz="0" w:space="0" w:color="auto"/>
        <w:bottom w:val="none" w:sz="0" w:space="0" w:color="auto"/>
        <w:right w:val="none" w:sz="0" w:space="0" w:color="auto"/>
      </w:divBdr>
    </w:div>
    <w:div w:id="948662024">
      <w:bodyDiv w:val="1"/>
      <w:marLeft w:val="0"/>
      <w:marRight w:val="0"/>
      <w:marTop w:val="0"/>
      <w:marBottom w:val="0"/>
      <w:divBdr>
        <w:top w:val="none" w:sz="0" w:space="0" w:color="auto"/>
        <w:left w:val="none" w:sz="0" w:space="0" w:color="auto"/>
        <w:bottom w:val="none" w:sz="0" w:space="0" w:color="auto"/>
        <w:right w:val="none" w:sz="0" w:space="0" w:color="auto"/>
      </w:divBdr>
    </w:div>
    <w:div w:id="958606887">
      <w:bodyDiv w:val="1"/>
      <w:marLeft w:val="0"/>
      <w:marRight w:val="0"/>
      <w:marTop w:val="0"/>
      <w:marBottom w:val="0"/>
      <w:divBdr>
        <w:top w:val="none" w:sz="0" w:space="0" w:color="auto"/>
        <w:left w:val="none" w:sz="0" w:space="0" w:color="auto"/>
        <w:bottom w:val="none" w:sz="0" w:space="0" w:color="auto"/>
        <w:right w:val="none" w:sz="0" w:space="0" w:color="auto"/>
      </w:divBdr>
    </w:div>
    <w:div w:id="963582283">
      <w:bodyDiv w:val="1"/>
      <w:marLeft w:val="0"/>
      <w:marRight w:val="0"/>
      <w:marTop w:val="0"/>
      <w:marBottom w:val="0"/>
      <w:divBdr>
        <w:top w:val="none" w:sz="0" w:space="0" w:color="auto"/>
        <w:left w:val="none" w:sz="0" w:space="0" w:color="auto"/>
        <w:bottom w:val="none" w:sz="0" w:space="0" w:color="auto"/>
        <w:right w:val="none" w:sz="0" w:space="0" w:color="auto"/>
      </w:divBdr>
    </w:div>
    <w:div w:id="965768930">
      <w:bodyDiv w:val="1"/>
      <w:marLeft w:val="0"/>
      <w:marRight w:val="0"/>
      <w:marTop w:val="0"/>
      <w:marBottom w:val="0"/>
      <w:divBdr>
        <w:top w:val="none" w:sz="0" w:space="0" w:color="auto"/>
        <w:left w:val="none" w:sz="0" w:space="0" w:color="auto"/>
        <w:bottom w:val="none" w:sz="0" w:space="0" w:color="auto"/>
        <w:right w:val="none" w:sz="0" w:space="0" w:color="auto"/>
      </w:divBdr>
    </w:div>
    <w:div w:id="974018464">
      <w:bodyDiv w:val="1"/>
      <w:marLeft w:val="0"/>
      <w:marRight w:val="0"/>
      <w:marTop w:val="0"/>
      <w:marBottom w:val="0"/>
      <w:divBdr>
        <w:top w:val="none" w:sz="0" w:space="0" w:color="auto"/>
        <w:left w:val="none" w:sz="0" w:space="0" w:color="auto"/>
        <w:bottom w:val="none" w:sz="0" w:space="0" w:color="auto"/>
        <w:right w:val="none" w:sz="0" w:space="0" w:color="auto"/>
      </w:divBdr>
    </w:div>
    <w:div w:id="975257908">
      <w:bodyDiv w:val="1"/>
      <w:marLeft w:val="0"/>
      <w:marRight w:val="0"/>
      <w:marTop w:val="0"/>
      <w:marBottom w:val="0"/>
      <w:divBdr>
        <w:top w:val="none" w:sz="0" w:space="0" w:color="auto"/>
        <w:left w:val="none" w:sz="0" w:space="0" w:color="auto"/>
        <w:bottom w:val="none" w:sz="0" w:space="0" w:color="auto"/>
        <w:right w:val="none" w:sz="0" w:space="0" w:color="auto"/>
      </w:divBdr>
    </w:div>
    <w:div w:id="985359573">
      <w:bodyDiv w:val="1"/>
      <w:marLeft w:val="0"/>
      <w:marRight w:val="0"/>
      <w:marTop w:val="0"/>
      <w:marBottom w:val="0"/>
      <w:divBdr>
        <w:top w:val="none" w:sz="0" w:space="0" w:color="auto"/>
        <w:left w:val="none" w:sz="0" w:space="0" w:color="auto"/>
        <w:bottom w:val="none" w:sz="0" w:space="0" w:color="auto"/>
        <w:right w:val="none" w:sz="0" w:space="0" w:color="auto"/>
      </w:divBdr>
    </w:div>
    <w:div w:id="1002316962">
      <w:bodyDiv w:val="1"/>
      <w:marLeft w:val="0"/>
      <w:marRight w:val="0"/>
      <w:marTop w:val="0"/>
      <w:marBottom w:val="0"/>
      <w:divBdr>
        <w:top w:val="none" w:sz="0" w:space="0" w:color="auto"/>
        <w:left w:val="none" w:sz="0" w:space="0" w:color="auto"/>
        <w:bottom w:val="none" w:sz="0" w:space="0" w:color="auto"/>
        <w:right w:val="none" w:sz="0" w:space="0" w:color="auto"/>
      </w:divBdr>
    </w:div>
    <w:div w:id="1007634504">
      <w:bodyDiv w:val="1"/>
      <w:marLeft w:val="0"/>
      <w:marRight w:val="0"/>
      <w:marTop w:val="0"/>
      <w:marBottom w:val="0"/>
      <w:divBdr>
        <w:top w:val="none" w:sz="0" w:space="0" w:color="auto"/>
        <w:left w:val="none" w:sz="0" w:space="0" w:color="auto"/>
        <w:bottom w:val="none" w:sz="0" w:space="0" w:color="auto"/>
        <w:right w:val="none" w:sz="0" w:space="0" w:color="auto"/>
      </w:divBdr>
      <w:divsChild>
        <w:div w:id="249237476">
          <w:marLeft w:val="720"/>
          <w:marRight w:val="0"/>
          <w:marTop w:val="0"/>
          <w:marBottom w:val="0"/>
          <w:divBdr>
            <w:top w:val="none" w:sz="0" w:space="0" w:color="auto"/>
            <w:left w:val="none" w:sz="0" w:space="0" w:color="auto"/>
            <w:bottom w:val="none" w:sz="0" w:space="0" w:color="auto"/>
            <w:right w:val="none" w:sz="0" w:space="0" w:color="auto"/>
          </w:divBdr>
        </w:div>
      </w:divsChild>
    </w:div>
    <w:div w:id="1015546003">
      <w:bodyDiv w:val="1"/>
      <w:marLeft w:val="0"/>
      <w:marRight w:val="0"/>
      <w:marTop w:val="0"/>
      <w:marBottom w:val="0"/>
      <w:divBdr>
        <w:top w:val="none" w:sz="0" w:space="0" w:color="auto"/>
        <w:left w:val="none" w:sz="0" w:space="0" w:color="auto"/>
        <w:bottom w:val="none" w:sz="0" w:space="0" w:color="auto"/>
        <w:right w:val="none" w:sz="0" w:space="0" w:color="auto"/>
      </w:divBdr>
      <w:divsChild>
        <w:div w:id="808091448">
          <w:marLeft w:val="-960"/>
          <w:marRight w:val="0"/>
          <w:marTop w:val="0"/>
          <w:marBottom w:val="0"/>
          <w:divBdr>
            <w:top w:val="none" w:sz="0" w:space="0" w:color="auto"/>
            <w:left w:val="none" w:sz="0" w:space="0" w:color="auto"/>
            <w:bottom w:val="none" w:sz="0" w:space="0" w:color="auto"/>
            <w:right w:val="none" w:sz="0" w:space="0" w:color="auto"/>
          </w:divBdr>
        </w:div>
      </w:divsChild>
    </w:div>
    <w:div w:id="1022169753">
      <w:bodyDiv w:val="1"/>
      <w:marLeft w:val="0"/>
      <w:marRight w:val="0"/>
      <w:marTop w:val="0"/>
      <w:marBottom w:val="0"/>
      <w:divBdr>
        <w:top w:val="none" w:sz="0" w:space="0" w:color="auto"/>
        <w:left w:val="none" w:sz="0" w:space="0" w:color="auto"/>
        <w:bottom w:val="none" w:sz="0" w:space="0" w:color="auto"/>
        <w:right w:val="none" w:sz="0" w:space="0" w:color="auto"/>
      </w:divBdr>
    </w:div>
    <w:div w:id="1024088782">
      <w:bodyDiv w:val="1"/>
      <w:marLeft w:val="0"/>
      <w:marRight w:val="0"/>
      <w:marTop w:val="0"/>
      <w:marBottom w:val="0"/>
      <w:divBdr>
        <w:top w:val="none" w:sz="0" w:space="0" w:color="auto"/>
        <w:left w:val="none" w:sz="0" w:space="0" w:color="auto"/>
        <w:bottom w:val="none" w:sz="0" w:space="0" w:color="auto"/>
        <w:right w:val="none" w:sz="0" w:space="0" w:color="auto"/>
      </w:divBdr>
    </w:div>
    <w:div w:id="1051806163">
      <w:bodyDiv w:val="1"/>
      <w:marLeft w:val="0"/>
      <w:marRight w:val="0"/>
      <w:marTop w:val="0"/>
      <w:marBottom w:val="0"/>
      <w:divBdr>
        <w:top w:val="none" w:sz="0" w:space="0" w:color="auto"/>
        <w:left w:val="none" w:sz="0" w:space="0" w:color="auto"/>
        <w:bottom w:val="none" w:sz="0" w:space="0" w:color="auto"/>
        <w:right w:val="none" w:sz="0" w:space="0" w:color="auto"/>
      </w:divBdr>
    </w:div>
    <w:div w:id="1057624319">
      <w:bodyDiv w:val="1"/>
      <w:marLeft w:val="0"/>
      <w:marRight w:val="0"/>
      <w:marTop w:val="0"/>
      <w:marBottom w:val="0"/>
      <w:divBdr>
        <w:top w:val="none" w:sz="0" w:space="0" w:color="auto"/>
        <w:left w:val="none" w:sz="0" w:space="0" w:color="auto"/>
        <w:bottom w:val="none" w:sz="0" w:space="0" w:color="auto"/>
        <w:right w:val="none" w:sz="0" w:space="0" w:color="auto"/>
      </w:divBdr>
    </w:div>
    <w:div w:id="1059091389">
      <w:bodyDiv w:val="1"/>
      <w:marLeft w:val="0"/>
      <w:marRight w:val="0"/>
      <w:marTop w:val="0"/>
      <w:marBottom w:val="0"/>
      <w:divBdr>
        <w:top w:val="none" w:sz="0" w:space="0" w:color="auto"/>
        <w:left w:val="none" w:sz="0" w:space="0" w:color="auto"/>
        <w:bottom w:val="none" w:sz="0" w:space="0" w:color="auto"/>
        <w:right w:val="none" w:sz="0" w:space="0" w:color="auto"/>
      </w:divBdr>
    </w:div>
    <w:div w:id="1066998836">
      <w:bodyDiv w:val="1"/>
      <w:marLeft w:val="0"/>
      <w:marRight w:val="0"/>
      <w:marTop w:val="0"/>
      <w:marBottom w:val="0"/>
      <w:divBdr>
        <w:top w:val="none" w:sz="0" w:space="0" w:color="auto"/>
        <w:left w:val="none" w:sz="0" w:space="0" w:color="auto"/>
        <w:bottom w:val="none" w:sz="0" w:space="0" w:color="auto"/>
        <w:right w:val="none" w:sz="0" w:space="0" w:color="auto"/>
      </w:divBdr>
    </w:div>
    <w:div w:id="1067529702">
      <w:bodyDiv w:val="1"/>
      <w:marLeft w:val="0"/>
      <w:marRight w:val="0"/>
      <w:marTop w:val="0"/>
      <w:marBottom w:val="0"/>
      <w:divBdr>
        <w:top w:val="none" w:sz="0" w:space="0" w:color="auto"/>
        <w:left w:val="none" w:sz="0" w:space="0" w:color="auto"/>
        <w:bottom w:val="none" w:sz="0" w:space="0" w:color="auto"/>
        <w:right w:val="none" w:sz="0" w:space="0" w:color="auto"/>
      </w:divBdr>
      <w:divsChild>
        <w:div w:id="596522593">
          <w:marLeft w:val="720"/>
          <w:marRight w:val="0"/>
          <w:marTop w:val="0"/>
          <w:marBottom w:val="0"/>
          <w:divBdr>
            <w:top w:val="none" w:sz="0" w:space="0" w:color="auto"/>
            <w:left w:val="none" w:sz="0" w:space="0" w:color="auto"/>
            <w:bottom w:val="none" w:sz="0" w:space="0" w:color="auto"/>
            <w:right w:val="none" w:sz="0" w:space="0" w:color="auto"/>
          </w:divBdr>
        </w:div>
      </w:divsChild>
    </w:div>
    <w:div w:id="1075202036">
      <w:bodyDiv w:val="1"/>
      <w:marLeft w:val="0"/>
      <w:marRight w:val="0"/>
      <w:marTop w:val="0"/>
      <w:marBottom w:val="0"/>
      <w:divBdr>
        <w:top w:val="none" w:sz="0" w:space="0" w:color="auto"/>
        <w:left w:val="none" w:sz="0" w:space="0" w:color="auto"/>
        <w:bottom w:val="none" w:sz="0" w:space="0" w:color="auto"/>
        <w:right w:val="none" w:sz="0" w:space="0" w:color="auto"/>
      </w:divBdr>
    </w:div>
    <w:div w:id="1097755256">
      <w:bodyDiv w:val="1"/>
      <w:marLeft w:val="0"/>
      <w:marRight w:val="0"/>
      <w:marTop w:val="0"/>
      <w:marBottom w:val="0"/>
      <w:divBdr>
        <w:top w:val="none" w:sz="0" w:space="0" w:color="auto"/>
        <w:left w:val="none" w:sz="0" w:space="0" w:color="auto"/>
        <w:bottom w:val="none" w:sz="0" w:space="0" w:color="auto"/>
        <w:right w:val="none" w:sz="0" w:space="0" w:color="auto"/>
      </w:divBdr>
    </w:div>
    <w:div w:id="1101341703">
      <w:bodyDiv w:val="1"/>
      <w:marLeft w:val="0"/>
      <w:marRight w:val="0"/>
      <w:marTop w:val="0"/>
      <w:marBottom w:val="0"/>
      <w:divBdr>
        <w:top w:val="none" w:sz="0" w:space="0" w:color="auto"/>
        <w:left w:val="none" w:sz="0" w:space="0" w:color="auto"/>
        <w:bottom w:val="none" w:sz="0" w:space="0" w:color="auto"/>
        <w:right w:val="none" w:sz="0" w:space="0" w:color="auto"/>
      </w:divBdr>
    </w:div>
    <w:div w:id="1112437703">
      <w:bodyDiv w:val="1"/>
      <w:marLeft w:val="0"/>
      <w:marRight w:val="0"/>
      <w:marTop w:val="0"/>
      <w:marBottom w:val="0"/>
      <w:divBdr>
        <w:top w:val="none" w:sz="0" w:space="0" w:color="auto"/>
        <w:left w:val="none" w:sz="0" w:space="0" w:color="auto"/>
        <w:bottom w:val="none" w:sz="0" w:space="0" w:color="auto"/>
        <w:right w:val="none" w:sz="0" w:space="0" w:color="auto"/>
      </w:divBdr>
    </w:div>
    <w:div w:id="1135224013">
      <w:bodyDiv w:val="1"/>
      <w:marLeft w:val="0"/>
      <w:marRight w:val="0"/>
      <w:marTop w:val="0"/>
      <w:marBottom w:val="0"/>
      <w:divBdr>
        <w:top w:val="none" w:sz="0" w:space="0" w:color="auto"/>
        <w:left w:val="none" w:sz="0" w:space="0" w:color="auto"/>
        <w:bottom w:val="none" w:sz="0" w:space="0" w:color="auto"/>
        <w:right w:val="none" w:sz="0" w:space="0" w:color="auto"/>
      </w:divBdr>
    </w:div>
    <w:div w:id="1142428592">
      <w:bodyDiv w:val="1"/>
      <w:marLeft w:val="0"/>
      <w:marRight w:val="0"/>
      <w:marTop w:val="0"/>
      <w:marBottom w:val="0"/>
      <w:divBdr>
        <w:top w:val="none" w:sz="0" w:space="0" w:color="auto"/>
        <w:left w:val="none" w:sz="0" w:space="0" w:color="auto"/>
        <w:bottom w:val="none" w:sz="0" w:space="0" w:color="auto"/>
        <w:right w:val="none" w:sz="0" w:space="0" w:color="auto"/>
      </w:divBdr>
    </w:div>
    <w:div w:id="1145974759">
      <w:bodyDiv w:val="1"/>
      <w:marLeft w:val="0"/>
      <w:marRight w:val="0"/>
      <w:marTop w:val="0"/>
      <w:marBottom w:val="0"/>
      <w:divBdr>
        <w:top w:val="none" w:sz="0" w:space="0" w:color="auto"/>
        <w:left w:val="none" w:sz="0" w:space="0" w:color="auto"/>
        <w:bottom w:val="none" w:sz="0" w:space="0" w:color="auto"/>
        <w:right w:val="none" w:sz="0" w:space="0" w:color="auto"/>
      </w:divBdr>
    </w:div>
    <w:div w:id="1147863675">
      <w:bodyDiv w:val="1"/>
      <w:marLeft w:val="0"/>
      <w:marRight w:val="0"/>
      <w:marTop w:val="0"/>
      <w:marBottom w:val="0"/>
      <w:divBdr>
        <w:top w:val="none" w:sz="0" w:space="0" w:color="auto"/>
        <w:left w:val="none" w:sz="0" w:space="0" w:color="auto"/>
        <w:bottom w:val="none" w:sz="0" w:space="0" w:color="auto"/>
        <w:right w:val="none" w:sz="0" w:space="0" w:color="auto"/>
      </w:divBdr>
    </w:div>
    <w:div w:id="1158955973">
      <w:bodyDiv w:val="1"/>
      <w:marLeft w:val="0"/>
      <w:marRight w:val="0"/>
      <w:marTop w:val="0"/>
      <w:marBottom w:val="0"/>
      <w:divBdr>
        <w:top w:val="none" w:sz="0" w:space="0" w:color="auto"/>
        <w:left w:val="none" w:sz="0" w:space="0" w:color="auto"/>
        <w:bottom w:val="none" w:sz="0" w:space="0" w:color="auto"/>
        <w:right w:val="none" w:sz="0" w:space="0" w:color="auto"/>
      </w:divBdr>
    </w:div>
    <w:div w:id="1159345567">
      <w:bodyDiv w:val="1"/>
      <w:marLeft w:val="0"/>
      <w:marRight w:val="0"/>
      <w:marTop w:val="0"/>
      <w:marBottom w:val="0"/>
      <w:divBdr>
        <w:top w:val="none" w:sz="0" w:space="0" w:color="auto"/>
        <w:left w:val="none" w:sz="0" w:space="0" w:color="auto"/>
        <w:bottom w:val="none" w:sz="0" w:space="0" w:color="auto"/>
        <w:right w:val="none" w:sz="0" w:space="0" w:color="auto"/>
      </w:divBdr>
      <w:divsChild>
        <w:div w:id="2026982350">
          <w:marLeft w:val="720"/>
          <w:marRight w:val="0"/>
          <w:marTop w:val="0"/>
          <w:marBottom w:val="0"/>
          <w:divBdr>
            <w:top w:val="none" w:sz="0" w:space="0" w:color="auto"/>
            <w:left w:val="none" w:sz="0" w:space="0" w:color="auto"/>
            <w:bottom w:val="none" w:sz="0" w:space="0" w:color="auto"/>
            <w:right w:val="none" w:sz="0" w:space="0" w:color="auto"/>
          </w:divBdr>
        </w:div>
      </w:divsChild>
    </w:div>
    <w:div w:id="1160148553">
      <w:bodyDiv w:val="1"/>
      <w:marLeft w:val="0"/>
      <w:marRight w:val="0"/>
      <w:marTop w:val="0"/>
      <w:marBottom w:val="0"/>
      <w:divBdr>
        <w:top w:val="none" w:sz="0" w:space="0" w:color="auto"/>
        <w:left w:val="none" w:sz="0" w:space="0" w:color="auto"/>
        <w:bottom w:val="none" w:sz="0" w:space="0" w:color="auto"/>
        <w:right w:val="none" w:sz="0" w:space="0" w:color="auto"/>
      </w:divBdr>
      <w:divsChild>
        <w:div w:id="181089345">
          <w:marLeft w:val="1800"/>
          <w:marRight w:val="0"/>
          <w:marTop w:val="86"/>
          <w:marBottom w:val="0"/>
          <w:divBdr>
            <w:top w:val="none" w:sz="0" w:space="0" w:color="auto"/>
            <w:left w:val="none" w:sz="0" w:space="0" w:color="auto"/>
            <w:bottom w:val="none" w:sz="0" w:space="0" w:color="auto"/>
            <w:right w:val="none" w:sz="0" w:space="0" w:color="auto"/>
          </w:divBdr>
        </w:div>
      </w:divsChild>
    </w:div>
    <w:div w:id="1181092412">
      <w:bodyDiv w:val="1"/>
      <w:marLeft w:val="0"/>
      <w:marRight w:val="0"/>
      <w:marTop w:val="0"/>
      <w:marBottom w:val="0"/>
      <w:divBdr>
        <w:top w:val="none" w:sz="0" w:space="0" w:color="auto"/>
        <w:left w:val="none" w:sz="0" w:space="0" w:color="auto"/>
        <w:bottom w:val="none" w:sz="0" w:space="0" w:color="auto"/>
        <w:right w:val="none" w:sz="0" w:space="0" w:color="auto"/>
      </w:divBdr>
    </w:div>
    <w:div w:id="1183472448">
      <w:bodyDiv w:val="1"/>
      <w:marLeft w:val="0"/>
      <w:marRight w:val="0"/>
      <w:marTop w:val="0"/>
      <w:marBottom w:val="0"/>
      <w:divBdr>
        <w:top w:val="none" w:sz="0" w:space="0" w:color="auto"/>
        <w:left w:val="none" w:sz="0" w:space="0" w:color="auto"/>
        <w:bottom w:val="none" w:sz="0" w:space="0" w:color="auto"/>
        <w:right w:val="none" w:sz="0" w:space="0" w:color="auto"/>
      </w:divBdr>
    </w:div>
    <w:div w:id="1191340104">
      <w:bodyDiv w:val="1"/>
      <w:marLeft w:val="0"/>
      <w:marRight w:val="0"/>
      <w:marTop w:val="0"/>
      <w:marBottom w:val="0"/>
      <w:divBdr>
        <w:top w:val="none" w:sz="0" w:space="0" w:color="auto"/>
        <w:left w:val="none" w:sz="0" w:space="0" w:color="auto"/>
        <w:bottom w:val="none" w:sz="0" w:space="0" w:color="auto"/>
        <w:right w:val="none" w:sz="0" w:space="0" w:color="auto"/>
      </w:divBdr>
      <w:divsChild>
        <w:div w:id="270212973">
          <w:marLeft w:val="720"/>
          <w:marRight w:val="0"/>
          <w:marTop w:val="0"/>
          <w:marBottom w:val="0"/>
          <w:divBdr>
            <w:top w:val="none" w:sz="0" w:space="0" w:color="auto"/>
            <w:left w:val="none" w:sz="0" w:space="0" w:color="auto"/>
            <w:bottom w:val="none" w:sz="0" w:space="0" w:color="auto"/>
            <w:right w:val="none" w:sz="0" w:space="0" w:color="auto"/>
          </w:divBdr>
        </w:div>
        <w:div w:id="842008682">
          <w:marLeft w:val="720"/>
          <w:marRight w:val="0"/>
          <w:marTop w:val="0"/>
          <w:marBottom w:val="0"/>
          <w:divBdr>
            <w:top w:val="none" w:sz="0" w:space="0" w:color="auto"/>
            <w:left w:val="none" w:sz="0" w:space="0" w:color="auto"/>
            <w:bottom w:val="none" w:sz="0" w:space="0" w:color="auto"/>
            <w:right w:val="none" w:sz="0" w:space="0" w:color="auto"/>
          </w:divBdr>
        </w:div>
      </w:divsChild>
    </w:div>
    <w:div w:id="1202749416">
      <w:bodyDiv w:val="1"/>
      <w:marLeft w:val="0"/>
      <w:marRight w:val="0"/>
      <w:marTop w:val="0"/>
      <w:marBottom w:val="0"/>
      <w:divBdr>
        <w:top w:val="none" w:sz="0" w:space="0" w:color="auto"/>
        <w:left w:val="none" w:sz="0" w:space="0" w:color="auto"/>
        <w:bottom w:val="none" w:sz="0" w:space="0" w:color="auto"/>
        <w:right w:val="none" w:sz="0" w:space="0" w:color="auto"/>
      </w:divBdr>
    </w:div>
    <w:div w:id="1210461054">
      <w:bodyDiv w:val="1"/>
      <w:marLeft w:val="0"/>
      <w:marRight w:val="0"/>
      <w:marTop w:val="0"/>
      <w:marBottom w:val="0"/>
      <w:divBdr>
        <w:top w:val="none" w:sz="0" w:space="0" w:color="auto"/>
        <w:left w:val="none" w:sz="0" w:space="0" w:color="auto"/>
        <w:bottom w:val="none" w:sz="0" w:space="0" w:color="auto"/>
        <w:right w:val="none" w:sz="0" w:space="0" w:color="auto"/>
      </w:divBdr>
    </w:div>
    <w:div w:id="1220094515">
      <w:bodyDiv w:val="1"/>
      <w:marLeft w:val="0"/>
      <w:marRight w:val="0"/>
      <w:marTop w:val="0"/>
      <w:marBottom w:val="0"/>
      <w:divBdr>
        <w:top w:val="none" w:sz="0" w:space="0" w:color="auto"/>
        <w:left w:val="none" w:sz="0" w:space="0" w:color="auto"/>
        <w:bottom w:val="none" w:sz="0" w:space="0" w:color="auto"/>
        <w:right w:val="none" w:sz="0" w:space="0" w:color="auto"/>
      </w:divBdr>
    </w:div>
    <w:div w:id="1221676812">
      <w:bodyDiv w:val="1"/>
      <w:marLeft w:val="0"/>
      <w:marRight w:val="0"/>
      <w:marTop w:val="0"/>
      <w:marBottom w:val="0"/>
      <w:divBdr>
        <w:top w:val="none" w:sz="0" w:space="0" w:color="auto"/>
        <w:left w:val="none" w:sz="0" w:space="0" w:color="auto"/>
        <w:bottom w:val="none" w:sz="0" w:space="0" w:color="auto"/>
        <w:right w:val="none" w:sz="0" w:space="0" w:color="auto"/>
      </w:divBdr>
    </w:div>
    <w:div w:id="1228147386">
      <w:bodyDiv w:val="1"/>
      <w:marLeft w:val="0"/>
      <w:marRight w:val="0"/>
      <w:marTop w:val="0"/>
      <w:marBottom w:val="0"/>
      <w:divBdr>
        <w:top w:val="none" w:sz="0" w:space="0" w:color="auto"/>
        <w:left w:val="none" w:sz="0" w:space="0" w:color="auto"/>
        <w:bottom w:val="none" w:sz="0" w:space="0" w:color="auto"/>
        <w:right w:val="none" w:sz="0" w:space="0" w:color="auto"/>
      </w:divBdr>
    </w:div>
    <w:div w:id="1231426659">
      <w:bodyDiv w:val="1"/>
      <w:marLeft w:val="0"/>
      <w:marRight w:val="0"/>
      <w:marTop w:val="0"/>
      <w:marBottom w:val="0"/>
      <w:divBdr>
        <w:top w:val="none" w:sz="0" w:space="0" w:color="auto"/>
        <w:left w:val="none" w:sz="0" w:space="0" w:color="auto"/>
        <w:bottom w:val="none" w:sz="0" w:space="0" w:color="auto"/>
        <w:right w:val="none" w:sz="0" w:space="0" w:color="auto"/>
      </w:divBdr>
    </w:div>
    <w:div w:id="1234044007">
      <w:bodyDiv w:val="1"/>
      <w:marLeft w:val="0"/>
      <w:marRight w:val="0"/>
      <w:marTop w:val="0"/>
      <w:marBottom w:val="0"/>
      <w:divBdr>
        <w:top w:val="none" w:sz="0" w:space="0" w:color="auto"/>
        <w:left w:val="none" w:sz="0" w:space="0" w:color="auto"/>
        <w:bottom w:val="none" w:sz="0" w:space="0" w:color="auto"/>
        <w:right w:val="none" w:sz="0" w:space="0" w:color="auto"/>
      </w:divBdr>
    </w:div>
    <w:div w:id="1236165034">
      <w:bodyDiv w:val="1"/>
      <w:marLeft w:val="0"/>
      <w:marRight w:val="0"/>
      <w:marTop w:val="0"/>
      <w:marBottom w:val="0"/>
      <w:divBdr>
        <w:top w:val="none" w:sz="0" w:space="0" w:color="auto"/>
        <w:left w:val="none" w:sz="0" w:space="0" w:color="auto"/>
        <w:bottom w:val="none" w:sz="0" w:space="0" w:color="auto"/>
        <w:right w:val="none" w:sz="0" w:space="0" w:color="auto"/>
      </w:divBdr>
      <w:divsChild>
        <w:div w:id="1905870091">
          <w:marLeft w:val="0"/>
          <w:marRight w:val="0"/>
          <w:marTop w:val="0"/>
          <w:marBottom w:val="0"/>
          <w:divBdr>
            <w:top w:val="none" w:sz="0" w:space="0" w:color="auto"/>
            <w:left w:val="none" w:sz="0" w:space="0" w:color="auto"/>
            <w:bottom w:val="none" w:sz="0" w:space="0" w:color="auto"/>
            <w:right w:val="none" w:sz="0" w:space="0" w:color="auto"/>
          </w:divBdr>
        </w:div>
      </w:divsChild>
    </w:div>
    <w:div w:id="1248734040">
      <w:bodyDiv w:val="1"/>
      <w:marLeft w:val="0"/>
      <w:marRight w:val="0"/>
      <w:marTop w:val="0"/>
      <w:marBottom w:val="0"/>
      <w:divBdr>
        <w:top w:val="none" w:sz="0" w:space="0" w:color="auto"/>
        <w:left w:val="none" w:sz="0" w:space="0" w:color="auto"/>
        <w:bottom w:val="none" w:sz="0" w:space="0" w:color="auto"/>
        <w:right w:val="none" w:sz="0" w:space="0" w:color="auto"/>
      </w:divBdr>
    </w:div>
    <w:div w:id="1248802393">
      <w:bodyDiv w:val="1"/>
      <w:marLeft w:val="0"/>
      <w:marRight w:val="0"/>
      <w:marTop w:val="0"/>
      <w:marBottom w:val="0"/>
      <w:divBdr>
        <w:top w:val="none" w:sz="0" w:space="0" w:color="auto"/>
        <w:left w:val="none" w:sz="0" w:space="0" w:color="auto"/>
        <w:bottom w:val="none" w:sz="0" w:space="0" w:color="auto"/>
        <w:right w:val="none" w:sz="0" w:space="0" w:color="auto"/>
      </w:divBdr>
    </w:div>
    <w:div w:id="1255166326">
      <w:bodyDiv w:val="1"/>
      <w:marLeft w:val="0"/>
      <w:marRight w:val="0"/>
      <w:marTop w:val="0"/>
      <w:marBottom w:val="0"/>
      <w:divBdr>
        <w:top w:val="none" w:sz="0" w:space="0" w:color="auto"/>
        <w:left w:val="none" w:sz="0" w:space="0" w:color="auto"/>
        <w:bottom w:val="none" w:sz="0" w:space="0" w:color="auto"/>
        <w:right w:val="none" w:sz="0" w:space="0" w:color="auto"/>
      </w:divBdr>
    </w:div>
    <w:div w:id="1263414382">
      <w:bodyDiv w:val="1"/>
      <w:marLeft w:val="0"/>
      <w:marRight w:val="0"/>
      <w:marTop w:val="0"/>
      <w:marBottom w:val="0"/>
      <w:divBdr>
        <w:top w:val="none" w:sz="0" w:space="0" w:color="auto"/>
        <w:left w:val="none" w:sz="0" w:space="0" w:color="auto"/>
        <w:bottom w:val="none" w:sz="0" w:space="0" w:color="auto"/>
        <w:right w:val="none" w:sz="0" w:space="0" w:color="auto"/>
      </w:divBdr>
      <w:divsChild>
        <w:div w:id="1398822273">
          <w:marLeft w:val="1800"/>
          <w:marRight w:val="0"/>
          <w:marTop w:val="86"/>
          <w:marBottom w:val="0"/>
          <w:divBdr>
            <w:top w:val="none" w:sz="0" w:space="0" w:color="auto"/>
            <w:left w:val="none" w:sz="0" w:space="0" w:color="auto"/>
            <w:bottom w:val="none" w:sz="0" w:space="0" w:color="auto"/>
            <w:right w:val="none" w:sz="0" w:space="0" w:color="auto"/>
          </w:divBdr>
        </w:div>
      </w:divsChild>
    </w:div>
    <w:div w:id="1265575611">
      <w:bodyDiv w:val="1"/>
      <w:marLeft w:val="0"/>
      <w:marRight w:val="0"/>
      <w:marTop w:val="0"/>
      <w:marBottom w:val="0"/>
      <w:divBdr>
        <w:top w:val="none" w:sz="0" w:space="0" w:color="auto"/>
        <w:left w:val="none" w:sz="0" w:space="0" w:color="auto"/>
        <w:bottom w:val="none" w:sz="0" w:space="0" w:color="auto"/>
        <w:right w:val="none" w:sz="0" w:space="0" w:color="auto"/>
      </w:divBdr>
    </w:div>
    <w:div w:id="1280843419">
      <w:bodyDiv w:val="1"/>
      <w:marLeft w:val="0"/>
      <w:marRight w:val="0"/>
      <w:marTop w:val="0"/>
      <w:marBottom w:val="0"/>
      <w:divBdr>
        <w:top w:val="none" w:sz="0" w:space="0" w:color="auto"/>
        <w:left w:val="none" w:sz="0" w:space="0" w:color="auto"/>
        <w:bottom w:val="none" w:sz="0" w:space="0" w:color="auto"/>
        <w:right w:val="none" w:sz="0" w:space="0" w:color="auto"/>
      </w:divBdr>
    </w:div>
    <w:div w:id="1288047535">
      <w:bodyDiv w:val="1"/>
      <w:marLeft w:val="0"/>
      <w:marRight w:val="0"/>
      <w:marTop w:val="0"/>
      <w:marBottom w:val="0"/>
      <w:divBdr>
        <w:top w:val="none" w:sz="0" w:space="0" w:color="auto"/>
        <w:left w:val="none" w:sz="0" w:space="0" w:color="auto"/>
        <w:bottom w:val="none" w:sz="0" w:space="0" w:color="auto"/>
        <w:right w:val="none" w:sz="0" w:space="0" w:color="auto"/>
      </w:divBdr>
      <w:divsChild>
        <w:div w:id="186454316">
          <w:marLeft w:val="1800"/>
          <w:marRight w:val="0"/>
          <w:marTop w:val="86"/>
          <w:marBottom w:val="0"/>
          <w:divBdr>
            <w:top w:val="none" w:sz="0" w:space="0" w:color="auto"/>
            <w:left w:val="none" w:sz="0" w:space="0" w:color="auto"/>
            <w:bottom w:val="none" w:sz="0" w:space="0" w:color="auto"/>
            <w:right w:val="none" w:sz="0" w:space="0" w:color="auto"/>
          </w:divBdr>
        </w:div>
        <w:div w:id="1202863208">
          <w:marLeft w:val="1166"/>
          <w:marRight w:val="0"/>
          <w:marTop w:val="101"/>
          <w:marBottom w:val="0"/>
          <w:divBdr>
            <w:top w:val="none" w:sz="0" w:space="0" w:color="auto"/>
            <w:left w:val="none" w:sz="0" w:space="0" w:color="auto"/>
            <w:bottom w:val="none" w:sz="0" w:space="0" w:color="auto"/>
            <w:right w:val="none" w:sz="0" w:space="0" w:color="auto"/>
          </w:divBdr>
        </w:div>
      </w:divsChild>
    </w:div>
    <w:div w:id="1289773576">
      <w:bodyDiv w:val="1"/>
      <w:marLeft w:val="0"/>
      <w:marRight w:val="0"/>
      <w:marTop w:val="0"/>
      <w:marBottom w:val="0"/>
      <w:divBdr>
        <w:top w:val="none" w:sz="0" w:space="0" w:color="auto"/>
        <w:left w:val="none" w:sz="0" w:space="0" w:color="auto"/>
        <w:bottom w:val="none" w:sz="0" w:space="0" w:color="auto"/>
        <w:right w:val="none" w:sz="0" w:space="0" w:color="auto"/>
      </w:divBdr>
    </w:div>
    <w:div w:id="1294940294">
      <w:bodyDiv w:val="1"/>
      <w:marLeft w:val="0"/>
      <w:marRight w:val="0"/>
      <w:marTop w:val="0"/>
      <w:marBottom w:val="0"/>
      <w:divBdr>
        <w:top w:val="none" w:sz="0" w:space="0" w:color="auto"/>
        <w:left w:val="none" w:sz="0" w:space="0" w:color="auto"/>
        <w:bottom w:val="none" w:sz="0" w:space="0" w:color="auto"/>
        <w:right w:val="none" w:sz="0" w:space="0" w:color="auto"/>
      </w:divBdr>
    </w:div>
    <w:div w:id="1295597863">
      <w:bodyDiv w:val="1"/>
      <w:marLeft w:val="0"/>
      <w:marRight w:val="0"/>
      <w:marTop w:val="0"/>
      <w:marBottom w:val="0"/>
      <w:divBdr>
        <w:top w:val="none" w:sz="0" w:space="0" w:color="auto"/>
        <w:left w:val="none" w:sz="0" w:space="0" w:color="auto"/>
        <w:bottom w:val="none" w:sz="0" w:space="0" w:color="auto"/>
        <w:right w:val="none" w:sz="0" w:space="0" w:color="auto"/>
      </w:divBdr>
    </w:div>
    <w:div w:id="1295910513">
      <w:bodyDiv w:val="1"/>
      <w:marLeft w:val="0"/>
      <w:marRight w:val="0"/>
      <w:marTop w:val="0"/>
      <w:marBottom w:val="0"/>
      <w:divBdr>
        <w:top w:val="none" w:sz="0" w:space="0" w:color="auto"/>
        <w:left w:val="none" w:sz="0" w:space="0" w:color="auto"/>
        <w:bottom w:val="none" w:sz="0" w:space="0" w:color="auto"/>
        <w:right w:val="none" w:sz="0" w:space="0" w:color="auto"/>
      </w:divBdr>
    </w:div>
    <w:div w:id="1312366417">
      <w:bodyDiv w:val="1"/>
      <w:marLeft w:val="0"/>
      <w:marRight w:val="0"/>
      <w:marTop w:val="0"/>
      <w:marBottom w:val="0"/>
      <w:divBdr>
        <w:top w:val="none" w:sz="0" w:space="0" w:color="auto"/>
        <w:left w:val="none" w:sz="0" w:space="0" w:color="auto"/>
        <w:bottom w:val="none" w:sz="0" w:space="0" w:color="auto"/>
        <w:right w:val="none" w:sz="0" w:space="0" w:color="auto"/>
      </w:divBdr>
      <w:divsChild>
        <w:div w:id="103616452">
          <w:marLeft w:val="0"/>
          <w:marRight w:val="0"/>
          <w:marTop w:val="0"/>
          <w:marBottom w:val="0"/>
          <w:divBdr>
            <w:top w:val="none" w:sz="0" w:space="0" w:color="auto"/>
            <w:left w:val="none" w:sz="0" w:space="0" w:color="auto"/>
            <w:bottom w:val="none" w:sz="0" w:space="0" w:color="auto"/>
            <w:right w:val="none" w:sz="0" w:space="0" w:color="auto"/>
          </w:divBdr>
        </w:div>
      </w:divsChild>
    </w:div>
    <w:div w:id="1313289456">
      <w:bodyDiv w:val="1"/>
      <w:marLeft w:val="0"/>
      <w:marRight w:val="0"/>
      <w:marTop w:val="0"/>
      <w:marBottom w:val="0"/>
      <w:divBdr>
        <w:top w:val="none" w:sz="0" w:space="0" w:color="auto"/>
        <w:left w:val="none" w:sz="0" w:space="0" w:color="auto"/>
        <w:bottom w:val="none" w:sz="0" w:space="0" w:color="auto"/>
        <w:right w:val="none" w:sz="0" w:space="0" w:color="auto"/>
      </w:divBdr>
    </w:div>
    <w:div w:id="1339425175">
      <w:bodyDiv w:val="1"/>
      <w:marLeft w:val="0"/>
      <w:marRight w:val="0"/>
      <w:marTop w:val="0"/>
      <w:marBottom w:val="0"/>
      <w:divBdr>
        <w:top w:val="none" w:sz="0" w:space="0" w:color="auto"/>
        <w:left w:val="none" w:sz="0" w:space="0" w:color="auto"/>
        <w:bottom w:val="none" w:sz="0" w:space="0" w:color="auto"/>
        <w:right w:val="none" w:sz="0" w:space="0" w:color="auto"/>
      </w:divBdr>
    </w:div>
    <w:div w:id="1341273229">
      <w:bodyDiv w:val="1"/>
      <w:marLeft w:val="0"/>
      <w:marRight w:val="0"/>
      <w:marTop w:val="0"/>
      <w:marBottom w:val="0"/>
      <w:divBdr>
        <w:top w:val="none" w:sz="0" w:space="0" w:color="auto"/>
        <w:left w:val="none" w:sz="0" w:space="0" w:color="auto"/>
        <w:bottom w:val="none" w:sz="0" w:space="0" w:color="auto"/>
        <w:right w:val="none" w:sz="0" w:space="0" w:color="auto"/>
      </w:divBdr>
    </w:div>
    <w:div w:id="1354845949">
      <w:bodyDiv w:val="1"/>
      <w:marLeft w:val="0"/>
      <w:marRight w:val="0"/>
      <w:marTop w:val="0"/>
      <w:marBottom w:val="0"/>
      <w:divBdr>
        <w:top w:val="none" w:sz="0" w:space="0" w:color="auto"/>
        <w:left w:val="none" w:sz="0" w:space="0" w:color="auto"/>
        <w:bottom w:val="none" w:sz="0" w:space="0" w:color="auto"/>
        <w:right w:val="none" w:sz="0" w:space="0" w:color="auto"/>
      </w:divBdr>
      <w:divsChild>
        <w:div w:id="675839567">
          <w:marLeft w:val="720"/>
          <w:marRight w:val="0"/>
          <w:marTop w:val="0"/>
          <w:marBottom w:val="0"/>
          <w:divBdr>
            <w:top w:val="none" w:sz="0" w:space="0" w:color="auto"/>
            <w:left w:val="none" w:sz="0" w:space="0" w:color="auto"/>
            <w:bottom w:val="none" w:sz="0" w:space="0" w:color="auto"/>
            <w:right w:val="none" w:sz="0" w:space="0" w:color="auto"/>
          </w:divBdr>
        </w:div>
      </w:divsChild>
    </w:div>
    <w:div w:id="1365979075">
      <w:bodyDiv w:val="1"/>
      <w:marLeft w:val="0"/>
      <w:marRight w:val="0"/>
      <w:marTop w:val="0"/>
      <w:marBottom w:val="0"/>
      <w:divBdr>
        <w:top w:val="none" w:sz="0" w:space="0" w:color="auto"/>
        <w:left w:val="none" w:sz="0" w:space="0" w:color="auto"/>
        <w:bottom w:val="none" w:sz="0" w:space="0" w:color="auto"/>
        <w:right w:val="none" w:sz="0" w:space="0" w:color="auto"/>
      </w:divBdr>
    </w:div>
    <w:div w:id="1372150244">
      <w:bodyDiv w:val="1"/>
      <w:marLeft w:val="0"/>
      <w:marRight w:val="0"/>
      <w:marTop w:val="0"/>
      <w:marBottom w:val="0"/>
      <w:divBdr>
        <w:top w:val="none" w:sz="0" w:space="0" w:color="auto"/>
        <w:left w:val="none" w:sz="0" w:space="0" w:color="auto"/>
        <w:bottom w:val="none" w:sz="0" w:space="0" w:color="auto"/>
        <w:right w:val="none" w:sz="0" w:space="0" w:color="auto"/>
      </w:divBdr>
      <w:divsChild>
        <w:div w:id="746076950">
          <w:marLeft w:val="720"/>
          <w:marRight w:val="0"/>
          <w:marTop w:val="0"/>
          <w:marBottom w:val="0"/>
          <w:divBdr>
            <w:top w:val="none" w:sz="0" w:space="0" w:color="auto"/>
            <w:left w:val="none" w:sz="0" w:space="0" w:color="auto"/>
            <w:bottom w:val="none" w:sz="0" w:space="0" w:color="auto"/>
            <w:right w:val="none" w:sz="0" w:space="0" w:color="auto"/>
          </w:divBdr>
        </w:div>
        <w:div w:id="1727531976">
          <w:marLeft w:val="720"/>
          <w:marRight w:val="0"/>
          <w:marTop w:val="0"/>
          <w:marBottom w:val="0"/>
          <w:divBdr>
            <w:top w:val="none" w:sz="0" w:space="0" w:color="auto"/>
            <w:left w:val="none" w:sz="0" w:space="0" w:color="auto"/>
            <w:bottom w:val="none" w:sz="0" w:space="0" w:color="auto"/>
            <w:right w:val="none" w:sz="0" w:space="0" w:color="auto"/>
          </w:divBdr>
        </w:div>
      </w:divsChild>
    </w:div>
    <w:div w:id="1380471942">
      <w:bodyDiv w:val="1"/>
      <w:marLeft w:val="0"/>
      <w:marRight w:val="0"/>
      <w:marTop w:val="0"/>
      <w:marBottom w:val="0"/>
      <w:divBdr>
        <w:top w:val="none" w:sz="0" w:space="0" w:color="auto"/>
        <w:left w:val="none" w:sz="0" w:space="0" w:color="auto"/>
        <w:bottom w:val="none" w:sz="0" w:space="0" w:color="auto"/>
        <w:right w:val="none" w:sz="0" w:space="0" w:color="auto"/>
      </w:divBdr>
    </w:div>
    <w:div w:id="1388337854">
      <w:bodyDiv w:val="1"/>
      <w:marLeft w:val="0"/>
      <w:marRight w:val="0"/>
      <w:marTop w:val="0"/>
      <w:marBottom w:val="0"/>
      <w:divBdr>
        <w:top w:val="none" w:sz="0" w:space="0" w:color="auto"/>
        <w:left w:val="none" w:sz="0" w:space="0" w:color="auto"/>
        <w:bottom w:val="none" w:sz="0" w:space="0" w:color="auto"/>
        <w:right w:val="none" w:sz="0" w:space="0" w:color="auto"/>
      </w:divBdr>
    </w:div>
    <w:div w:id="1389449521">
      <w:bodyDiv w:val="1"/>
      <w:marLeft w:val="0"/>
      <w:marRight w:val="0"/>
      <w:marTop w:val="0"/>
      <w:marBottom w:val="0"/>
      <w:divBdr>
        <w:top w:val="none" w:sz="0" w:space="0" w:color="auto"/>
        <w:left w:val="none" w:sz="0" w:space="0" w:color="auto"/>
        <w:bottom w:val="none" w:sz="0" w:space="0" w:color="auto"/>
        <w:right w:val="none" w:sz="0" w:space="0" w:color="auto"/>
      </w:divBdr>
    </w:div>
    <w:div w:id="1393850934">
      <w:bodyDiv w:val="1"/>
      <w:marLeft w:val="0"/>
      <w:marRight w:val="0"/>
      <w:marTop w:val="0"/>
      <w:marBottom w:val="0"/>
      <w:divBdr>
        <w:top w:val="none" w:sz="0" w:space="0" w:color="auto"/>
        <w:left w:val="none" w:sz="0" w:space="0" w:color="auto"/>
        <w:bottom w:val="none" w:sz="0" w:space="0" w:color="auto"/>
        <w:right w:val="none" w:sz="0" w:space="0" w:color="auto"/>
      </w:divBdr>
    </w:div>
    <w:div w:id="1410807369">
      <w:bodyDiv w:val="1"/>
      <w:marLeft w:val="0"/>
      <w:marRight w:val="0"/>
      <w:marTop w:val="0"/>
      <w:marBottom w:val="0"/>
      <w:divBdr>
        <w:top w:val="none" w:sz="0" w:space="0" w:color="auto"/>
        <w:left w:val="none" w:sz="0" w:space="0" w:color="auto"/>
        <w:bottom w:val="none" w:sz="0" w:space="0" w:color="auto"/>
        <w:right w:val="none" w:sz="0" w:space="0" w:color="auto"/>
      </w:divBdr>
    </w:div>
    <w:div w:id="1415738757">
      <w:bodyDiv w:val="1"/>
      <w:marLeft w:val="0"/>
      <w:marRight w:val="0"/>
      <w:marTop w:val="0"/>
      <w:marBottom w:val="0"/>
      <w:divBdr>
        <w:top w:val="none" w:sz="0" w:space="0" w:color="auto"/>
        <w:left w:val="none" w:sz="0" w:space="0" w:color="auto"/>
        <w:bottom w:val="none" w:sz="0" w:space="0" w:color="auto"/>
        <w:right w:val="none" w:sz="0" w:space="0" w:color="auto"/>
      </w:divBdr>
    </w:div>
    <w:div w:id="1426999793">
      <w:bodyDiv w:val="1"/>
      <w:marLeft w:val="0"/>
      <w:marRight w:val="0"/>
      <w:marTop w:val="0"/>
      <w:marBottom w:val="0"/>
      <w:divBdr>
        <w:top w:val="none" w:sz="0" w:space="0" w:color="auto"/>
        <w:left w:val="none" w:sz="0" w:space="0" w:color="auto"/>
        <w:bottom w:val="none" w:sz="0" w:space="0" w:color="auto"/>
        <w:right w:val="none" w:sz="0" w:space="0" w:color="auto"/>
      </w:divBdr>
    </w:div>
    <w:div w:id="1428236208">
      <w:bodyDiv w:val="1"/>
      <w:marLeft w:val="0"/>
      <w:marRight w:val="0"/>
      <w:marTop w:val="0"/>
      <w:marBottom w:val="0"/>
      <w:divBdr>
        <w:top w:val="none" w:sz="0" w:space="0" w:color="auto"/>
        <w:left w:val="none" w:sz="0" w:space="0" w:color="auto"/>
        <w:bottom w:val="none" w:sz="0" w:space="0" w:color="auto"/>
        <w:right w:val="none" w:sz="0" w:space="0" w:color="auto"/>
      </w:divBdr>
      <w:divsChild>
        <w:div w:id="90855592">
          <w:marLeft w:val="720"/>
          <w:marRight w:val="0"/>
          <w:marTop w:val="0"/>
          <w:marBottom w:val="0"/>
          <w:divBdr>
            <w:top w:val="none" w:sz="0" w:space="0" w:color="auto"/>
            <w:left w:val="none" w:sz="0" w:space="0" w:color="auto"/>
            <w:bottom w:val="none" w:sz="0" w:space="0" w:color="auto"/>
            <w:right w:val="none" w:sz="0" w:space="0" w:color="auto"/>
          </w:divBdr>
        </w:div>
        <w:div w:id="1124736528">
          <w:marLeft w:val="720"/>
          <w:marRight w:val="0"/>
          <w:marTop w:val="0"/>
          <w:marBottom w:val="0"/>
          <w:divBdr>
            <w:top w:val="none" w:sz="0" w:space="0" w:color="auto"/>
            <w:left w:val="none" w:sz="0" w:space="0" w:color="auto"/>
            <w:bottom w:val="none" w:sz="0" w:space="0" w:color="auto"/>
            <w:right w:val="none" w:sz="0" w:space="0" w:color="auto"/>
          </w:divBdr>
        </w:div>
      </w:divsChild>
    </w:div>
    <w:div w:id="1433865586">
      <w:bodyDiv w:val="1"/>
      <w:marLeft w:val="0"/>
      <w:marRight w:val="0"/>
      <w:marTop w:val="0"/>
      <w:marBottom w:val="0"/>
      <w:divBdr>
        <w:top w:val="none" w:sz="0" w:space="0" w:color="auto"/>
        <w:left w:val="none" w:sz="0" w:space="0" w:color="auto"/>
        <w:bottom w:val="none" w:sz="0" w:space="0" w:color="auto"/>
        <w:right w:val="none" w:sz="0" w:space="0" w:color="auto"/>
      </w:divBdr>
    </w:div>
    <w:div w:id="1438598977">
      <w:bodyDiv w:val="1"/>
      <w:marLeft w:val="0"/>
      <w:marRight w:val="0"/>
      <w:marTop w:val="0"/>
      <w:marBottom w:val="0"/>
      <w:divBdr>
        <w:top w:val="none" w:sz="0" w:space="0" w:color="auto"/>
        <w:left w:val="none" w:sz="0" w:space="0" w:color="auto"/>
        <w:bottom w:val="none" w:sz="0" w:space="0" w:color="auto"/>
        <w:right w:val="none" w:sz="0" w:space="0" w:color="auto"/>
      </w:divBdr>
    </w:div>
    <w:div w:id="1452631342">
      <w:bodyDiv w:val="1"/>
      <w:marLeft w:val="0"/>
      <w:marRight w:val="0"/>
      <w:marTop w:val="0"/>
      <w:marBottom w:val="0"/>
      <w:divBdr>
        <w:top w:val="none" w:sz="0" w:space="0" w:color="auto"/>
        <w:left w:val="none" w:sz="0" w:space="0" w:color="auto"/>
        <w:bottom w:val="none" w:sz="0" w:space="0" w:color="auto"/>
        <w:right w:val="none" w:sz="0" w:space="0" w:color="auto"/>
      </w:divBdr>
    </w:div>
    <w:div w:id="1457406163">
      <w:bodyDiv w:val="1"/>
      <w:marLeft w:val="0"/>
      <w:marRight w:val="0"/>
      <w:marTop w:val="0"/>
      <w:marBottom w:val="0"/>
      <w:divBdr>
        <w:top w:val="none" w:sz="0" w:space="0" w:color="auto"/>
        <w:left w:val="none" w:sz="0" w:space="0" w:color="auto"/>
        <w:bottom w:val="none" w:sz="0" w:space="0" w:color="auto"/>
        <w:right w:val="none" w:sz="0" w:space="0" w:color="auto"/>
      </w:divBdr>
    </w:div>
    <w:div w:id="1460490224">
      <w:bodyDiv w:val="1"/>
      <w:marLeft w:val="0"/>
      <w:marRight w:val="0"/>
      <w:marTop w:val="0"/>
      <w:marBottom w:val="0"/>
      <w:divBdr>
        <w:top w:val="none" w:sz="0" w:space="0" w:color="auto"/>
        <w:left w:val="none" w:sz="0" w:space="0" w:color="auto"/>
        <w:bottom w:val="none" w:sz="0" w:space="0" w:color="auto"/>
        <w:right w:val="none" w:sz="0" w:space="0" w:color="auto"/>
      </w:divBdr>
    </w:div>
    <w:div w:id="1470896478">
      <w:bodyDiv w:val="1"/>
      <w:marLeft w:val="0"/>
      <w:marRight w:val="0"/>
      <w:marTop w:val="0"/>
      <w:marBottom w:val="0"/>
      <w:divBdr>
        <w:top w:val="none" w:sz="0" w:space="0" w:color="auto"/>
        <w:left w:val="none" w:sz="0" w:space="0" w:color="auto"/>
        <w:bottom w:val="none" w:sz="0" w:space="0" w:color="auto"/>
        <w:right w:val="none" w:sz="0" w:space="0" w:color="auto"/>
      </w:divBdr>
      <w:divsChild>
        <w:div w:id="51389438">
          <w:marLeft w:val="720"/>
          <w:marRight w:val="0"/>
          <w:marTop w:val="0"/>
          <w:marBottom w:val="0"/>
          <w:divBdr>
            <w:top w:val="none" w:sz="0" w:space="0" w:color="auto"/>
            <w:left w:val="none" w:sz="0" w:space="0" w:color="auto"/>
            <w:bottom w:val="none" w:sz="0" w:space="0" w:color="auto"/>
            <w:right w:val="none" w:sz="0" w:space="0" w:color="auto"/>
          </w:divBdr>
        </w:div>
      </w:divsChild>
    </w:div>
    <w:div w:id="1472868178">
      <w:bodyDiv w:val="1"/>
      <w:marLeft w:val="0"/>
      <w:marRight w:val="0"/>
      <w:marTop w:val="0"/>
      <w:marBottom w:val="0"/>
      <w:divBdr>
        <w:top w:val="none" w:sz="0" w:space="0" w:color="auto"/>
        <w:left w:val="none" w:sz="0" w:space="0" w:color="auto"/>
        <w:bottom w:val="none" w:sz="0" w:space="0" w:color="auto"/>
        <w:right w:val="none" w:sz="0" w:space="0" w:color="auto"/>
      </w:divBdr>
    </w:div>
    <w:div w:id="1489514276">
      <w:bodyDiv w:val="1"/>
      <w:marLeft w:val="0"/>
      <w:marRight w:val="0"/>
      <w:marTop w:val="0"/>
      <w:marBottom w:val="0"/>
      <w:divBdr>
        <w:top w:val="none" w:sz="0" w:space="0" w:color="auto"/>
        <w:left w:val="none" w:sz="0" w:space="0" w:color="auto"/>
        <w:bottom w:val="none" w:sz="0" w:space="0" w:color="auto"/>
        <w:right w:val="none" w:sz="0" w:space="0" w:color="auto"/>
      </w:divBdr>
    </w:div>
    <w:div w:id="1517377761">
      <w:bodyDiv w:val="1"/>
      <w:marLeft w:val="0"/>
      <w:marRight w:val="0"/>
      <w:marTop w:val="0"/>
      <w:marBottom w:val="0"/>
      <w:divBdr>
        <w:top w:val="none" w:sz="0" w:space="0" w:color="auto"/>
        <w:left w:val="none" w:sz="0" w:space="0" w:color="auto"/>
        <w:bottom w:val="none" w:sz="0" w:space="0" w:color="auto"/>
        <w:right w:val="none" w:sz="0" w:space="0" w:color="auto"/>
      </w:divBdr>
    </w:div>
    <w:div w:id="1526022624">
      <w:bodyDiv w:val="1"/>
      <w:marLeft w:val="0"/>
      <w:marRight w:val="0"/>
      <w:marTop w:val="0"/>
      <w:marBottom w:val="0"/>
      <w:divBdr>
        <w:top w:val="none" w:sz="0" w:space="0" w:color="auto"/>
        <w:left w:val="none" w:sz="0" w:space="0" w:color="auto"/>
        <w:bottom w:val="none" w:sz="0" w:space="0" w:color="auto"/>
        <w:right w:val="none" w:sz="0" w:space="0" w:color="auto"/>
      </w:divBdr>
    </w:div>
    <w:div w:id="1536191114">
      <w:bodyDiv w:val="1"/>
      <w:marLeft w:val="0"/>
      <w:marRight w:val="0"/>
      <w:marTop w:val="0"/>
      <w:marBottom w:val="0"/>
      <w:divBdr>
        <w:top w:val="none" w:sz="0" w:space="0" w:color="auto"/>
        <w:left w:val="none" w:sz="0" w:space="0" w:color="auto"/>
        <w:bottom w:val="none" w:sz="0" w:space="0" w:color="auto"/>
        <w:right w:val="none" w:sz="0" w:space="0" w:color="auto"/>
      </w:divBdr>
    </w:div>
    <w:div w:id="1557549911">
      <w:bodyDiv w:val="1"/>
      <w:marLeft w:val="0"/>
      <w:marRight w:val="0"/>
      <w:marTop w:val="0"/>
      <w:marBottom w:val="0"/>
      <w:divBdr>
        <w:top w:val="none" w:sz="0" w:space="0" w:color="auto"/>
        <w:left w:val="none" w:sz="0" w:space="0" w:color="auto"/>
        <w:bottom w:val="none" w:sz="0" w:space="0" w:color="auto"/>
        <w:right w:val="none" w:sz="0" w:space="0" w:color="auto"/>
      </w:divBdr>
    </w:div>
    <w:div w:id="1571306741">
      <w:bodyDiv w:val="1"/>
      <w:marLeft w:val="0"/>
      <w:marRight w:val="0"/>
      <w:marTop w:val="0"/>
      <w:marBottom w:val="0"/>
      <w:divBdr>
        <w:top w:val="none" w:sz="0" w:space="0" w:color="auto"/>
        <w:left w:val="none" w:sz="0" w:space="0" w:color="auto"/>
        <w:bottom w:val="none" w:sz="0" w:space="0" w:color="auto"/>
        <w:right w:val="none" w:sz="0" w:space="0" w:color="auto"/>
      </w:divBdr>
    </w:div>
    <w:div w:id="1571647778">
      <w:bodyDiv w:val="1"/>
      <w:marLeft w:val="0"/>
      <w:marRight w:val="0"/>
      <w:marTop w:val="0"/>
      <w:marBottom w:val="0"/>
      <w:divBdr>
        <w:top w:val="none" w:sz="0" w:space="0" w:color="auto"/>
        <w:left w:val="none" w:sz="0" w:space="0" w:color="auto"/>
        <w:bottom w:val="none" w:sz="0" w:space="0" w:color="auto"/>
        <w:right w:val="none" w:sz="0" w:space="0" w:color="auto"/>
      </w:divBdr>
    </w:div>
    <w:div w:id="1600212852">
      <w:bodyDiv w:val="1"/>
      <w:marLeft w:val="0"/>
      <w:marRight w:val="0"/>
      <w:marTop w:val="0"/>
      <w:marBottom w:val="0"/>
      <w:divBdr>
        <w:top w:val="none" w:sz="0" w:space="0" w:color="auto"/>
        <w:left w:val="none" w:sz="0" w:space="0" w:color="auto"/>
        <w:bottom w:val="none" w:sz="0" w:space="0" w:color="auto"/>
        <w:right w:val="none" w:sz="0" w:space="0" w:color="auto"/>
      </w:divBdr>
    </w:div>
    <w:div w:id="1610550326">
      <w:bodyDiv w:val="1"/>
      <w:marLeft w:val="0"/>
      <w:marRight w:val="0"/>
      <w:marTop w:val="0"/>
      <w:marBottom w:val="0"/>
      <w:divBdr>
        <w:top w:val="none" w:sz="0" w:space="0" w:color="auto"/>
        <w:left w:val="none" w:sz="0" w:space="0" w:color="auto"/>
        <w:bottom w:val="none" w:sz="0" w:space="0" w:color="auto"/>
        <w:right w:val="none" w:sz="0" w:space="0" w:color="auto"/>
      </w:divBdr>
    </w:div>
    <w:div w:id="1647052544">
      <w:bodyDiv w:val="1"/>
      <w:marLeft w:val="0"/>
      <w:marRight w:val="0"/>
      <w:marTop w:val="0"/>
      <w:marBottom w:val="0"/>
      <w:divBdr>
        <w:top w:val="none" w:sz="0" w:space="0" w:color="auto"/>
        <w:left w:val="none" w:sz="0" w:space="0" w:color="auto"/>
        <w:bottom w:val="none" w:sz="0" w:space="0" w:color="auto"/>
        <w:right w:val="none" w:sz="0" w:space="0" w:color="auto"/>
      </w:divBdr>
      <w:divsChild>
        <w:div w:id="43188793">
          <w:marLeft w:val="2160"/>
          <w:marRight w:val="0"/>
          <w:marTop w:val="0"/>
          <w:marBottom w:val="0"/>
          <w:divBdr>
            <w:top w:val="none" w:sz="0" w:space="0" w:color="auto"/>
            <w:left w:val="none" w:sz="0" w:space="0" w:color="auto"/>
            <w:bottom w:val="none" w:sz="0" w:space="0" w:color="auto"/>
            <w:right w:val="none" w:sz="0" w:space="0" w:color="auto"/>
          </w:divBdr>
        </w:div>
        <w:div w:id="424112283">
          <w:marLeft w:val="1440"/>
          <w:marRight w:val="0"/>
          <w:marTop w:val="0"/>
          <w:marBottom w:val="0"/>
          <w:divBdr>
            <w:top w:val="none" w:sz="0" w:space="0" w:color="auto"/>
            <w:left w:val="none" w:sz="0" w:space="0" w:color="auto"/>
            <w:bottom w:val="none" w:sz="0" w:space="0" w:color="auto"/>
            <w:right w:val="none" w:sz="0" w:space="0" w:color="auto"/>
          </w:divBdr>
        </w:div>
        <w:div w:id="590554226">
          <w:marLeft w:val="2160"/>
          <w:marRight w:val="0"/>
          <w:marTop w:val="0"/>
          <w:marBottom w:val="0"/>
          <w:divBdr>
            <w:top w:val="none" w:sz="0" w:space="0" w:color="auto"/>
            <w:left w:val="none" w:sz="0" w:space="0" w:color="auto"/>
            <w:bottom w:val="none" w:sz="0" w:space="0" w:color="auto"/>
            <w:right w:val="none" w:sz="0" w:space="0" w:color="auto"/>
          </w:divBdr>
        </w:div>
        <w:div w:id="888230392">
          <w:marLeft w:val="720"/>
          <w:marRight w:val="0"/>
          <w:marTop w:val="0"/>
          <w:marBottom w:val="0"/>
          <w:divBdr>
            <w:top w:val="none" w:sz="0" w:space="0" w:color="auto"/>
            <w:left w:val="none" w:sz="0" w:space="0" w:color="auto"/>
            <w:bottom w:val="none" w:sz="0" w:space="0" w:color="auto"/>
            <w:right w:val="none" w:sz="0" w:space="0" w:color="auto"/>
          </w:divBdr>
        </w:div>
        <w:div w:id="974721666">
          <w:marLeft w:val="2160"/>
          <w:marRight w:val="0"/>
          <w:marTop w:val="0"/>
          <w:marBottom w:val="0"/>
          <w:divBdr>
            <w:top w:val="none" w:sz="0" w:space="0" w:color="auto"/>
            <w:left w:val="none" w:sz="0" w:space="0" w:color="auto"/>
            <w:bottom w:val="none" w:sz="0" w:space="0" w:color="auto"/>
            <w:right w:val="none" w:sz="0" w:space="0" w:color="auto"/>
          </w:divBdr>
        </w:div>
        <w:div w:id="1121336428">
          <w:marLeft w:val="1440"/>
          <w:marRight w:val="0"/>
          <w:marTop w:val="0"/>
          <w:marBottom w:val="0"/>
          <w:divBdr>
            <w:top w:val="none" w:sz="0" w:space="0" w:color="auto"/>
            <w:left w:val="none" w:sz="0" w:space="0" w:color="auto"/>
            <w:bottom w:val="none" w:sz="0" w:space="0" w:color="auto"/>
            <w:right w:val="none" w:sz="0" w:space="0" w:color="auto"/>
          </w:divBdr>
        </w:div>
        <w:div w:id="1170364451">
          <w:marLeft w:val="2160"/>
          <w:marRight w:val="0"/>
          <w:marTop w:val="0"/>
          <w:marBottom w:val="0"/>
          <w:divBdr>
            <w:top w:val="none" w:sz="0" w:space="0" w:color="auto"/>
            <w:left w:val="none" w:sz="0" w:space="0" w:color="auto"/>
            <w:bottom w:val="none" w:sz="0" w:space="0" w:color="auto"/>
            <w:right w:val="none" w:sz="0" w:space="0" w:color="auto"/>
          </w:divBdr>
        </w:div>
        <w:div w:id="1445540373">
          <w:marLeft w:val="2160"/>
          <w:marRight w:val="0"/>
          <w:marTop w:val="0"/>
          <w:marBottom w:val="0"/>
          <w:divBdr>
            <w:top w:val="none" w:sz="0" w:space="0" w:color="auto"/>
            <w:left w:val="none" w:sz="0" w:space="0" w:color="auto"/>
            <w:bottom w:val="none" w:sz="0" w:space="0" w:color="auto"/>
            <w:right w:val="none" w:sz="0" w:space="0" w:color="auto"/>
          </w:divBdr>
        </w:div>
        <w:div w:id="1557088640">
          <w:marLeft w:val="2160"/>
          <w:marRight w:val="0"/>
          <w:marTop w:val="0"/>
          <w:marBottom w:val="0"/>
          <w:divBdr>
            <w:top w:val="none" w:sz="0" w:space="0" w:color="auto"/>
            <w:left w:val="none" w:sz="0" w:space="0" w:color="auto"/>
            <w:bottom w:val="none" w:sz="0" w:space="0" w:color="auto"/>
            <w:right w:val="none" w:sz="0" w:space="0" w:color="auto"/>
          </w:divBdr>
        </w:div>
        <w:div w:id="1713579015">
          <w:marLeft w:val="2160"/>
          <w:marRight w:val="0"/>
          <w:marTop w:val="0"/>
          <w:marBottom w:val="0"/>
          <w:divBdr>
            <w:top w:val="none" w:sz="0" w:space="0" w:color="auto"/>
            <w:left w:val="none" w:sz="0" w:space="0" w:color="auto"/>
            <w:bottom w:val="none" w:sz="0" w:space="0" w:color="auto"/>
            <w:right w:val="none" w:sz="0" w:space="0" w:color="auto"/>
          </w:divBdr>
        </w:div>
      </w:divsChild>
    </w:div>
    <w:div w:id="1647271327">
      <w:bodyDiv w:val="1"/>
      <w:marLeft w:val="0"/>
      <w:marRight w:val="0"/>
      <w:marTop w:val="0"/>
      <w:marBottom w:val="0"/>
      <w:divBdr>
        <w:top w:val="none" w:sz="0" w:space="0" w:color="auto"/>
        <w:left w:val="none" w:sz="0" w:space="0" w:color="auto"/>
        <w:bottom w:val="none" w:sz="0" w:space="0" w:color="auto"/>
        <w:right w:val="none" w:sz="0" w:space="0" w:color="auto"/>
      </w:divBdr>
    </w:div>
    <w:div w:id="1648439496">
      <w:bodyDiv w:val="1"/>
      <w:marLeft w:val="0"/>
      <w:marRight w:val="0"/>
      <w:marTop w:val="0"/>
      <w:marBottom w:val="0"/>
      <w:divBdr>
        <w:top w:val="none" w:sz="0" w:space="0" w:color="auto"/>
        <w:left w:val="none" w:sz="0" w:space="0" w:color="auto"/>
        <w:bottom w:val="none" w:sz="0" w:space="0" w:color="auto"/>
        <w:right w:val="none" w:sz="0" w:space="0" w:color="auto"/>
      </w:divBdr>
    </w:div>
    <w:div w:id="1652293887">
      <w:bodyDiv w:val="1"/>
      <w:marLeft w:val="0"/>
      <w:marRight w:val="0"/>
      <w:marTop w:val="0"/>
      <w:marBottom w:val="0"/>
      <w:divBdr>
        <w:top w:val="none" w:sz="0" w:space="0" w:color="auto"/>
        <w:left w:val="none" w:sz="0" w:space="0" w:color="auto"/>
        <w:bottom w:val="none" w:sz="0" w:space="0" w:color="auto"/>
        <w:right w:val="none" w:sz="0" w:space="0" w:color="auto"/>
      </w:divBdr>
    </w:div>
    <w:div w:id="1659847450">
      <w:bodyDiv w:val="1"/>
      <w:marLeft w:val="0"/>
      <w:marRight w:val="0"/>
      <w:marTop w:val="0"/>
      <w:marBottom w:val="0"/>
      <w:divBdr>
        <w:top w:val="none" w:sz="0" w:space="0" w:color="auto"/>
        <w:left w:val="none" w:sz="0" w:space="0" w:color="auto"/>
        <w:bottom w:val="none" w:sz="0" w:space="0" w:color="auto"/>
        <w:right w:val="none" w:sz="0" w:space="0" w:color="auto"/>
      </w:divBdr>
    </w:div>
    <w:div w:id="1684819615">
      <w:bodyDiv w:val="1"/>
      <w:marLeft w:val="0"/>
      <w:marRight w:val="0"/>
      <w:marTop w:val="0"/>
      <w:marBottom w:val="0"/>
      <w:divBdr>
        <w:top w:val="none" w:sz="0" w:space="0" w:color="auto"/>
        <w:left w:val="none" w:sz="0" w:space="0" w:color="auto"/>
        <w:bottom w:val="none" w:sz="0" w:space="0" w:color="auto"/>
        <w:right w:val="none" w:sz="0" w:space="0" w:color="auto"/>
      </w:divBdr>
    </w:div>
    <w:div w:id="1690990336">
      <w:bodyDiv w:val="1"/>
      <w:marLeft w:val="0"/>
      <w:marRight w:val="0"/>
      <w:marTop w:val="0"/>
      <w:marBottom w:val="0"/>
      <w:divBdr>
        <w:top w:val="none" w:sz="0" w:space="0" w:color="auto"/>
        <w:left w:val="none" w:sz="0" w:space="0" w:color="auto"/>
        <w:bottom w:val="none" w:sz="0" w:space="0" w:color="auto"/>
        <w:right w:val="none" w:sz="0" w:space="0" w:color="auto"/>
      </w:divBdr>
      <w:divsChild>
        <w:div w:id="1221214078">
          <w:marLeft w:val="0"/>
          <w:marRight w:val="0"/>
          <w:marTop w:val="0"/>
          <w:marBottom w:val="0"/>
          <w:divBdr>
            <w:top w:val="none" w:sz="0" w:space="0" w:color="auto"/>
            <w:left w:val="none" w:sz="0" w:space="0" w:color="auto"/>
            <w:bottom w:val="none" w:sz="0" w:space="0" w:color="auto"/>
            <w:right w:val="none" w:sz="0" w:space="0" w:color="auto"/>
          </w:divBdr>
        </w:div>
      </w:divsChild>
    </w:div>
    <w:div w:id="1714302082">
      <w:bodyDiv w:val="1"/>
      <w:marLeft w:val="0"/>
      <w:marRight w:val="0"/>
      <w:marTop w:val="0"/>
      <w:marBottom w:val="0"/>
      <w:divBdr>
        <w:top w:val="none" w:sz="0" w:space="0" w:color="auto"/>
        <w:left w:val="none" w:sz="0" w:space="0" w:color="auto"/>
        <w:bottom w:val="none" w:sz="0" w:space="0" w:color="auto"/>
        <w:right w:val="none" w:sz="0" w:space="0" w:color="auto"/>
      </w:divBdr>
      <w:divsChild>
        <w:div w:id="400324989">
          <w:marLeft w:val="1800"/>
          <w:marRight w:val="0"/>
          <w:marTop w:val="86"/>
          <w:marBottom w:val="0"/>
          <w:divBdr>
            <w:top w:val="none" w:sz="0" w:space="0" w:color="auto"/>
            <w:left w:val="none" w:sz="0" w:space="0" w:color="auto"/>
            <w:bottom w:val="none" w:sz="0" w:space="0" w:color="auto"/>
            <w:right w:val="none" w:sz="0" w:space="0" w:color="auto"/>
          </w:divBdr>
        </w:div>
      </w:divsChild>
    </w:div>
    <w:div w:id="1722823477">
      <w:bodyDiv w:val="1"/>
      <w:marLeft w:val="0"/>
      <w:marRight w:val="0"/>
      <w:marTop w:val="0"/>
      <w:marBottom w:val="0"/>
      <w:divBdr>
        <w:top w:val="none" w:sz="0" w:space="0" w:color="auto"/>
        <w:left w:val="none" w:sz="0" w:space="0" w:color="auto"/>
        <w:bottom w:val="none" w:sz="0" w:space="0" w:color="auto"/>
        <w:right w:val="none" w:sz="0" w:space="0" w:color="auto"/>
      </w:divBdr>
    </w:div>
    <w:div w:id="1723826171">
      <w:bodyDiv w:val="1"/>
      <w:marLeft w:val="0"/>
      <w:marRight w:val="0"/>
      <w:marTop w:val="0"/>
      <w:marBottom w:val="0"/>
      <w:divBdr>
        <w:top w:val="none" w:sz="0" w:space="0" w:color="auto"/>
        <w:left w:val="none" w:sz="0" w:space="0" w:color="auto"/>
        <w:bottom w:val="none" w:sz="0" w:space="0" w:color="auto"/>
        <w:right w:val="none" w:sz="0" w:space="0" w:color="auto"/>
      </w:divBdr>
    </w:div>
    <w:div w:id="1736321605">
      <w:bodyDiv w:val="1"/>
      <w:marLeft w:val="0"/>
      <w:marRight w:val="0"/>
      <w:marTop w:val="0"/>
      <w:marBottom w:val="0"/>
      <w:divBdr>
        <w:top w:val="none" w:sz="0" w:space="0" w:color="auto"/>
        <w:left w:val="none" w:sz="0" w:space="0" w:color="auto"/>
        <w:bottom w:val="none" w:sz="0" w:space="0" w:color="auto"/>
        <w:right w:val="none" w:sz="0" w:space="0" w:color="auto"/>
      </w:divBdr>
    </w:div>
    <w:div w:id="1741175805">
      <w:bodyDiv w:val="1"/>
      <w:marLeft w:val="0"/>
      <w:marRight w:val="0"/>
      <w:marTop w:val="0"/>
      <w:marBottom w:val="0"/>
      <w:divBdr>
        <w:top w:val="none" w:sz="0" w:space="0" w:color="auto"/>
        <w:left w:val="none" w:sz="0" w:space="0" w:color="auto"/>
        <w:bottom w:val="none" w:sz="0" w:space="0" w:color="auto"/>
        <w:right w:val="none" w:sz="0" w:space="0" w:color="auto"/>
      </w:divBdr>
    </w:div>
    <w:div w:id="1750422120">
      <w:bodyDiv w:val="1"/>
      <w:marLeft w:val="0"/>
      <w:marRight w:val="0"/>
      <w:marTop w:val="0"/>
      <w:marBottom w:val="0"/>
      <w:divBdr>
        <w:top w:val="none" w:sz="0" w:space="0" w:color="auto"/>
        <w:left w:val="none" w:sz="0" w:space="0" w:color="auto"/>
        <w:bottom w:val="none" w:sz="0" w:space="0" w:color="auto"/>
        <w:right w:val="none" w:sz="0" w:space="0" w:color="auto"/>
      </w:divBdr>
    </w:div>
    <w:div w:id="1751805137">
      <w:bodyDiv w:val="1"/>
      <w:marLeft w:val="0"/>
      <w:marRight w:val="0"/>
      <w:marTop w:val="0"/>
      <w:marBottom w:val="0"/>
      <w:divBdr>
        <w:top w:val="none" w:sz="0" w:space="0" w:color="auto"/>
        <w:left w:val="none" w:sz="0" w:space="0" w:color="auto"/>
        <w:bottom w:val="none" w:sz="0" w:space="0" w:color="auto"/>
        <w:right w:val="none" w:sz="0" w:space="0" w:color="auto"/>
      </w:divBdr>
    </w:div>
    <w:div w:id="1752845536">
      <w:bodyDiv w:val="1"/>
      <w:marLeft w:val="0"/>
      <w:marRight w:val="0"/>
      <w:marTop w:val="0"/>
      <w:marBottom w:val="0"/>
      <w:divBdr>
        <w:top w:val="none" w:sz="0" w:space="0" w:color="auto"/>
        <w:left w:val="none" w:sz="0" w:space="0" w:color="auto"/>
        <w:bottom w:val="none" w:sz="0" w:space="0" w:color="auto"/>
        <w:right w:val="none" w:sz="0" w:space="0" w:color="auto"/>
      </w:divBdr>
    </w:div>
    <w:div w:id="1757631992">
      <w:bodyDiv w:val="1"/>
      <w:marLeft w:val="0"/>
      <w:marRight w:val="0"/>
      <w:marTop w:val="0"/>
      <w:marBottom w:val="0"/>
      <w:divBdr>
        <w:top w:val="none" w:sz="0" w:space="0" w:color="auto"/>
        <w:left w:val="none" w:sz="0" w:space="0" w:color="auto"/>
        <w:bottom w:val="none" w:sz="0" w:space="0" w:color="auto"/>
        <w:right w:val="none" w:sz="0" w:space="0" w:color="auto"/>
      </w:divBdr>
    </w:div>
    <w:div w:id="1758477981">
      <w:bodyDiv w:val="1"/>
      <w:marLeft w:val="0"/>
      <w:marRight w:val="0"/>
      <w:marTop w:val="0"/>
      <w:marBottom w:val="0"/>
      <w:divBdr>
        <w:top w:val="none" w:sz="0" w:space="0" w:color="auto"/>
        <w:left w:val="none" w:sz="0" w:space="0" w:color="auto"/>
        <w:bottom w:val="none" w:sz="0" w:space="0" w:color="auto"/>
        <w:right w:val="none" w:sz="0" w:space="0" w:color="auto"/>
      </w:divBdr>
    </w:div>
    <w:div w:id="1764372612">
      <w:bodyDiv w:val="1"/>
      <w:marLeft w:val="0"/>
      <w:marRight w:val="0"/>
      <w:marTop w:val="0"/>
      <w:marBottom w:val="0"/>
      <w:divBdr>
        <w:top w:val="none" w:sz="0" w:space="0" w:color="auto"/>
        <w:left w:val="none" w:sz="0" w:space="0" w:color="auto"/>
        <w:bottom w:val="none" w:sz="0" w:space="0" w:color="auto"/>
        <w:right w:val="none" w:sz="0" w:space="0" w:color="auto"/>
      </w:divBdr>
    </w:div>
    <w:div w:id="1772628282">
      <w:bodyDiv w:val="1"/>
      <w:marLeft w:val="0"/>
      <w:marRight w:val="0"/>
      <w:marTop w:val="0"/>
      <w:marBottom w:val="0"/>
      <w:divBdr>
        <w:top w:val="none" w:sz="0" w:space="0" w:color="auto"/>
        <w:left w:val="none" w:sz="0" w:space="0" w:color="auto"/>
        <w:bottom w:val="none" w:sz="0" w:space="0" w:color="auto"/>
        <w:right w:val="none" w:sz="0" w:space="0" w:color="auto"/>
      </w:divBdr>
    </w:div>
    <w:div w:id="1793284303">
      <w:bodyDiv w:val="1"/>
      <w:marLeft w:val="0"/>
      <w:marRight w:val="0"/>
      <w:marTop w:val="0"/>
      <w:marBottom w:val="0"/>
      <w:divBdr>
        <w:top w:val="none" w:sz="0" w:space="0" w:color="auto"/>
        <w:left w:val="none" w:sz="0" w:space="0" w:color="auto"/>
        <w:bottom w:val="none" w:sz="0" w:space="0" w:color="auto"/>
        <w:right w:val="none" w:sz="0" w:space="0" w:color="auto"/>
      </w:divBdr>
    </w:div>
    <w:div w:id="1800412388">
      <w:bodyDiv w:val="1"/>
      <w:marLeft w:val="0"/>
      <w:marRight w:val="0"/>
      <w:marTop w:val="0"/>
      <w:marBottom w:val="0"/>
      <w:divBdr>
        <w:top w:val="none" w:sz="0" w:space="0" w:color="auto"/>
        <w:left w:val="none" w:sz="0" w:space="0" w:color="auto"/>
        <w:bottom w:val="none" w:sz="0" w:space="0" w:color="auto"/>
        <w:right w:val="none" w:sz="0" w:space="0" w:color="auto"/>
      </w:divBdr>
    </w:div>
    <w:div w:id="1808282876">
      <w:bodyDiv w:val="1"/>
      <w:marLeft w:val="0"/>
      <w:marRight w:val="0"/>
      <w:marTop w:val="0"/>
      <w:marBottom w:val="0"/>
      <w:divBdr>
        <w:top w:val="none" w:sz="0" w:space="0" w:color="auto"/>
        <w:left w:val="none" w:sz="0" w:space="0" w:color="auto"/>
        <w:bottom w:val="none" w:sz="0" w:space="0" w:color="auto"/>
        <w:right w:val="none" w:sz="0" w:space="0" w:color="auto"/>
      </w:divBdr>
    </w:div>
    <w:div w:id="1812596600">
      <w:bodyDiv w:val="1"/>
      <w:marLeft w:val="0"/>
      <w:marRight w:val="0"/>
      <w:marTop w:val="0"/>
      <w:marBottom w:val="0"/>
      <w:divBdr>
        <w:top w:val="none" w:sz="0" w:space="0" w:color="auto"/>
        <w:left w:val="none" w:sz="0" w:space="0" w:color="auto"/>
        <w:bottom w:val="none" w:sz="0" w:space="0" w:color="auto"/>
        <w:right w:val="none" w:sz="0" w:space="0" w:color="auto"/>
      </w:divBdr>
    </w:div>
    <w:div w:id="1832404804">
      <w:bodyDiv w:val="1"/>
      <w:marLeft w:val="0"/>
      <w:marRight w:val="0"/>
      <w:marTop w:val="0"/>
      <w:marBottom w:val="0"/>
      <w:divBdr>
        <w:top w:val="none" w:sz="0" w:space="0" w:color="auto"/>
        <w:left w:val="none" w:sz="0" w:space="0" w:color="auto"/>
        <w:bottom w:val="none" w:sz="0" w:space="0" w:color="auto"/>
        <w:right w:val="none" w:sz="0" w:space="0" w:color="auto"/>
      </w:divBdr>
    </w:div>
    <w:div w:id="1837838770">
      <w:bodyDiv w:val="1"/>
      <w:marLeft w:val="0"/>
      <w:marRight w:val="0"/>
      <w:marTop w:val="0"/>
      <w:marBottom w:val="0"/>
      <w:divBdr>
        <w:top w:val="none" w:sz="0" w:space="0" w:color="auto"/>
        <w:left w:val="none" w:sz="0" w:space="0" w:color="auto"/>
        <w:bottom w:val="none" w:sz="0" w:space="0" w:color="auto"/>
        <w:right w:val="none" w:sz="0" w:space="0" w:color="auto"/>
      </w:divBdr>
    </w:div>
    <w:div w:id="1841659575">
      <w:bodyDiv w:val="1"/>
      <w:marLeft w:val="0"/>
      <w:marRight w:val="0"/>
      <w:marTop w:val="0"/>
      <w:marBottom w:val="0"/>
      <w:divBdr>
        <w:top w:val="none" w:sz="0" w:space="0" w:color="auto"/>
        <w:left w:val="none" w:sz="0" w:space="0" w:color="auto"/>
        <w:bottom w:val="none" w:sz="0" w:space="0" w:color="auto"/>
        <w:right w:val="none" w:sz="0" w:space="0" w:color="auto"/>
      </w:divBdr>
    </w:div>
    <w:div w:id="1842156734">
      <w:bodyDiv w:val="1"/>
      <w:marLeft w:val="0"/>
      <w:marRight w:val="0"/>
      <w:marTop w:val="0"/>
      <w:marBottom w:val="0"/>
      <w:divBdr>
        <w:top w:val="none" w:sz="0" w:space="0" w:color="auto"/>
        <w:left w:val="none" w:sz="0" w:space="0" w:color="auto"/>
        <w:bottom w:val="none" w:sz="0" w:space="0" w:color="auto"/>
        <w:right w:val="none" w:sz="0" w:space="0" w:color="auto"/>
      </w:divBdr>
    </w:div>
    <w:div w:id="1846673858">
      <w:bodyDiv w:val="1"/>
      <w:marLeft w:val="0"/>
      <w:marRight w:val="0"/>
      <w:marTop w:val="0"/>
      <w:marBottom w:val="0"/>
      <w:divBdr>
        <w:top w:val="none" w:sz="0" w:space="0" w:color="auto"/>
        <w:left w:val="none" w:sz="0" w:space="0" w:color="auto"/>
        <w:bottom w:val="none" w:sz="0" w:space="0" w:color="auto"/>
        <w:right w:val="none" w:sz="0" w:space="0" w:color="auto"/>
      </w:divBdr>
    </w:div>
    <w:div w:id="1849950643">
      <w:bodyDiv w:val="1"/>
      <w:marLeft w:val="0"/>
      <w:marRight w:val="0"/>
      <w:marTop w:val="0"/>
      <w:marBottom w:val="0"/>
      <w:divBdr>
        <w:top w:val="none" w:sz="0" w:space="0" w:color="auto"/>
        <w:left w:val="none" w:sz="0" w:space="0" w:color="auto"/>
        <w:bottom w:val="none" w:sz="0" w:space="0" w:color="auto"/>
        <w:right w:val="none" w:sz="0" w:space="0" w:color="auto"/>
      </w:divBdr>
    </w:div>
    <w:div w:id="1863742218">
      <w:bodyDiv w:val="1"/>
      <w:marLeft w:val="0"/>
      <w:marRight w:val="0"/>
      <w:marTop w:val="0"/>
      <w:marBottom w:val="0"/>
      <w:divBdr>
        <w:top w:val="none" w:sz="0" w:space="0" w:color="auto"/>
        <w:left w:val="none" w:sz="0" w:space="0" w:color="auto"/>
        <w:bottom w:val="none" w:sz="0" w:space="0" w:color="auto"/>
        <w:right w:val="none" w:sz="0" w:space="0" w:color="auto"/>
      </w:divBdr>
    </w:div>
    <w:div w:id="1871189693">
      <w:bodyDiv w:val="1"/>
      <w:marLeft w:val="0"/>
      <w:marRight w:val="0"/>
      <w:marTop w:val="0"/>
      <w:marBottom w:val="0"/>
      <w:divBdr>
        <w:top w:val="none" w:sz="0" w:space="0" w:color="auto"/>
        <w:left w:val="none" w:sz="0" w:space="0" w:color="auto"/>
        <w:bottom w:val="none" w:sz="0" w:space="0" w:color="auto"/>
        <w:right w:val="none" w:sz="0" w:space="0" w:color="auto"/>
      </w:divBdr>
    </w:div>
    <w:div w:id="1881553561">
      <w:bodyDiv w:val="1"/>
      <w:marLeft w:val="0"/>
      <w:marRight w:val="0"/>
      <w:marTop w:val="0"/>
      <w:marBottom w:val="0"/>
      <w:divBdr>
        <w:top w:val="none" w:sz="0" w:space="0" w:color="auto"/>
        <w:left w:val="none" w:sz="0" w:space="0" w:color="auto"/>
        <w:bottom w:val="none" w:sz="0" w:space="0" w:color="auto"/>
        <w:right w:val="none" w:sz="0" w:space="0" w:color="auto"/>
      </w:divBdr>
      <w:divsChild>
        <w:div w:id="1986664352">
          <w:marLeft w:val="-960"/>
          <w:marRight w:val="0"/>
          <w:marTop w:val="0"/>
          <w:marBottom w:val="0"/>
          <w:divBdr>
            <w:top w:val="none" w:sz="0" w:space="0" w:color="auto"/>
            <w:left w:val="none" w:sz="0" w:space="0" w:color="auto"/>
            <w:bottom w:val="none" w:sz="0" w:space="0" w:color="auto"/>
            <w:right w:val="none" w:sz="0" w:space="0" w:color="auto"/>
          </w:divBdr>
        </w:div>
      </w:divsChild>
    </w:div>
    <w:div w:id="1886870634">
      <w:bodyDiv w:val="1"/>
      <w:marLeft w:val="0"/>
      <w:marRight w:val="0"/>
      <w:marTop w:val="0"/>
      <w:marBottom w:val="0"/>
      <w:divBdr>
        <w:top w:val="none" w:sz="0" w:space="0" w:color="auto"/>
        <w:left w:val="none" w:sz="0" w:space="0" w:color="auto"/>
        <w:bottom w:val="none" w:sz="0" w:space="0" w:color="auto"/>
        <w:right w:val="none" w:sz="0" w:space="0" w:color="auto"/>
      </w:divBdr>
    </w:div>
    <w:div w:id="1889680470">
      <w:bodyDiv w:val="1"/>
      <w:marLeft w:val="0"/>
      <w:marRight w:val="0"/>
      <w:marTop w:val="0"/>
      <w:marBottom w:val="0"/>
      <w:divBdr>
        <w:top w:val="none" w:sz="0" w:space="0" w:color="auto"/>
        <w:left w:val="none" w:sz="0" w:space="0" w:color="auto"/>
        <w:bottom w:val="none" w:sz="0" w:space="0" w:color="auto"/>
        <w:right w:val="none" w:sz="0" w:space="0" w:color="auto"/>
      </w:divBdr>
    </w:div>
    <w:div w:id="1895579723">
      <w:bodyDiv w:val="1"/>
      <w:marLeft w:val="0"/>
      <w:marRight w:val="0"/>
      <w:marTop w:val="0"/>
      <w:marBottom w:val="0"/>
      <w:divBdr>
        <w:top w:val="none" w:sz="0" w:space="0" w:color="auto"/>
        <w:left w:val="none" w:sz="0" w:space="0" w:color="auto"/>
        <w:bottom w:val="none" w:sz="0" w:space="0" w:color="auto"/>
        <w:right w:val="none" w:sz="0" w:space="0" w:color="auto"/>
      </w:divBdr>
    </w:div>
    <w:div w:id="1911454517">
      <w:bodyDiv w:val="1"/>
      <w:marLeft w:val="0"/>
      <w:marRight w:val="0"/>
      <w:marTop w:val="0"/>
      <w:marBottom w:val="0"/>
      <w:divBdr>
        <w:top w:val="none" w:sz="0" w:space="0" w:color="auto"/>
        <w:left w:val="none" w:sz="0" w:space="0" w:color="auto"/>
        <w:bottom w:val="none" w:sz="0" w:space="0" w:color="auto"/>
        <w:right w:val="none" w:sz="0" w:space="0" w:color="auto"/>
      </w:divBdr>
      <w:divsChild>
        <w:div w:id="965770312">
          <w:marLeft w:val="720"/>
          <w:marRight w:val="0"/>
          <w:marTop w:val="0"/>
          <w:marBottom w:val="0"/>
          <w:divBdr>
            <w:top w:val="none" w:sz="0" w:space="0" w:color="auto"/>
            <w:left w:val="none" w:sz="0" w:space="0" w:color="auto"/>
            <w:bottom w:val="none" w:sz="0" w:space="0" w:color="auto"/>
            <w:right w:val="none" w:sz="0" w:space="0" w:color="auto"/>
          </w:divBdr>
        </w:div>
        <w:div w:id="1863742140">
          <w:marLeft w:val="720"/>
          <w:marRight w:val="0"/>
          <w:marTop w:val="0"/>
          <w:marBottom w:val="0"/>
          <w:divBdr>
            <w:top w:val="none" w:sz="0" w:space="0" w:color="auto"/>
            <w:left w:val="none" w:sz="0" w:space="0" w:color="auto"/>
            <w:bottom w:val="none" w:sz="0" w:space="0" w:color="auto"/>
            <w:right w:val="none" w:sz="0" w:space="0" w:color="auto"/>
          </w:divBdr>
        </w:div>
      </w:divsChild>
    </w:div>
    <w:div w:id="1912957649">
      <w:bodyDiv w:val="1"/>
      <w:marLeft w:val="0"/>
      <w:marRight w:val="0"/>
      <w:marTop w:val="0"/>
      <w:marBottom w:val="0"/>
      <w:divBdr>
        <w:top w:val="none" w:sz="0" w:space="0" w:color="auto"/>
        <w:left w:val="none" w:sz="0" w:space="0" w:color="auto"/>
        <w:bottom w:val="none" w:sz="0" w:space="0" w:color="auto"/>
        <w:right w:val="none" w:sz="0" w:space="0" w:color="auto"/>
      </w:divBdr>
    </w:div>
    <w:div w:id="1918662401">
      <w:bodyDiv w:val="1"/>
      <w:marLeft w:val="0"/>
      <w:marRight w:val="0"/>
      <w:marTop w:val="0"/>
      <w:marBottom w:val="0"/>
      <w:divBdr>
        <w:top w:val="none" w:sz="0" w:space="0" w:color="auto"/>
        <w:left w:val="none" w:sz="0" w:space="0" w:color="auto"/>
        <w:bottom w:val="none" w:sz="0" w:space="0" w:color="auto"/>
        <w:right w:val="none" w:sz="0" w:space="0" w:color="auto"/>
      </w:divBdr>
    </w:div>
    <w:div w:id="1920669432">
      <w:bodyDiv w:val="1"/>
      <w:marLeft w:val="0"/>
      <w:marRight w:val="0"/>
      <w:marTop w:val="0"/>
      <w:marBottom w:val="0"/>
      <w:divBdr>
        <w:top w:val="none" w:sz="0" w:space="0" w:color="auto"/>
        <w:left w:val="none" w:sz="0" w:space="0" w:color="auto"/>
        <w:bottom w:val="none" w:sz="0" w:space="0" w:color="auto"/>
        <w:right w:val="none" w:sz="0" w:space="0" w:color="auto"/>
      </w:divBdr>
      <w:divsChild>
        <w:div w:id="414712778">
          <w:marLeft w:val="1800"/>
          <w:marRight w:val="0"/>
          <w:marTop w:val="86"/>
          <w:marBottom w:val="0"/>
          <w:divBdr>
            <w:top w:val="none" w:sz="0" w:space="0" w:color="auto"/>
            <w:left w:val="none" w:sz="0" w:space="0" w:color="auto"/>
            <w:bottom w:val="none" w:sz="0" w:space="0" w:color="auto"/>
            <w:right w:val="none" w:sz="0" w:space="0" w:color="auto"/>
          </w:divBdr>
        </w:div>
      </w:divsChild>
    </w:div>
    <w:div w:id="1930460245">
      <w:bodyDiv w:val="1"/>
      <w:marLeft w:val="0"/>
      <w:marRight w:val="0"/>
      <w:marTop w:val="0"/>
      <w:marBottom w:val="0"/>
      <w:divBdr>
        <w:top w:val="none" w:sz="0" w:space="0" w:color="auto"/>
        <w:left w:val="none" w:sz="0" w:space="0" w:color="auto"/>
        <w:bottom w:val="none" w:sz="0" w:space="0" w:color="auto"/>
        <w:right w:val="none" w:sz="0" w:space="0" w:color="auto"/>
      </w:divBdr>
    </w:div>
    <w:div w:id="1940480743">
      <w:bodyDiv w:val="1"/>
      <w:marLeft w:val="0"/>
      <w:marRight w:val="0"/>
      <w:marTop w:val="0"/>
      <w:marBottom w:val="0"/>
      <w:divBdr>
        <w:top w:val="none" w:sz="0" w:space="0" w:color="auto"/>
        <w:left w:val="none" w:sz="0" w:space="0" w:color="auto"/>
        <w:bottom w:val="none" w:sz="0" w:space="0" w:color="auto"/>
        <w:right w:val="none" w:sz="0" w:space="0" w:color="auto"/>
      </w:divBdr>
    </w:div>
    <w:div w:id="1944144146">
      <w:bodyDiv w:val="1"/>
      <w:marLeft w:val="0"/>
      <w:marRight w:val="0"/>
      <w:marTop w:val="0"/>
      <w:marBottom w:val="0"/>
      <w:divBdr>
        <w:top w:val="none" w:sz="0" w:space="0" w:color="auto"/>
        <w:left w:val="none" w:sz="0" w:space="0" w:color="auto"/>
        <w:bottom w:val="none" w:sz="0" w:space="0" w:color="auto"/>
        <w:right w:val="none" w:sz="0" w:space="0" w:color="auto"/>
      </w:divBdr>
      <w:divsChild>
        <w:div w:id="845677034">
          <w:marLeft w:val="720"/>
          <w:marRight w:val="0"/>
          <w:marTop w:val="0"/>
          <w:marBottom w:val="0"/>
          <w:divBdr>
            <w:top w:val="none" w:sz="0" w:space="0" w:color="auto"/>
            <w:left w:val="none" w:sz="0" w:space="0" w:color="auto"/>
            <w:bottom w:val="none" w:sz="0" w:space="0" w:color="auto"/>
            <w:right w:val="none" w:sz="0" w:space="0" w:color="auto"/>
          </w:divBdr>
        </w:div>
      </w:divsChild>
    </w:div>
    <w:div w:id="1945918778">
      <w:bodyDiv w:val="1"/>
      <w:marLeft w:val="0"/>
      <w:marRight w:val="0"/>
      <w:marTop w:val="0"/>
      <w:marBottom w:val="0"/>
      <w:divBdr>
        <w:top w:val="none" w:sz="0" w:space="0" w:color="auto"/>
        <w:left w:val="none" w:sz="0" w:space="0" w:color="auto"/>
        <w:bottom w:val="none" w:sz="0" w:space="0" w:color="auto"/>
        <w:right w:val="none" w:sz="0" w:space="0" w:color="auto"/>
      </w:divBdr>
    </w:div>
    <w:div w:id="1963421402">
      <w:bodyDiv w:val="1"/>
      <w:marLeft w:val="0"/>
      <w:marRight w:val="0"/>
      <w:marTop w:val="0"/>
      <w:marBottom w:val="0"/>
      <w:divBdr>
        <w:top w:val="none" w:sz="0" w:space="0" w:color="auto"/>
        <w:left w:val="none" w:sz="0" w:space="0" w:color="auto"/>
        <w:bottom w:val="none" w:sz="0" w:space="0" w:color="auto"/>
        <w:right w:val="none" w:sz="0" w:space="0" w:color="auto"/>
      </w:divBdr>
    </w:div>
    <w:div w:id="1974214922">
      <w:bodyDiv w:val="1"/>
      <w:marLeft w:val="0"/>
      <w:marRight w:val="0"/>
      <w:marTop w:val="0"/>
      <w:marBottom w:val="0"/>
      <w:divBdr>
        <w:top w:val="none" w:sz="0" w:space="0" w:color="auto"/>
        <w:left w:val="none" w:sz="0" w:space="0" w:color="auto"/>
        <w:bottom w:val="none" w:sz="0" w:space="0" w:color="auto"/>
        <w:right w:val="none" w:sz="0" w:space="0" w:color="auto"/>
      </w:divBdr>
    </w:div>
    <w:div w:id="1979914179">
      <w:bodyDiv w:val="1"/>
      <w:marLeft w:val="0"/>
      <w:marRight w:val="0"/>
      <w:marTop w:val="0"/>
      <w:marBottom w:val="0"/>
      <w:divBdr>
        <w:top w:val="none" w:sz="0" w:space="0" w:color="auto"/>
        <w:left w:val="none" w:sz="0" w:space="0" w:color="auto"/>
        <w:bottom w:val="none" w:sz="0" w:space="0" w:color="auto"/>
        <w:right w:val="none" w:sz="0" w:space="0" w:color="auto"/>
      </w:divBdr>
    </w:div>
    <w:div w:id="1998067257">
      <w:bodyDiv w:val="1"/>
      <w:marLeft w:val="0"/>
      <w:marRight w:val="0"/>
      <w:marTop w:val="0"/>
      <w:marBottom w:val="0"/>
      <w:divBdr>
        <w:top w:val="none" w:sz="0" w:space="0" w:color="auto"/>
        <w:left w:val="none" w:sz="0" w:space="0" w:color="auto"/>
        <w:bottom w:val="none" w:sz="0" w:space="0" w:color="auto"/>
        <w:right w:val="none" w:sz="0" w:space="0" w:color="auto"/>
      </w:divBdr>
      <w:divsChild>
        <w:div w:id="1574579283">
          <w:marLeft w:val="1800"/>
          <w:marRight w:val="0"/>
          <w:marTop w:val="86"/>
          <w:marBottom w:val="0"/>
          <w:divBdr>
            <w:top w:val="none" w:sz="0" w:space="0" w:color="auto"/>
            <w:left w:val="none" w:sz="0" w:space="0" w:color="auto"/>
            <w:bottom w:val="none" w:sz="0" w:space="0" w:color="auto"/>
            <w:right w:val="none" w:sz="0" w:space="0" w:color="auto"/>
          </w:divBdr>
        </w:div>
      </w:divsChild>
    </w:div>
    <w:div w:id="2012487518">
      <w:bodyDiv w:val="1"/>
      <w:marLeft w:val="0"/>
      <w:marRight w:val="0"/>
      <w:marTop w:val="0"/>
      <w:marBottom w:val="0"/>
      <w:divBdr>
        <w:top w:val="none" w:sz="0" w:space="0" w:color="auto"/>
        <w:left w:val="none" w:sz="0" w:space="0" w:color="auto"/>
        <w:bottom w:val="none" w:sz="0" w:space="0" w:color="auto"/>
        <w:right w:val="none" w:sz="0" w:space="0" w:color="auto"/>
      </w:divBdr>
    </w:div>
    <w:div w:id="2023700851">
      <w:bodyDiv w:val="1"/>
      <w:marLeft w:val="0"/>
      <w:marRight w:val="0"/>
      <w:marTop w:val="0"/>
      <w:marBottom w:val="0"/>
      <w:divBdr>
        <w:top w:val="none" w:sz="0" w:space="0" w:color="auto"/>
        <w:left w:val="none" w:sz="0" w:space="0" w:color="auto"/>
        <w:bottom w:val="none" w:sz="0" w:space="0" w:color="auto"/>
        <w:right w:val="none" w:sz="0" w:space="0" w:color="auto"/>
      </w:divBdr>
    </w:div>
    <w:div w:id="2029679216">
      <w:bodyDiv w:val="1"/>
      <w:marLeft w:val="0"/>
      <w:marRight w:val="0"/>
      <w:marTop w:val="0"/>
      <w:marBottom w:val="0"/>
      <w:divBdr>
        <w:top w:val="none" w:sz="0" w:space="0" w:color="auto"/>
        <w:left w:val="none" w:sz="0" w:space="0" w:color="auto"/>
        <w:bottom w:val="none" w:sz="0" w:space="0" w:color="auto"/>
        <w:right w:val="none" w:sz="0" w:space="0" w:color="auto"/>
      </w:divBdr>
    </w:div>
    <w:div w:id="2038701622">
      <w:bodyDiv w:val="1"/>
      <w:marLeft w:val="0"/>
      <w:marRight w:val="0"/>
      <w:marTop w:val="0"/>
      <w:marBottom w:val="0"/>
      <w:divBdr>
        <w:top w:val="none" w:sz="0" w:space="0" w:color="auto"/>
        <w:left w:val="none" w:sz="0" w:space="0" w:color="auto"/>
        <w:bottom w:val="none" w:sz="0" w:space="0" w:color="auto"/>
        <w:right w:val="none" w:sz="0" w:space="0" w:color="auto"/>
      </w:divBdr>
      <w:divsChild>
        <w:div w:id="157618665">
          <w:marLeft w:val="720"/>
          <w:marRight w:val="0"/>
          <w:marTop w:val="0"/>
          <w:marBottom w:val="0"/>
          <w:divBdr>
            <w:top w:val="none" w:sz="0" w:space="0" w:color="auto"/>
            <w:left w:val="none" w:sz="0" w:space="0" w:color="auto"/>
            <w:bottom w:val="none" w:sz="0" w:space="0" w:color="auto"/>
            <w:right w:val="none" w:sz="0" w:space="0" w:color="auto"/>
          </w:divBdr>
        </w:div>
        <w:div w:id="335347919">
          <w:marLeft w:val="720"/>
          <w:marRight w:val="0"/>
          <w:marTop w:val="0"/>
          <w:marBottom w:val="0"/>
          <w:divBdr>
            <w:top w:val="none" w:sz="0" w:space="0" w:color="auto"/>
            <w:left w:val="none" w:sz="0" w:space="0" w:color="auto"/>
            <w:bottom w:val="none" w:sz="0" w:space="0" w:color="auto"/>
            <w:right w:val="none" w:sz="0" w:space="0" w:color="auto"/>
          </w:divBdr>
        </w:div>
        <w:div w:id="359091562">
          <w:marLeft w:val="720"/>
          <w:marRight w:val="0"/>
          <w:marTop w:val="0"/>
          <w:marBottom w:val="0"/>
          <w:divBdr>
            <w:top w:val="none" w:sz="0" w:space="0" w:color="auto"/>
            <w:left w:val="none" w:sz="0" w:space="0" w:color="auto"/>
            <w:bottom w:val="none" w:sz="0" w:space="0" w:color="auto"/>
            <w:right w:val="none" w:sz="0" w:space="0" w:color="auto"/>
          </w:divBdr>
        </w:div>
        <w:div w:id="800461848">
          <w:marLeft w:val="720"/>
          <w:marRight w:val="0"/>
          <w:marTop w:val="0"/>
          <w:marBottom w:val="0"/>
          <w:divBdr>
            <w:top w:val="none" w:sz="0" w:space="0" w:color="auto"/>
            <w:left w:val="none" w:sz="0" w:space="0" w:color="auto"/>
            <w:bottom w:val="none" w:sz="0" w:space="0" w:color="auto"/>
            <w:right w:val="none" w:sz="0" w:space="0" w:color="auto"/>
          </w:divBdr>
        </w:div>
        <w:div w:id="832991366">
          <w:marLeft w:val="720"/>
          <w:marRight w:val="0"/>
          <w:marTop w:val="0"/>
          <w:marBottom w:val="0"/>
          <w:divBdr>
            <w:top w:val="none" w:sz="0" w:space="0" w:color="auto"/>
            <w:left w:val="none" w:sz="0" w:space="0" w:color="auto"/>
            <w:bottom w:val="none" w:sz="0" w:space="0" w:color="auto"/>
            <w:right w:val="none" w:sz="0" w:space="0" w:color="auto"/>
          </w:divBdr>
        </w:div>
        <w:div w:id="906184450">
          <w:marLeft w:val="720"/>
          <w:marRight w:val="0"/>
          <w:marTop w:val="0"/>
          <w:marBottom w:val="0"/>
          <w:divBdr>
            <w:top w:val="none" w:sz="0" w:space="0" w:color="auto"/>
            <w:left w:val="none" w:sz="0" w:space="0" w:color="auto"/>
            <w:bottom w:val="none" w:sz="0" w:space="0" w:color="auto"/>
            <w:right w:val="none" w:sz="0" w:space="0" w:color="auto"/>
          </w:divBdr>
        </w:div>
        <w:div w:id="1111164236">
          <w:marLeft w:val="720"/>
          <w:marRight w:val="0"/>
          <w:marTop w:val="0"/>
          <w:marBottom w:val="0"/>
          <w:divBdr>
            <w:top w:val="none" w:sz="0" w:space="0" w:color="auto"/>
            <w:left w:val="none" w:sz="0" w:space="0" w:color="auto"/>
            <w:bottom w:val="none" w:sz="0" w:space="0" w:color="auto"/>
            <w:right w:val="none" w:sz="0" w:space="0" w:color="auto"/>
          </w:divBdr>
        </w:div>
        <w:div w:id="1149177726">
          <w:marLeft w:val="720"/>
          <w:marRight w:val="0"/>
          <w:marTop w:val="0"/>
          <w:marBottom w:val="0"/>
          <w:divBdr>
            <w:top w:val="none" w:sz="0" w:space="0" w:color="auto"/>
            <w:left w:val="none" w:sz="0" w:space="0" w:color="auto"/>
            <w:bottom w:val="none" w:sz="0" w:space="0" w:color="auto"/>
            <w:right w:val="none" w:sz="0" w:space="0" w:color="auto"/>
          </w:divBdr>
        </w:div>
        <w:div w:id="1175996727">
          <w:marLeft w:val="720"/>
          <w:marRight w:val="0"/>
          <w:marTop w:val="0"/>
          <w:marBottom w:val="0"/>
          <w:divBdr>
            <w:top w:val="none" w:sz="0" w:space="0" w:color="auto"/>
            <w:left w:val="none" w:sz="0" w:space="0" w:color="auto"/>
            <w:bottom w:val="none" w:sz="0" w:space="0" w:color="auto"/>
            <w:right w:val="none" w:sz="0" w:space="0" w:color="auto"/>
          </w:divBdr>
        </w:div>
        <w:div w:id="1278636800">
          <w:marLeft w:val="1440"/>
          <w:marRight w:val="0"/>
          <w:marTop w:val="0"/>
          <w:marBottom w:val="0"/>
          <w:divBdr>
            <w:top w:val="none" w:sz="0" w:space="0" w:color="auto"/>
            <w:left w:val="none" w:sz="0" w:space="0" w:color="auto"/>
            <w:bottom w:val="none" w:sz="0" w:space="0" w:color="auto"/>
            <w:right w:val="none" w:sz="0" w:space="0" w:color="auto"/>
          </w:divBdr>
        </w:div>
        <w:div w:id="1649632656">
          <w:marLeft w:val="720"/>
          <w:marRight w:val="0"/>
          <w:marTop w:val="0"/>
          <w:marBottom w:val="0"/>
          <w:divBdr>
            <w:top w:val="none" w:sz="0" w:space="0" w:color="auto"/>
            <w:left w:val="none" w:sz="0" w:space="0" w:color="auto"/>
            <w:bottom w:val="none" w:sz="0" w:space="0" w:color="auto"/>
            <w:right w:val="none" w:sz="0" w:space="0" w:color="auto"/>
          </w:divBdr>
        </w:div>
        <w:div w:id="1743478440">
          <w:marLeft w:val="720"/>
          <w:marRight w:val="0"/>
          <w:marTop w:val="0"/>
          <w:marBottom w:val="0"/>
          <w:divBdr>
            <w:top w:val="none" w:sz="0" w:space="0" w:color="auto"/>
            <w:left w:val="none" w:sz="0" w:space="0" w:color="auto"/>
            <w:bottom w:val="none" w:sz="0" w:space="0" w:color="auto"/>
            <w:right w:val="none" w:sz="0" w:space="0" w:color="auto"/>
          </w:divBdr>
        </w:div>
        <w:div w:id="1801336139">
          <w:marLeft w:val="720"/>
          <w:marRight w:val="0"/>
          <w:marTop w:val="0"/>
          <w:marBottom w:val="0"/>
          <w:divBdr>
            <w:top w:val="none" w:sz="0" w:space="0" w:color="auto"/>
            <w:left w:val="none" w:sz="0" w:space="0" w:color="auto"/>
            <w:bottom w:val="none" w:sz="0" w:space="0" w:color="auto"/>
            <w:right w:val="none" w:sz="0" w:space="0" w:color="auto"/>
          </w:divBdr>
        </w:div>
        <w:div w:id="1842505261">
          <w:marLeft w:val="720"/>
          <w:marRight w:val="0"/>
          <w:marTop w:val="0"/>
          <w:marBottom w:val="0"/>
          <w:divBdr>
            <w:top w:val="none" w:sz="0" w:space="0" w:color="auto"/>
            <w:left w:val="none" w:sz="0" w:space="0" w:color="auto"/>
            <w:bottom w:val="none" w:sz="0" w:space="0" w:color="auto"/>
            <w:right w:val="none" w:sz="0" w:space="0" w:color="auto"/>
          </w:divBdr>
        </w:div>
        <w:div w:id="1859469552">
          <w:marLeft w:val="720"/>
          <w:marRight w:val="0"/>
          <w:marTop w:val="0"/>
          <w:marBottom w:val="0"/>
          <w:divBdr>
            <w:top w:val="none" w:sz="0" w:space="0" w:color="auto"/>
            <w:left w:val="none" w:sz="0" w:space="0" w:color="auto"/>
            <w:bottom w:val="none" w:sz="0" w:space="0" w:color="auto"/>
            <w:right w:val="none" w:sz="0" w:space="0" w:color="auto"/>
          </w:divBdr>
        </w:div>
        <w:div w:id="1928689110">
          <w:marLeft w:val="720"/>
          <w:marRight w:val="0"/>
          <w:marTop w:val="0"/>
          <w:marBottom w:val="0"/>
          <w:divBdr>
            <w:top w:val="none" w:sz="0" w:space="0" w:color="auto"/>
            <w:left w:val="none" w:sz="0" w:space="0" w:color="auto"/>
            <w:bottom w:val="none" w:sz="0" w:space="0" w:color="auto"/>
            <w:right w:val="none" w:sz="0" w:space="0" w:color="auto"/>
          </w:divBdr>
        </w:div>
        <w:div w:id="1935359114">
          <w:marLeft w:val="1440"/>
          <w:marRight w:val="0"/>
          <w:marTop w:val="0"/>
          <w:marBottom w:val="0"/>
          <w:divBdr>
            <w:top w:val="none" w:sz="0" w:space="0" w:color="auto"/>
            <w:left w:val="none" w:sz="0" w:space="0" w:color="auto"/>
            <w:bottom w:val="none" w:sz="0" w:space="0" w:color="auto"/>
            <w:right w:val="none" w:sz="0" w:space="0" w:color="auto"/>
          </w:divBdr>
        </w:div>
        <w:div w:id="2009671163">
          <w:marLeft w:val="1440"/>
          <w:marRight w:val="0"/>
          <w:marTop w:val="0"/>
          <w:marBottom w:val="0"/>
          <w:divBdr>
            <w:top w:val="none" w:sz="0" w:space="0" w:color="auto"/>
            <w:left w:val="none" w:sz="0" w:space="0" w:color="auto"/>
            <w:bottom w:val="none" w:sz="0" w:space="0" w:color="auto"/>
            <w:right w:val="none" w:sz="0" w:space="0" w:color="auto"/>
          </w:divBdr>
        </w:div>
        <w:div w:id="2096125301">
          <w:marLeft w:val="720"/>
          <w:marRight w:val="0"/>
          <w:marTop w:val="0"/>
          <w:marBottom w:val="0"/>
          <w:divBdr>
            <w:top w:val="none" w:sz="0" w:space="0" w:color="auto"/>
            <w:left w:val="none" w:sz="0" w:space="0" w:color="auto"/>
            <w:bottom w:val="none" w:sz="0" w:space="0" w:color="auto"/>
            <w:right w:val="none" w:sz="0" w:space="0" w:color="auto"/>
          </w:divBdr>
        </w:div>
      </w:divsChild>
    </w:div>
    <w:div w:id="2038852285">
      <w:bodyDiv w:val="1"/>
      <w:marLeft w:val="0"/>
      <w:marRight w:val="0"/>
      <w:marTop w:val="0"/>
      <w:marBottom w:val="0"/>
      <w:divBdr>
        <w:top w:val="none" w:sz="0" w:space="0" w:color="auto"/>
        <w:left w:val="none" w:sz="0" w:space="0" w:color="auto"/>
        <w:bottom w:val="none" w:sz="0" w:space="0" w:color="auto"/>
        <w:right w:val="none" w:sz="0" w:space="0" w:color="auto"/>
      </w:divBdr>
    </w:div>
    <w:div w:id="2043818928">
      <w:bodyDiv w:val="1"/>
      <w:marLeft w:val="0"/>
      <w:marRight w:val="0"/>
      <w:marTop w:val="0"/>
      <w:marBottom w:val="0"/>
      <w:divBdr>
        <w:top w:val="none" w:sz="0" w:space="0" w:color="auto"/>
        <w:left w:val="none" w:sz="0" w:space="0" w:color="auto"/>
        <w:bottom w:val="none" w:sz="0" w:space="0" w:color="auto"/>
        <w:right w:val="none" w:sz="0" w:space="0" w:color="auto"/>
      </w:divBdr>
    </w:div>
    <w:div w:id="2053848036">
      <w:bodyDiv w:val="1"/>
      <w:marLeft w:val="0"/>
      <w:marRight w:val="0"/>
      <w:marTop w:val="0"/>
      <w:marBottom w:val="0"/>
      <w:divBdr>
        <w:top w:val="none" w:sz="0" w:space="0" w:color="auto"/>
        <w:left w:val="none" w:sz="0" w:space="0" w:color="auto"/>
        <w:bottom w:val="none" w:sz="0" w:space="0" w:color="auto"/>
        <w:right w:val="none" w:sz="0" w:space="0" w:color="auto"/>
      </w:divBdr>
    </w:div>
    <w:div w:id="2061198648">
      <w:bodyDiv w:val="1"/>
      <w:marLeft w:val="0"/>
      <w:marRight w:val="0"/>
      <w:marTop w:val="0"/>
      <w:marBottom w:val="0"/>
      <w:divBdr>
        <w:top w:val="none" w:sz="0" w:space="0" w:color="auto"/>
        <w:left w:val="none" w:sz="0" w:space="0" w:color="auto"/>
        <w:bottom w:val="none" w:sz="0" w:space="0" w:color="auto"/>
        <w:right w:val="none" w:sz="0" w:space="0" w:color="auto"/>
      </w:divBdr>
    </w:div>
    <w:div w:id="2068606683">
      <w:bodyDiv w:val="1"/>
      <w:marLeft w:val="0"/>
      <w:marRight w:val="0"/>
      <w:marTop w:val="0"/>
      <w:marBottom w:val="0"/>
      <w:divBdr>
        <w:top w:val="none" w:sz="0" w:space="0" w:color="auto"/>
        <w:left w:val="none" w:sz="0" w:space="0" w:color="auto"/>
        <w:bottom w:val="none" w:sz="0" w:space="0" w:color="auto"/>
        <w:right w:val="none" w:sz="0" w:space="0" w:color="auto"/>
      </w:divBdr>
    </w:div>
    <w:div w:id="2068646798">
      <w:bodyDiv w:val="1"/>
      <w:marLeft w:val="0"/>
      <w:marRight w:val="0"/>
      <w:marTop w:val="0"/>
      <w:marBottom w:val="0"/>
      <w:divBdr>
        <w:top w:val="none" w:sz="0" w:space="0" w:color="auto"/>
        <w:left w:val="none" w:sz="0" w:space="0" w:color="auto"/>
        <w:bottom w:val="none" w:sz="0" w:space="0" w:color="auto"/>
        <w:right w:val="none" w:sz="0" w:space="0" w:color="auto"/>
      </w:divBdr>
    </w:div>
    <w:div w:id="2075732164">
      <w:bodyDiv w:val="1"/>
      <w:marLeft w:val="0"/>
      <w:marRight w:val="0"/>
      <w:marTop w:val="0"/>
      <w:marBottom w:val="0"/>
      <w:divBdr>
        <w:top w:val="none" w:sz="0" w:space="0" w:color="auto"/>
        <w:left w:val="none" w:sz="0" w:space="0" w:color="auto"/>
        <w:bottom w:val="none" w:sz="0" w:space="0" w:color="auto"/>
        <w:right w:val="none" w:sz="0" w:space="0" w:color="auto"/>
      </w:divBdr>
      <w:divsChild>
        <w:div w:id="163522576">
          <w:marLeft w:val="-960"/>
          <w:marRight w:val="0"/>
          <w:marTop w:val="0"/>
          <w:marBottom w:val="0"/>
          <w:divBdr>
            <w:top w:val="none" w:sz="0" w:space="0" w:color="auto"/>
            <w:left w:val="none" w:sz="0" w:space="0" w:color="auto"/>
            <w:bottom w:val="none" w:sz="0" w:space="0" w:color="auto"/>
            <w:right w:val="none" w:sz="0" w:space="0" w:color="auto"/>
          </w:divBdr>
        </w:div>
      </w:divsChild>
    </w:div>
    <w:div w:id="2077894005">
      <w:bodyDiv w:val="1"/>
      <w:marLeft w:val="0"/>
      <w:marRight w:val="0"/>
      <w:marTop w:val="0"/>
      <w:marBottom w:val="0"/>
      <w:divBdr>
        <w:top w:val="none" w:sz="0" w:space="0" w:color="auto"/>
        <w:left w:val="none" w:sz="0" w:space="0" w:color="auto"/>
        <w:bottom w:val="none" w:sz="0" w:space="0" w:color="auto"/>
        <w:right w:val="none" w:sz="0" w:space="0" w:color="auto"/>
      </w:divBdr>
    </w:div>
    <w:div w:id="2092846732">
      <w:bodyDiv w:val="1"/>
      <w:marLeft w:val="0"/>
      <w:marRight w:val="0"/>
      <w:marTop w:val="0"/>
      <w:marBottom w:val="0"/>
      <w:divBdr>
        <w:top w:val="none" w:sz="0" w:space="0" w:color="auto"/>
        <w:left w:val="none" w:sz="0" w:space="0" w:color="auto"/>
        <w:bottom w:val="none" w:sz="0" w:space="0" w:color="auto"/>
        <w:right w:val="none" w:sz="0" w:space="0" w:color="auto"/>
      </w:divBdr>
    </w:div>
    <w:div w:id="2093577685">
      <w:bodyDiv w:val="1"/>
      <w:marLeft w:val="0"/>
      <w:marRight w:val="0"/>
      <w:marTop w:val="0"/>
      <w:marBottom w:val="0"/>
      <w:divBdr>
        <w:top w:val="none" w:sz="0" w:space="0" w:color="auto"/>
        <w:left w:val="none" w:sz="0" w:space="0" w:color="auto"/>
        <w:bottom w:val="none" w:sz="0" w:space="0" w:color="auto"/>
        <w:right w:val="none" w:sz="0" w:space="0" w:color="auto"/>
      </w:divBdr>
    </w:div>
    <w:div w:id="2099935835">
      <w:bodyDiv w:val="1"/>
      <w:marLeft w:val="0"/>
      <w:marRight w:val="0"/>
      <w:marTop w:val="0"/>
      <w:marBottom w:val="0"/>
      <w:divBdr>
        <w:top w:val="none" w:sz="0" w:space="0" w:color="auto"/>
        <w:left w:val="none" w:sz="0" w:space="0" w:color="auto"/>
        <w:bottom w:val="none" w:sz="0" w:space="0" w:color="auto"/>
        <w:right w:val="none" w:sz="0" w:space="0" w:color="auto"/>
      </w:divBdr>
    </w:div>
    <w:div w:id="2125151178">
      <w:bodyDiv w:val="1"/>
      <w:marLeft w:val="0"/>
      <w:marRight w:val="0"/>
      <w:marTop w:val="0"/>
      <w:marBottom w:val="0"/>
      <w:divBdr>
        <w:top w:val="none" w:sz="0" w:space="0" w:color="auto"/>
        <w:left w:val="none" w:sz="0" w:space="0" w:color="auto"/>
        <w:bottom w:val="none" w:sz="0" w:space="0" w:color="auto"/>
        <w:right w:val="none" w:sz="0" w:space="0" w:color="auto"/>
      </w:divBdr>
    </w:div>
    <w:div w:id="2134009281">
      <w:bodyDiv w:val="1"/>
      <w:marLeft w:val="0"/>
      <w:marRight w:val="0"/>
      <w:marTop w:val="0"/>
      <w:marBottom w:val="0"/>
      <w:divBdr>
        <w:top w:val="none" w:sz="0" w:space="0" w:color="auto"/>
        <w:left w:val="none" w:sz="0" w:space="0" w:color="auto"/>
        <w:bottom w:val="none" w:sz="0" w:space="0" w:color="auto"/>
        <w:right w:val="none" w:sz="0" w:space="0" w:color="auto"/>
      </w:divBdr>
      <w:divsChild>
        <w:div w:id="682361856">
          <w:marLeft w:val="0"/>
          <w:marRight w:val="0"/>
          <w:marTop w:val="0"/>
          <w:marBottom w:val="0"/>
          <w:divBdr>
            <w:top w:val="none" w:sz="0" w:space="0" w:color="auto"/>
            <w:left w:val="none" w:sz="0" w:space="0" w:color="auto"/>
            <w:bottom w:val="none" w:sz="0" w:space="0" w:color="auto"/>
            <w:right w:val="none" w:sz="0" w:space="0" w:color="auto"/>
          </w:divBdr>
        </w:div>
      </w:divsChild>
    </w:div>
    <w:div w:id="2134711107">
      <w:bodyDiv w:val="1"/>
      <w:marLeft w:val="0"/>
      <w:marRight w:val="0"/>
      <w:marTop w:val="0"/>
      <w:marBottom w:val="0"/>
      <w:divBdr>
        <w:top w:val="none" w:sz="0" w:space="0" w:color="auto"/>
        <w:left w:val="none" w:sz="0" w:space="0" w:color="auto"/>
        <w:bottom w:val="none" w:sz="0" w:space="0" w:color="auto"/>
        <w:right w:val="none" w:sz="0" w:space="0" w:color="auto"/>
      </w:divBdr>
    </w:div>
    <w:div w:id="2139059515">
      <w:bodyDiv w:val="1"/>
      <w:marLeft w:val="0"/>
      <w:marRight w:val="0"/>
      <w:marTop w:val="0"/>
      <w:marBottom w:val="0"/>
      <w:divBdr>
        <w:top w:val="none" w:sz="0" w:space="0" w:color="auto"/>
        <w:left w:val="none" w:sz="0" w:space="0" w:color="auto"/>
        <w:bottom w:val="none" w:sz="0" w:space="0" w:color="auto"/>
        <w:right w:val="none" w:sz="0" w:space="0" w:color="auto"/>
      </w:divBdr>
    </w:div>
    <w:div w:id="2144035289">
      <w:bodyDiv w:val="1"/>
      <w:marLeft w:val="0"/>
      <w:marRight w:val="0"/>
      <w:marTop w:val="0"/>
      <w:marBottom w:val="0"/>
      <w:divBdr>
        <w:top w:val="none" w:sz="0" w:space="0" w:color="auto"/>
        <w:left w:val="none" w:sz="0" w:space="0" w:color="auto"/>
        <w:bottom w:val="none" w:sz="0" w:space="0" w:color="auto"/>
        <w:right w:val="none" w:sz="0" w:space="0" w:color="auto"/>
      </w:divBdr>
    </w:div>
    <w:div w:id="2144931454">
      <w:bodyDiv w:val="1"/>
      <w:marLeft w:val="0"/>
      <w:marRight w:val="0"/>
      <w:marTop w:val="0"/>
      <w:marBottom w:val="0"/>
      <w:divBdr>
        <w:top w:val="none" w:sz="0" w:space="0" w:color="auto"/>
        <w:left w:val="none" w:sz="0" w:space="0" w:color="auto"/>
        <w:bottom w:val="none" w:sz="0" w:space="0" w:color="auto"/>
        <w:right w:val="none" w:sz="0" w:space="0" w:color="auto"/>
      </w:divBdr>
    </w:div>
    <w:div w:id="214500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package" Target="embeddings/Microsoft_Excel_Worksheet1.xls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package" Target="embeddings/Microsoft_Excel_Macro-Enabled_Worksheet2.xlsm"/><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wmf"/><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ena.khan\ShareFile\My%20Files%20&amp;%20Folders\Soriana\FDD\Template_Soriana_F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6B798FCC5545C4B9D59C1F762E4BCC"/>
        <w:category>
          <w:name w:val="General"/>
          <w:gallery w:val="placeholder"/>
        </w:category>
        <w:types>
          <w:type w:val="bbPlcHdr"/>
        </w:types>
        <w:behaviors>
          <w:behavior w:val="content"/>
        </w:behaviors>
        <w:guid w:val="{104876DD-B8E1-4D61-9416-400F3F1F5045}"/>
      </w:docPartPr>
      <w:docPartBody>
        <w:p w:rsidR="00EA3CDB" w:rsidRDefault="00BC61BA">
          <w:pPr>
            <w:pStyle w:val="DD6B798FCC5545C4B9D59C1F762E4BCC"/>
          </w:pPr>
          <w:r w:rsidRPr="00240C0D">
            <w:rPr>
              <w:rStyle w:val="Textodelmarcadordeposicin"/>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BA"/>
    <w:rsid w:val="00007F0B"/>
    <w:rsid w:val="0008487A"/>
    <w:rsid w:val="00093B63"/>
    <w:rsid w:val="000A0DEC"/>
    <w:rsid w:val="000C09E1"/>
    <w:rsid w:val="000D77D6"/>
    <w:rsid w:val="000F341C"/>
    <w:rsid w:val="00163294"/>
    <w:rsid w:val="001A0A7B"/>
    <w:rsid w:val="001C5DEF"/>
    <w:rsid w:val="001F6DE3"/>
    <w:rsid w:val="002242BC"/>
    <w:rsid w:val="002B0B6F"/>
    <w:rsid w:val="002E1970"/>
    <w:rsid w:val="0036100F"/>
    <w:rsid w:val="003651A0"/>
    <w:rsid w:val="00377D19"/>
    <w:rsid w:val="00386344"/>
    <w:rsid w:val="00433127"/>
    <w:rsid w:val="00444DF5"/>
    <w:rsid w:val="00451FBE"/>
    <w:rsid w:val="00455057"/>
    <w:rsid w:val="004952CF"/>
    <w:rsid w:val="00532743"/>
    <w:rsid w:val="005648C6"/>
    <w:rsid w:val="005846DB"/>
    <w:rsid w:val="005B6E97"/>
    <w:rsid w:val="00651D8F"/>
    <w:rsid w:val="0068688A"/>
    <w:rsid w:val="00724667"/>
    <w:rsid w:val="00753EB0"/>
    <w:rsid w:val="007A0749"/>
    <w:rsid w:val="007D3426"/>
    <w:rsid w:val="007F47D7"/>
    <w:rsid w:val="008256AF"/>
    <w:rsid w:val="00872329"/>
    <w:rsid w:val="00892247"/>
    <w:rsid w:val="00917334"/>
    <w:rsid w:val="00962001"/>
    <w:rsid w:val="0096470C"/>
    <w:rsid w:val="009C49EE"/>
    <w:rsid w:val="00A001B9"/>
    <w:rsid w:val="00A87281"/>
    <w:rsid w:val="00AA20DD"/>
    <w:rsid w:val="00AA5ABF"/>
    <w:rsid w:val="00AB1A89"/>
    <w:rsid w:val="00AE6050"/>
    <w:rsid w:val="00AF5BEF"/>
    <w:rsid w:val="00B04D36"/>
    <w:rsid w:val="00BC61BA"/>
    <w:rsid w:val="00BE51BD"/>
    <w:rsid w:val="00C02C12"/>
    <w:rsid w:val="00C04CB2"/>
    <w:rsid w:val="00CB1EB6"/>
    <w:rsid w:val="00D1418E"/>
    <w:rsid w:val="00D3019E"/>
    <w:rsid w:val="00D41043"/>
    <w:rsid w:val="00D67024"/>
    <w:rsid w:val="00DB3439"/>
    <w:rsid w:val="00DD6133"/>
    <w:rsid w:val="00DF0F52"/>
    <w:rsid w:val="00E150B3"/>
    <w:rsid w:val="00E62929"/>
    <w:rsid w:val="00EA3CDB"/>
    <w:rsid w:val="00ED6582"/>
    <w:rsid w:val="00EE66C5"/>
    <w:rsid w:val="00F103D9"/>
    <w:rsid w:val="00F27944"/>
    <w:rsid w:val="00F563A8"/>
    <w:rsid w:val="00FB0E5C"/>
    <w:rsid w:val="00FC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rPr>
      <w:color w:val="808080"/>
    </w:rPr>
  </w:style>
  <w:style w:type="paragraph" w:customStyle="1" w:styleId="DD6B798FCC5545C4B9D59C1F762E4BCC">
    <w:name w:val="DD6B798FCC5545C4B9D59C1F762E4B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rPr>
      <w:color w:val="808080"/>
    </w:rPr>
  </w:style>
  <w:style w:type="paragraph" w:customStyle="1" w:styleId="DD6B798FCC5545C4B9D59C1F762E4BCC">
    <w:name w:val="DD6B798FCC5545C4B9D59C1F762E4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Soriana">
      <a:dk1>
        <a:sysClr val="windowText" lastClr="000000"/>
      </a:dk1>
      <a:lt1>
        <a:sysClr val="window" lastClr="FFFFFF"/>
      </a:lt1>
      <a:dk2>
        <a:srgbClr val="000000"/>
      </a:dk2>
      <a:lt2>
        <a:srgbClr val="FFFFFF"/>
      </a:lt2>
      <a:accent1>
        <a:srgbClr val="4F81BD"/>
      </a:accent1>
      <a:accent2>
        <a:srgbClr val="C0504D"/>
      </a:accent2>
      <a:accent3>
        <a:srgbClr val="FF0000"/>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5496FC531F204C90D069AFAF0EF7AA" ma:contentTypeVersion="0" ma:contentTypeDescription="Create a new document." ma:contentTypeScope="" ma:versionID="4beb01c1e907c2036579a5e5596d24f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BC67BC-8424-4188-BD85-6C7EB1C45314}">
  <ds:schemaRefs>
    <ds:schemaRef ds:uri="http://schemas.microsoft.com/sharepoint/v3/contenttype/forms"/>
  </ds:schemaRefs>
</ds:datastoreItem>
</file>

<file path=customXml/itemProps2.xml><?xml version="1.0" encoding="utf-8"?>
<ds:datastoreItem xmlns:ds="http://schemas.openxmlformats.org/officeDocument/2006/customXml" ds:itemID="{7BB13745-0C8F-4271-8844-7F6BD4948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0BF801-766E-4E19-9D77-1DE77404CC17}">
  <ds:schemaRefs>
    <ds:schemaRef ds:uri="http://schemas.microsoft.com/office/2006/metadata/properties"/>
  </ds:schemaRefs>
</ds:datastoreItem>
</file>

<file path=customXml/itemProps4.xml><?xml version="1.0" encoding="utf-8"?>
<ds:datastoreItem xmlns:ds="http://schemas.openxmlformats.org/officeDocument/2006/customXml" ds:itemID="{16236548-3C5D-47C0-9B7E-B5A444BBD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Template_Soriana_FDD.dotx</Template>
  <TotalTime>2</TotalTime>
  <Pages>4</Pages>
  <Words>670</Words>
  <Characters>3691</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Change Resquest Form</vt:lpstr>
      <vt:lpstr>Business Requirements Document Template</vt:lpstr>
    </vt:vector>
  </TitlesOfParts>
  <Company>Accenture</Company>
  <LinksUpToDate>false</LinksUpToDate>
  <CharactersWithSpaces>4353</CharactersWithSpaces>
  <SharedDoc>false</SharedDoc>
  <HLinks>
    <vt:vector size="486" baseType="variant">
      <vt:variant>
        <vt:i4>1048633</vt:i4>
      </vt:variant>
      <vt:variant>
        <vt:i4>482</vt:i4>
      </vt:variant>
      <vt:variant>
        <vt:i4>0</vt:i4>
      </vt:variant>
      <vt:variant>
        <vt:i4>5</vt:i4>
      </vt:variant>
      <vt:variant>
        <vt:lpwstr/>
      </vt:variant>
      <vt:variant>
        <vt:lpwstr>_Toc320630932</vt:lpwstr>
      </vt:variant>
      <vt:variant>
        <vt:i4>1048633</vt:i4>
      </vt:variant>
      <vt:variant>
        <vt:i4>476</vt:i4>
      </vt:variant>
      <vt:variant>
        <vt:i4>0</vt:i4>
      </vt:variant>
      <vt:variant>
        <vt:i4>5</vt:i4>
      </vt:variant>
      <vt:variant>
        <vt:lpwstr/>
      </vt:variant>
      <vt:variant>
        <vt:lpwstr>_Toc320630931</vt:lpwstr>
      </vt:variant>
      <vt:variant>
        <vt:i4>1048633</vt:i4>
      </vt:variant>
      <vt:variant>
        <vt:i4>470</vt:i4>
      </vt:variant>
      <vt:variant>
        <vt:i4>0</vt:i4>
      </vt:variant>
      <vt:variant>
        <vt:i4>5</vt:i4>
      </vt:variant>
      <vt:variant>
        <vt:lpwstr/>
      </vt:variant>
      <vt:variant>
        <vt:lpwstr>_Toc320630930</vt:lpwstr>
      </vt:variant>
      <vt:variant>
        <vt:i4>1114169</vt:i4>
      </vt:variant>
      <vt:variant>
        <vt:i4>464</vt:i4>
      </vt:variant>
      <vt:variant>
        <vt:i4>0</vt:i4>
      </vt:variant>
      <vt:variant>
        <vt:i4>5</vt:i4>
      </vt:variant>
      <vt:variant>
        <vt:lpwstr/>
      </vt:variant>
      <vt:variant>
        <vt:lpwstr>_Toc320630929</vt:lpwstr>
      </vt:variant>
      <vt:variant>
        <vt:i4>1114169</vt:i4>
      </vt:variant>
      <vt:variant>
        <vt:i4>458</vt:i4>
      </vt:variant>
      <vt:variant>
        <vt:i4>0</vt:i4>
      </vt:variant>
      <vt:variant>
        <vt:i4>5</vt:i4>
      </vt:variant>
      <vt:variant>
        <vt:lpwstr/>
      </vt:variant>
      <vt:variant>
        <vt:lpwstr>_Toc320630928</vt:lpwstr>
      </vt:variant>
      <vt:variant>
        <vt:i4>1114169</vt:i4>
      </vt:variant>
      <vt:variant>
        <vt:i4>452</vt:i4>
      </vt:variant>
      <vt:variant>
        <vt:i4>0</vt:i4>
      </vt:variant>
      <vt:variant>
        <vt:i4>5</vt:i4>
      </vt:variant>
      <vt:variant>
        <vt:lpwstr/>
      </vt:variant>
      <vt:variant>
        <vt:lpwstr>_Toc320630927</vt:lpwstr>
      </vt:variant>
      <vt:variant>
        <vt:i4>1114169</vt:i4>
      </vt:variant>
      <vt:variant>
        <vt:i4>446</vt:i4>
      </vt:variant>
      <vt:variant>
        <vt:i4>0</vt:i4>
      </vt:variant>
      <vt:variant>
        <vt:i4>5</vt:i4>
      </vt:variant>
      <vt:variant>
        <vt:lpwstr/>
      </vt:variant>
      <vt:variant>
        <vt:lpwstr>_Toc320630926</vt:lpwstr>
      </vt:variant>
      <vt:variant>
        <vt:i4>1114169</vt:i4>
      </vt:variant>
      <vt:variant>
        <vt:i4>440</vt:i4>
      </vt:variant>
      <vt:variant>
        <vt:i4>0</vt:i4>
      </vt:variant>
      <vt:variant>
        <vt:i4>5</vt:i4>
      </vt:variant>
      <vt:variant>
        <vt:lpwstr/>
      </vt:variant>
      <vt:variant>
        <vt:lpwstr>_Toc320630925</vt:lpwstr>
      </vt:variant>
      <vt:variant>
        <vt:i4>1114169</vt:i4>
      </vt:variant>
      <vt:variant>
        <vt:i4>434</vt:i4>
      </vt:variant>
      <vt:variant>
        <vt:i4>0</vt:i4>
      </vt:variant>
      <vt:variant>
        <vt:i4>5</vt:i4>
      </vt:variant>
      <vt:variant>
        <vt:lpwstr/>
      </vt:variant>
      <vt:variant>
        <vt:lpwstr>_Toc320630924</vt:lpwstr>
      </vt:variant>
      <vt:variant>
        <vt:i4>1114169</vt:i4>
      </vt:variant>
      <vt:variant>
        <vt:i4>428</vt:i4>
      </vt:variant>
      <vt:variant>
        <vt:i4>0</vt:i4>
      </vt:variant>
      <vt:variant>
        <vt:i4>5</vt:i4>
      </vt:variant>
      <vt:variant>
        <vt:lpwstr/>
      </vt:variant>
      <vt:variant>
        <vt:lpwstr>_Toc320630923</vt:lpwstr>
      </vt:variant>
      <vt:variant>
        <vt:i4>1114169</vt:i4>
      </vt:variant>
      <vt:variant>
        <vt:i4>422</vt:i4>
      </vt:variant>
      <vt:variant>
        <vt:i4>0</vt:i4>
      </vt:variant>
      <vt:variant>
        <vt:i4>5</vt:i4>
      </vt:variant>
      <vt:variant>
        <vt:lpwstr/>
      </vt:variant>
      <vt:variant>
        <vt:lpwstr>_Toc320630922</vt:lpwstr>
      </vt:variant>
      <vt:variant>
        <vt:i4>1114169</vt:i4>
      </vt:variant>
      <vt:variant>
        <vt:i4>416</vt:i4>
      </vt:variant>
      <vt:variant>
        <vt:i4>0</vt:i4>
      </vt:variant>
      <vt:variant>
        <vt:i4>5</vt:i4>
      </vt:variant>
      <vt:variant>
        <vt:lpwstr/>
      </vt:variant>
      <vt:variant>
        <vt:lpwstr>_Toc320630921</vt:lpwstr>
      </vt:variant>
      <vt:variant>
        <vt:i4>1114169</vt:i4>
      </vt:variant>
      <vt:variant>
        <vt:i4>410</vt:i4>
      </vt:variant>
      <vt:variant>
        <vt:i4>0</vt:i4>
      </vt:variant>
      <vt:variant>
        <vt:i4>5</vt:i4>
      </vt:variant>
      <vt:variant>
        <vt:lpwstr/>
      </vt:variant>
      <vt:variant>
        <vt:lpwstr>_Toc320630920</vt:lpwstr>
      </vt:variant>
      <vt:variant>
        <vt:i4>1179705</vt:i4>
      </vt:variant>
      <vt:variant>
        <vt:i4>404</vt:i4>
      </vt:variant>
      <vt:variant>
        <vt:i4>0</vt:i4>
      </vt:variant>
      <vt:variant>
        <vt:i4>5</vt:i4>
      </vt:variant>
      <vt:variant>
        <vt:lpwstr/>
      </vt:variant>
      <vt:variant>
        <vt:lpwstr>_Toc320630919</vt:lpwstr>
      </vt:variant>
      <vt:variant>
        <vt:i4>1179705</vt:i4>
      </vt:variant>
      <vt:variant>
        <vt:i4>398</vt:i4>
      </vt:variant>
      <vt:variant>
        <vt:i4>0</vt:i4>
      </vt:variant>
      <vt:variant>
        <vt:i4>5</vt:i4>
      </vt:variant>
      <vt:variant>
        <vt:lpwstr/>
      </vt:variant>
      <vt:variant>
        <vt:lpwstr>_Toc320630918</vt:lpwstr>
      </vt:variant>
      <vt:variant>
        <vt:i4>1179705</vt:i4>
      </vt:variant>
      <vt:variant>
        <vt:i4>392</vt:i4>
      </vt:variant>
      <vt:variant>
        <vt:i4>0</vt:i4>
      </vt:variant>
      <vt:variant>
        <vt:i4>5</vt:i4>
      </vt:variant>
      <vt:variant>
        <vt:lpwstr/>
      </vt:variant>
      <vt:variant>
        <vt:lpwstr>_Toc320630917</vt:lpwstr>
      </vt:variant>
      <vt:variant>
        <vt:i4>1179705</vt:i4>
      </vt:variant>
      <vt:variant>
        <vt:i4>386</vt:i4>
      </vt:variant>
      <vt:variant>
        <vt:i4>0</vt:i4>
      </vt:variant>
      <vt:variant>
        <vt:i4>5</vt:i4>
      </vt:variant>
      <vt:variant>
        <vt:lpwstr/>
      </vt:variant>
      <vt:variant>
        <vt:lpwstr>_Toc320630916</vt:lpwstr>
      </vt:variant>
      <vt:variant>
        <vt:i4>1179705</vt:i4>
      </vt:variant>
      <vt:variant>
        <vt:i4>380</vt:i4>
      </vt:variant>
      <vt:variant>
        <vt:i4>0</vt:i4>
      </vt:variant>
      <vt:variant>
        <vt:i4>5</vt:i4>
      </vt:variant>
      <vt:variant>
        <vt:lpwstr/>
      </vt:variant>
      <vt:variant>
        <vt:lpwstr>_Toc320630915</vt:lpwstr>
      </vt:variant>
      <vt:variant>
        <vt:i4>1179705</vt:i4>
      </vt:variant>
      <vt:variant>
        <vt:i4>374</vt:i4>
      </vt:variant>
      <vt:variant>
        <vt:i4>0</vt:i4>
      </vt:variant>
      <vt:variant>
        <vt:i4>5</vt:i4>
      </vt:variant>
      <vt:variant>
        <vt:lpwstr/>
      </vt:variant>
      <vt:variant>
        <vt:lpwstr>_Toc320630914</vt:lpwstr>
      </vt:variant>
      <vt:variant>
        <vt:i4>1179705</vt:i4>
      </vt:variant>
      <vt:variant>
        <vt:i4>368</vt:i4>
      </vt:variant>
      <vt:variant>
        <vt:i4>0</vt:i4>
      </vt:variant>
      <vt:variant>
        <vt:i4>5</vt:i4>
      </vt:variant>
      <vt:variant>
        <vt:lpwstr/>
      </vt:variant>
      <vt:variant>
        <vt:lpwstr>_Toc320630913</vt:lpwstr>
      </vt:variant>
      <vt:variant>
        <vt:i4>1179705</vt:i4>
      </vt:variant>
      <vt:variant>
        <vt:i4>362</vt:i4>
      </vt:variant>
      <vt:variant>
        <vt:i4>0</vt:i4>
      </vt:variant>
      <vt:variant>
        <vt:i4>5</vt:i4>
      </vt:variant>
      <vt:variant>
        <vt:lpwstr/>
      </vt:variant>
      <vt:variant>
        <vt:lpwstr>_Toc320630912</vt:lpwstr>
      </vt:variant>
      <vt:variant>
        <vt:i4>1179705</vt:i4>
      </vt:variant>
      <vt:variant>
        <vt:i4>356</vt:i4>
      </vt:variant>
      <vt:variant>
        <vt:i4>0</vt:i4>
      </vt:variant>
      <vt:variant>
        <vt:i4>5</vt:i4>
      </vt:variant>
      <vt:variant>
        <vt:lpwstr/>
      </vt:variant>
      <vt:variant>
        <vt:lpwstr>_Toc320630911</vt:lpwstr>
      </vt:variant>
      <vt:variant>
        <vt:i4>1179705</vt:i4>
      </vt:variant>
      <vt:variant>
        <vt:i4>350</vt:i4>
      </vt:variant>
      <vt:variant>
        <vt:i4>0</vt:i4>
      </vt:variant>
      <vt:variant>
        <vt:i4>5</vt:i4>
      </vt:variant>
      <vt:variant>
        <vt:lpwstr/>
      </vt:variant>
      <vt:variant>
        <vt:lpwstr>_Toc320630910</vt:lpwstr>
      </vt:variant>
      <vt:variant>
        <vt:i4>1245241</vt:i4>
      </vt:variant>
      <vt:variant>
        <vt:i4>344</vt:i4>
      </vt:variant>
      <vt:variant>
        <vt:i4>0</vt:i4>
      </vt:variant>
      <vt:variant>
        <vt:i4>5</vt:i4>
      </vt:variant>
      <vt:variant>
        <vt:lpwstr/>
      </vt:variant>
      <vt:variant>
        <vt:lpwstr>_Toc320630909</vt:lpwstr>
      </vt:variant>
      <vt:variant>
        <vt:i4>1245241</vt:i4>
      </vt:variant>
      <vt:variant>
        <vt:i4>338</vt:i4>
      </vt:variant>
      <vt:variant>
        <vt:i4>0</vt:i4>
      </vt:variant>
      <vt:variant>
        <vt:i4>5</vt:i4>
      </vt:variant>
      <vt:variant>
        <vt:lpwstr/>
      </vt:variant>
      <vt:variant>
        <vt:lpwstr>_Toc320630908</vt:lpwstr>
      </vt:variant>
      <vt:variant>
        <vt:i4>1245241</vt:i4>
      </vt:variant>
      <vt:variant>
        <vt:i4>332</vt:i4>
      </vt:variant>
      <vt:variant>
        <vt:i4>0</vt:i4>
      </vt:variant>
      <vt:variant>
        <vt:i4>5</vt:i4>
      </vt:variant>
      <vt:variant>
        <vt:lpwstr/>
      </vt:variant>
      <vt:variant>
        <vt:lpwstr>_Toc320630907</vt:lpwstr>
      </vt:variant>
      <vt:variant>
        <vt:i4>1245241</vt:i4>
      </vt:variant>
      <vt:variant>
        <vt:i4>326</vt:i4>
      </vt:variant>
      <vt:variant>
        <vt:i4>0</vt:i4>
      </vt:variant>
      <vt:variant>
        <vt:i4>5</vt:i4>
      </vt:variant>
      <vt:variant>
        <vt:lpwstr/>
      </vt:variant>
      <vt:variant>
        <vt:lpwstr>_Toc320630906</vt:lpwstr>
      </vt:variant>
      <vt:variant>
        <vt:i4>1245241</vt:i4>
      </vt:variant>
      <vt:variant>
        <vt:i4>320</vt:i4>
      </vt:variant>
      <vt:variant>
        <vt:i4>0</vt:i4>
      </vt:variant>
      <vt:variant>
        <vt:i4>5</vt:i4>
      </vt:variant>
      <vt:variant>
        <vt:lpwstr/>
      </vt:variant>
      <vt:variant>
        <vt:lpwstr>_Toc320630905</vt:lpwstr>
      </vt:variant>
      <vt:variant>
        <vt:i4>1245241</vt:i4>
      </vt:variant>
      <vt:variant>
        <vt:i4>314</vt:i4>
      </vt:variant>
      <vt:variant>
        <vt:i4>0</vt:i4>
      </vt:variant>
      <vt:variant>
        <vt:i4>5</vt:i4>
      </vt:variant>
      <vt:variant>
        <vt:lpwstr/>
      </vt:variant>
      <vt:variant>
        <vt:lpwstr>_Toc320630904</vt:lpwstr>
      </vt:variant>
      <vt:variant>
        <vt:i4>1245241</vt:i4>
      </vt:variant>
      <vt:variant>
        <vt:i4>308</vt:i4>
      </vt:variant>
      <vt:variant>
        <vt:i4>0</vt:i4>
      </vt:variant>
      <vt:variant>
        <vt:i4>5</vt:i4>
      </vt:variant>
      <vt:variant>
        <vt:lpwstr/>
      </vt:variant>
      <vt:variant>
        <vt:lpwstr>_Toc320630903</vt:lpwstr>
      </vt:variant>
      <vt:variant>
        <vt:i4>1245241</vt:i4>
      </vt:variant>
      <vt:variant>
        <vt:i4>302</vt:i4>
      </vt:variant>
      <vt:variant>
        <vt:i4>0</vt:i4>
      </vt:variant>
      <vt:variant>
        <vt:i4>5</vt:i4>
      </vt:variant>
      <vt:variant>
        <vt:lpwstr/>
      </vt:variant>
      <vt:variant>
        <vt:lpwstr>_Toc320630902</vt:lpwstr>
      </vt:variant>
      <vt:variant>
        <vt:i4>1245241</vt:i4>
      </vt:variant>
      <vt:variant>
        <vt:i4>296</vt:i4>
      </vt:variant>
      <vt:variant>
        <vt:i4>0</vt:i4>
      </vt:variant>
      <vt:variant>
        <vt:i4>5</vt:i4>
      </vt:variant>
      <vt:variant>
        <vt:lpwstr/>
      </vt:variant>
      <vt:variant>
        <vt:lpwstr>_Toc320630901</vt:lpwstr>
      </vt:variant>
      <vt:variant>
        <vt:i4>1245241</vt:i4>
      </vt:variant>
      <vt:variant>
        <vt:i4>290</vt:i4>
      </vt:variant>
      <vt:variant>
        <vt:i4>0</vt:i4>
      </vt:variant>
      <vt:variant>
        <vt:i4>5</vt:i4>
      </vt:variant>
      <vt:variant>
        <vt:lpwstr/>
      </vt:variant>
      <vt:variant>
        <vt:lpwstr>_Toc320630900</vt:lpwstr>
      </vt:variant>
      <vt:variant>
        <vt:i4>1703992</vt:i4>
      </vt:variant>
      <vt:variant>
        <vt:i4>284</vt:i4>
      </vt:variant>
      <vt:variant>
        <vt:i4>0</vt:i4>
      </vt:variant>
      <vt:variant>
        <vt:i4>5</vt:i4>
      </vt:variant>
      <vt:variant>
        <vt:lpwstr/>
      </vt:variant>
      <vt:variant>
        <vt:lpwstr>_Toc320630899</vt:lpwstr>
      </vt:variant>
      <vt:variant>
        <vt:i4>1703992</vt:i4>
      </vt:variant>
      <vt:variant>
        <vt:i4>278</vt:i4>
      </vt:variant>
      <vt:variant>
        <vt:i4>0</vt:i4>
      </vt:variant>
      <vt:variant>
        <vt:i4>5</vt:i4>
      </vt:variant>
      <vt:variant>
        <vt:lpwstr/>
      </vt:variant>
      <vt:variant>
        <vt:lpwstr>_Toc320630898</vt:lpwstr>
      </vt:variant>
      <vt:variant>
        <vt:i4>1703992</vt:i4>
      </vt:variant>
      <vt:variant>
        <vt:i4>272</vt:i4>
      </vt:variant>
      <vt:variant>
        <vt:i4>0</vt:i4>
      </vt:variant>
      <vt:variant>
        <vt:i4>5</vt:i4>
      </vt:variant>
      <vt:variant>
        <vt:lpwstr/>
      </vt:variant>
      <vt:variant>
        <vt:lpwstr>_Toc320630897</vt:lpwstr>
      </vt:variant>
      <vt:variant>
        <vt:i4>1703992</vt:i4>
      </vt:variant>
      <vt:variant>
        <vt:i4>266</vt:i4>
      </vt:variant>
      <vt:variant>
        <vt:i4>0</vt:i4>
      </vt:variant>
      <vt:variant>
        <vt:i4>5</vt:i4>
      </vt:variant>
      <vt:variant>
        <vt:lpwstr/>
      </vt:variant>
      <vt:variant>
        <vt:lpwstr>_Toc320630896</vt:lpwstr>
      </vt:variant>
      <vt:variant>
        <vt:i4>1703992</vt:i4>
      </vt:variant>
      <vt:variant>
        <vt:i4>260</vt:i4>
      </vt:variant>
      <vt:variant>
        <vt:i4>0</vt:i4>
      </vt:variant>
      <vt:variant>
        <vt:i4>5</vt:i4>
      </vt:variant>
      <vt:variant>
        <vt:lpwstr/>
      </vt:variant>
      <vt:variant>
        <vt:lpwstr>_Toc320630895</vt:lpwstr>
      </vt:variant>
      <vt:variant>
        <vt:i4>1703992</vt:i4>
      </vt:variant>
      <vt:variant>
        <vt:i4>254</vt:i4>
      </vt:variant>
      <vt:variant>
        <vt:i4>0</vt:i4>
      </vt:variant>
      <vt:variant>
        <vt:i4>5</vt:i4>
      </vt:variant>
      <vt:variant>
        <vt:lpwstr/>
      </vt:variant>
      <vt:variant>
        <vt:lpwstr>_Toc320630894</vt:lpwstr>
      </vt:variant>
      <vt:variant>
        <vt:i4>1703992</vt:i4>
      </vt:variant>
      <vt:variant>
        <vt:i4>248</vt:i4>
      </vt:variant>
      <vt:variant>
        <vt:i4>0</vt:i4>
      </vt:variant>
      <vt:variant>
        <vt:i4>5</vt:i4>
      </vt:variant>
      <vt:variant>
        <vt:lpwstr/>
      </vt:variant>
      <vt:variant>
        <vt:lpwstr>_Toc320630893</vt:lpwstr>
      </vt:variant>
      <vt:variant>
        <vt:i4>1703992</vt:i4>
      </vt:variant>
      <vt:variant>
        <vt:i4>242</vt:i4>
      </vt:variant>
      <vt:variant>
        <vt:i4>0</vt:i4>
      </vt:variant>
      <vt:variant>
        <vt:i4>5</vt:i4>
      </vt:variant>
      <vt:variant>
        <vt:lpwstr/>
      </vt:variant>
      <vt:variant>
        <vt:lpwstr>_Toc320630892</vt:lpwstr>
      </vt:variant>
      <vt:variant>
        <vt:i4>1703992</vt:i4>
      </vt:variant>
      <vt:variant>
        <vt:i4>236</vt:i4>
      </vt:variant>
      <vt:variant>
        <vt:i4>0</vt:i4>
      </vt:variant>
      <vt:variant>
        <vt:i4>5</vt:i4>
      </vt:variant>
      <vt:variant>
        <vt:lpwstr/>
      </vt:variant>
      <vt:variant>
        <vt:lpwstr>_Toc320630891</vt:lpwstr>
      </vt:variant>
      <vt:variant>
        <vt:i4>1703992</vt:i4>
      </vt:variant>
      <vt:variant>
        <vt:i4>230</vt:i4>
      </vt:variant>
      <vt:variant>
        <vt:i4>0</vt:i4>
      </vt:variant>
      <vt:variant>
        <vt:i4>5</vt:i4>
      </vt:variant>
      <vt:variant>
        <vt:lpwstr/>
      </vt:variant>
      <vt:variant>
        <vt:lpwstr>_Toc320630890</vt:lpwstr>
      </vt:variant>
      <vt:variant>
        <vt:i4>1769528</vt:i4>
      </vt:variant>
      <vt:variant>
        <vt:i4>224</vt:i4>
      </vt:variant>
      <vt:variant>
        <vt:i4>0</vt:i4>
      </vt:variant>
      <vt:variant>
        <vt:i4>5</vt:i4>
      </vt:variant>
      <vt:variant>
        <vt:lpwstr/>
      </vt:variant>
      <vt:variant>
        <vt:lpwstr>_Toc320630889</vt:lpwstr>
      </vt:variant>
      <vt:variant>
        <vt:i4>1769528</vt:i4>
      </vt:variant>
      <vt:variant>
        <vt:i4>218</vt:i4>
      </vt:variant>
      <vt:variant>
        <vt:i4>0</vt:i4>
      </vt:variant>
      <vt:variant>
        <vt:i4>5</vt:i4>
      </vt:variant>
      <vt:variant>
        <vt:lpwstr/>
      </vt:variant>
      <vt:variant>
        <vt:lpwstr>_Toc320630888</vt:lpwstr>
      </vt:variant>
      <vt:variant>
        <vt:i4>1769528</vt:i4>
      </vt:variant>
      <vt:variant>
        <vt:i4>212</vt:i4>
      </vt:variant>
      <vt:variant>
        <vt:i4>0</vt:i4>
      </vt:variant>
      <vt:variant>
        <vt:i4>5</vt:i4>
      </vt:variant>
      <vt:variant>
        <vt:lpwstr/>
      </vt:variant>
      <vt:variant>
        <vt:lpwstr>_Toc320630887</vt:lpwstr>
      </vt:variant>
      <vt:variant>
        <vt:i4>1769528</vt:i4>
      </vt:variant>
      <vt:variant>
        <vt:i4>206</vt:i4>
      </vt:variant>
      <vt:variant>
        <vt:i4>0</vt:i4>
      </vt:variant>
      <vt:variant>
        <vt:i4>5</vt:i4>
      </vt:variant>
      <vt:variant>
        <vt:lpwstr/>
      </vt:variant>
      <vt:variant>
        <vt:lpwstr>_Toc320630886</vt:lpwstr>
      </vt:variant>
      <vt:variant>
        <vt:i4>1769528</vt:i4>
      </vt:variant>
      <vt:variant>
        <vt:i4>200</vt:i4>
      </vt:variant>
      <vt:variant>
        <vt:i4>0</vt:i4>
      </vt:variant>
      <vt:variant>
        <vt:i4>5</vt:i4>
      </vt:variant>
      <vt:variant>
        <vt:lpwstr/>
      </vt:variant>
      <vt:variant>
        <vt:lpwstr>_Toc320630885</vt:lpwstr>
      </vt:variant>
      <vt:variant>
        <vt:i4>1769528</vt:i4>
      </vt:variant>
      <vt:variant>
        <vt:i4>194</vt:i4>
      </vt:variant>
      <vt:variant>
        <vt:i4>0</vt:i4>
      </vt:variant>
      <vt:variant>
        <vt:i4>5</vt:i4>
      </vt:variant>
      <vt:variant>
        <vt:lpwstr/>
      </vt:variant>
      <vt:variant>
        <vt:lpwstr>_Toc320630884</vt:lpwstr>
      </vt:variant>
      <vt:variant>
        <vt:i4>1769528</vt:i4>
      </vt:variant>
      <vt:variant>
        <vt:i4>188</vt:i4>
      </vt:variant>
      <vt:variant>
        <vt:i4>0</vt:i4>
      </vt:variant>
      <vt:variant>
        <vt:i4>5</vt:i4>
      </vt:variant>
      <vt:variant>
        <vt:lpwstr/>
      </vt:variant>
      <vt:variant>
        <vt:lpwstr>_Toc320630883</vt:lpwstr>
      </vt:variant>
      <vt:variant>
        <vt:i4>1769528</vt:i4>
      </vt:variant>
      <vt:variant>
        <vt:i4>182</vt:i4>
      </vt:variant>
      <vt:variant>
        <vt:i4>0</vt:i4>
      </vt:variant>
      <vt:variant>
        <vt:i4>5</vt:i4>
      </vt:variant>
      <vt:variant>
        <vt:lpwstr/>
      </vt:variant>
      <vt:variant>
        <vt:lpwstr>_Toc320630882</vt:lpwstr>
      </vt:variant>
      <vt:variant>
        <vt:i4>1769528</vt:i4>
      </vt:variant>
      <vt:variant>
        <vt:i4>176</vt:i4>
      </vt:variant>
      <vt:variant>
        <vt:i4>0</vt:i4>
      </vt:variant>
      <vt:variant>
        <vt:i4>5</vt:i4>
      </vt:variant>
      <vt:variant>
        <vt:lpwstr/>
      </vt:variant>
      <vt:variant>
        <vt:lpwstr>_Toc320630881</vt:lpwstr>
      </vt:variant>
      <vt:variant>
        <vt:i4>1769528</vt:i4>
      </vt:variant>
      <vt:variant>
        <vt:i4>170</vt:i4>
      </vt:variant>
      <vt:variant>
        <vt:i4>0</vt:i4>
      </vt:variant>
      <vt:variant>
        <vt:i4>5</vt:i4>
      </vt:variant>
      <vt:variant>
        <vt:lpwstr/>
      </vt:variant>
      <vt:variant>
        <vt:lpwstr>_Toc320630880</vt:lpwstr>
      </vt:variant>
      <vt:variant>
        <vt:i4>1310776</vt:i4>
      </vt:variant>
      <vt:variant>
        <vt:i4>164</vt:i4>
      </vt:variant>
      <vt:variant>
        <vt:i4>0</vt:i4>
      </vt:variant>
      <vt:variant>
        <vt:i4>5</vt:i4>
      </vt:variant>
      <vt:variant>
        <vt:lpwstr/>
      </vt:variant>
      <vt:variant>
        <vt:lpwstr>_Toc320630879</vt:lpwstr>
      </vt:variant>
      <vt:variant>
        <vt:i4>1310776</vt:i4>
      </vt:variant>
      <vt:variant>
        <vt:i4>158</vt:i4>
      </vt:variant>
      <vt:variant>
        <vt:i4>0</vt:i4>
      </vt:variant>
      <vt:variant>
        <vt:i4>5</vt:i4>
      </vt:variant>
      <vt:variant>
        <vt:lpwstr/>
      </vt:variant>
      <vt:variant>
        <vt:lpwstr>_Toc320630878</vt:lpwstr>
      </vt:variant>
      <vt:variant>
        <vt:i4>1310776</vt:i4>
      </vt:variant>
      <vt:variant>
        <vt:i4>152</vt:i4>
      </vt:variant>
      <vt:variant>
        <vt:i4>0</vt:i4>
      </vt:variant>
      <vt:variant>
        <vt:i4>5</vt:i4>
      </vt:variant>
      <vt:variant>
        <vt:lpwstr/>
      </vt:variant>
      <vt:variant>
        <vt:lpwstr>_Toc320630877</vt:lpwstr>
      </vt:variant>
      <vt:variant>
        <vt:i4>1310776</vt:i4>
      </vt:variant>
      <vt:variant>
        <vt:i4>146</vt:i4>
      </vt:variant>
      <vt:variant>
        <vt:i4>0</vt:i4>
      </vt:variant>
      <vt:variant>
        <vt:i4>5</vt:i4>
      </vt:variant>
      <vt:variant>
        <vt:lpwstr/>
      </vt:variant>
      <vt:variant>
        <vt:lpwstr>_Toc320630876</vt:lpwstr>
      </vt:variant>
      <vt:variant>
        <vt:i4>1310776</vt:i4>
      </vt:variant>
      <vt:variant>
        <vt:i4>140</vt:i4>
      </vt:variant>
      <vt:variant>
        <vt:i4>0</vt:i4>
      </vt:variant>
      <vt:variant>
        <vt:i4>5</vt:i4>
      </vt:variant>
      <vt:variant>
        <vt:lpwstr/>
      </vt:variant>
      <vt:variant>
        <vt:lpwstr>_Toc320630875</vt:lpwstr>
      </vt:variant>
      <vt:variant>
        <vt:i4>1310776</vt:i4>
      </vt:variant>
      <vt:variant>
        <vt:i4>134</vt:i4>
      </vt:variant>
      <vt:variant>
        <vt:i4>0</vt:i4>
      </vt:variant>
      <vt:variant>
        <vt:i4>5</vt:i4>
      </vt:variant>
      <vt:variant>
        <vt:lpwstr/>
      </vt:variant>
      <vt:variant>
        <vt:lpwstr>_Toc320630874</vt:lpwstr>
      </vt:variant>
      <vt:variant>
        <vt:i4>1310776</vt:i4>
      </vt:variant>
      <vt:variant>
        <vt:i4>128</vt:i4>
      </vt:variant>
      <vt:variant>
        <vt:i4>0</vt:i4>
      </vt:variant>
      <vt:variant>
        <vt:i4>5</vt:i4>
      </vt:variant>
      <vt:variant>
        <vt:lpwstr/>
      </vt:variant>
      <vt:variant>
        <vt:lpwstr>_Toc320630873</vt:lpwstr>
      </vt:variant>
      <vt:variant>
        <vt:i4>1310776</vt:i4>
      </vt:variant>
      <vt:variant>
        <vt:i4>122</vt:i4>
      </vt:variant>
      <vt:variant>
        <vt:i4>0</vt:i4>
      </vt:variant>
      <vt:variant>
        <vt:i4>5</vt:i4>
      </vt:variant>
      <vt:variant>
        <vt:lpwstr/>
      </vt:variant>
      <vt:variant>
        <vt:lpwstr>_Toc320630872</vt:lpwstr>
      </vt:variant>
      <vt:variant>
        <vt:i4>1310776</vt:i4>
      </vt:variant>
      <vt:variant>
        <vt:i4>116</vt:i4>
      </vt:variant>
      <vt:variant>
        <vt:i4>0</vt:i4>
      </vt:variant>
      <vt:variant>
        <vt:i4>5</vt:i4>
      </vt:variant>
      <vt:variant>
        <vt:lpwstr/>
      </vt:variant>
      <vt:variant>
        <vt:lpwstr>_Toc320630871</vt:lpwstr>
      </vt:variant>
      <vt:variant>
        <vt:i4>1310776</vt:i4>
      </vt:variant>
      <vt:variant>
        <vt:i4>110</vt:i4>
      </vt:variant>
      <vt:variant>
        <vt:i4>0</vt:i4>
      </vt:variant>
      <vt:variant>
        <vt:i4>5</vt:i4>
      </vt:variant>
      <vt:variant>
        <vt:lpwstr/>
      </vt:variant>
      <vt:variant>
        <vt:lpwstr>_Toc320630870</vt:lpwstr>
      </vt:variant>
      <vt:variant>
        <vt:i4>1376312</vt:i4>
      </vt:variant>
      <vt:variant>
        <vt:i4>104</vt:i4>
      </vt:variant>
      <vt:variant>
        <vt:i4>0</vt:i4>
      </vt:variant>
      <vt:variant>
        <vt:i4>5</vt:i4>
      </vt:variant>
      <vt:variant>
        <vt:lpwstr/>
      </vt:variant>
      <vt:variant>
        <vt:lpwstr>_Toc320630869</vt:lpwstr>
      </vt:variant>
      <vt:variant>
        <vt:i4>1376312</vt:i4>
      </vt:variant>
      <vt:variant>
        <vt:i4>98</vt:i4>
      </vt:variant>
      <vt:variant>
        <vt:i4>0</vt:i4>
      </vt:variant>
      <vt:variant>
        <vt:i4>5</vt:i4>
      </vt:variant>
      <vt:variant>
        <vt:lpwstr/>
      </vt:variant>
      <vt:variant>
        <vt:lpwstr>_Toc320630868</vt:lpwstr>
      </vt:variant>
      <vt:variant>
        <vt:i4>1376312</vt:i4>
      </vt:variant>
      <vt:variant>
        <vt:i4>92</vt:i4>
      </vt:variant>
      <vt:variant>
        <vt:i4>0</vt:i4>
      </vt:variant>
      <vt:variant>
        <vt:i4>5</vt:i4>
      </vt:variant>
      <vt:variant>
        <vt:lpwstr/>
      </vt:variant>
      <vt:variant>
        <vt:lpwstr>_Toc320630867</vt:lpwstr>
      </vt:variant>
      <vt:variant>
        <vt:i4>1376312</vt:i4>
      </vt:variant>
      <vt:variant>
        <vt:i4>86</vt:i4>
      </vt:variant>
      <vt:variant>
        <vt:i4>0</vt:i4>
      </vt:variant>
      <vt:variant>
        <vt:i4>5</vt:i4>
      </vt:variant>
      <vt:variant>
        <vt:lpwstr/>
      </vt:variant>
      <vt:variant>
        <vt:lpwstr>_Toc320630866</vt:lpwstr>
      </vt:variant>
      <vt:variant>
        <vt:i4>1376312</vt:i4>
      </vt:variant>
      <vt:variant>
        <vt:i4>80</vt:i4>
      </vt:variant>
      <vt:variant>
        <vt:i4>0</vt:i4>
      </vt:variant>
      <vt:variant>
        <vt:i4>5</vt:i4>
      </vt:variant>
      <vt:variant>
        <vt:lpwstr/>
      </vt:variant>
      <vt:variant>
        <vt:lpwstr>_Toc320630865</vt:lpwstr>
      </vt:variant>
      <vt:variant>
        <vt:i4>1376312</vt:i4>
      </vt:variant>
      <vt:variant>
        <vt:i4>74</vt:i4>
      </vt:variant>
      <vt:variant>
        <vt:i4>0</vt:i4>
      </vt:variant>
      <vt:variant>
        <vt:i4>5</vt:i4>
      </vt:variant>
      <vt:variant>
        <vt:lpwstr/>
      </vt:variant>
      <vt:variant>
        <vt:lpwstr>_Toc320630864</vt:lpwstr>
      </vt:variant>
      <vt:variant>
        <vt:i4>1376312</vt:i4>
      </vt:variant>
      <vt:variant>
        <vt:i4>68</vt:i4>
      </vt:variant>
      <vt:variant>
        <vt:i4>0</vt:i4>
      </vt:variant>
      <vt:variant>
        <vt:i4>5</vt:i4>
      </vt:variant>
      <vt:variant>
        <vt:lpwstr/>
      </vt:variant>
      <vt:variant>
        <vt:lpwstr>_Toc320630863</vt:lpwstr>
      </vt:variant>
      <vt:variant>
        <vt:i4>1376312</vt:i4>
      </vt:variant>
      <vt:variant>
        <vt:i4>62</vt:i4>
      </vt:variant>
      <vt:variant>
        <vt:i4>0</vt:i4>
      </vt:variant>
      <vt:variant>
        <vt:i4>5</vt:i4>
      </vt:variant>
      <vt:variant>
        <vt:lpwstr/>
      </vt:variant>
      <vt:variant>
        <vt:lpwstr>_Toc320630862</vt:lpwstr>
      </vt:variant>
      <vt:variant>
        <vt:i4>1376312</vt:i4>
      </vt:variant>
      <vt:variant>
        <vt:i4>56</vt:i4>
      </vt:variant>
      <vt:variant>
        <vt:i4>0</vt:i4>
      </vt:variant>
      <vt:variant>
        <vt:i4>5</vt:i4>
      </vt:variant>
      <vt:variant>
        <vt:lpwstr/>
      </vt:variant>
      <vt:variant>
        <vt:lpwstr>_Toc320630861</vt:lpwstr>
      </vt:variant>
      <vt:variant>
        <vt:i4>1376312</vt:i4>
      </vt:variant>
      <vt:variant>
        <vt:i4>50</vt:i4>
      </vt:variant>
      <vt:variant>
        <vt:i4>0</vt:i4>
      </vt:variant>
      <vt:variant>
        <vt:i4>5</vt:i4>
      </vt:variant>
      <vt:variant>
        <vt:lpwstr/>
      </vt:variant>
      <vt:variant>
        <vt:lpwstr>_Toc320630860</vt:lpwstr>
      </vt:variant>
      <vt:variant>
        <vt:i4>1441848</vt:i4>
      </vt:variant>
      <vt:variant>
        <vt:i4>44</vt:i4>
      </vt:variant>
      <vt:variant>
        <vt:i4>0</vt:i4>
      </vt:variant>
      <vt:variant>
        <vt:i4>5</vt:i4>
      </vt:variant>
      <vt:variant>
        <vt:lpwstr/>
      </vt:variant>
      <vt:variant>
        <vt:lpwstr>_Toc320630859</vt:lpwstr>
      </vt:variant>
      <vt:variant>
        <vt:i4>1441848</vt:i4>
      </vt:variant>
      <vt:variant>
        <vt:i4>38</vt:i4>
      </vt:variant>
      <vt:variant>
        <vt:i4>0</vt:i4>
      </vt:variant>
      <vt:variant>
        <vt:i4>5</vt:i4>
      </vt:variant>
      <vt:variant>
        <vt:lpwstr/>
      </vt:variant>
      <vt:variant>
        <vt:lpwstr>_Toc320630858</vt:lpwstr>
      </vt:variant>
      <vt:variant>
        <vt:i4>1441848</vt:i4>
      </vt:variant>
      <vt:variant>
        <vt:i4>32</vt:i4>
      </vt:variant>
      <vt:variant>
        <vt:i4>0</vt:i4>
      </vt:variant>
      <vt:variant>
        <vt:i4>5</vt:i4>
      </vt:variant>
      <vt:variant>
        <vt:lpwstr/>
      </vt:variant>
      <vt:variant>
        <vt:lpwstr>_Toc320630857</vt:lpwstr>
      </vt:variant>
      <vt:variant>
        <vt:i4>1441848</vt:i4>
      </vt:variant>
      <vt:variant>
        <vt:i4>26</vt:i4>
      </vt:variant>
      <vt:variant>
        <vt:i4>0</vt:i4>
      </vt:variant>
      <vt:variant>
        <vt:i4>5</vt:i4>
      </vt:variant>
      <vt:variant>
        <vt:lpwstr/>
      </vt:variant>
      <vt:variant>
        <vt:lpwstr>_Toc320630856</vt:lpwstr>
      </vt:variant>
      <vt:variant>
        <vt:i4>1441848</vt:i4>
      </vt:variant>
      <vt:variant>
        <vt:i4>20</vt:i4>
      </vt:variant>
      <vt:variant>
        <vt:i4>0</vt:i4>
      </vt:variant>
      <vt:variant>
        <vt:i4>5</vt:i4>
      </vt:variant>
      <vt:variant>
        <vt:lpwstr/>
      </vt:variant>
      <vt:variant>
        <vt:lpwstr>_Toc320630855</vt:lpwstr>
      </vt:variant>
      <vt:variant>
        <vt:i4>1441848</vt:i4>
      </vt:variant>
      <vt:variant>
        <vt:i4>14</vt:i4>
      </vt:variant>
      <vt:variant>
        <vt:i4>0</vt:i4>
      </vt:variant>
      <vt:variant>
        <vt:i4>5</vt:i4>
      </vt:variant>
      <vt:variant>
        <vt:lpwstr/>
      </vt:variant>
      <vt:variant>
        <vt:lpwstr>_Toc320630854</vt:lpwstr>
      </vt:variant>
      <vt:variant>
        <vt:i4>1441848</vt:i4>
      </vt:variant>
      <vt:variant>
        <vt:i4>8</vt:i4>
      </vt:variant>
      <vt:variant>
        <vt:i4>0</vt:i4>
      </vt:variant>
      <vt:variant>
        <vt:i4>5</vt:i4>
      </vt:variant>
      <vt:variant>
        <vt:lpwstr/>
      </vt:variant>
      <vt:variant>
        <vt:lpwstr>_Toc320630853</vt:lpwstr>
      </vt:variant>
      <vt:variant>
        <vt:i4>1441848</vt:i4>
      </vt:variant>
      <vt:variant>
        <vt:i4>2</vt:i4>
      </vt:variant>
      <vt:variant>
        <vt:i4>0</vt:i4>
      </vt:variant>
      <vt:variant>
        <vt:i4>5</vt:i4>
      </vt:variant>
      <vt:variant>
        <vt:lpwstr/>
      </vt:variant>
      <vt:variant>
        <vt:lpwstr>_Toc320630852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Resquest Form</dc:title>
  <dc:subject>Project Management</dc:subject>
  <dc:creator>e.peralta.figueroa@accenture.com</dc:creator>
  <cp:lastModifiedBy>Isais Seañez, Hector Enrique</cp:lastModifiedBy>
  <cp:revision>3</cp:revision>
  <cp:lastPrinted>2012-09-06T22:51:00Z</cp:lastPrinted>
  <dcterms:created xsi:type="dcterms:W3CDTF">2018-01-22T17:56:00Z</dcterms:created>
  <dcterms:modified xsi:type="dcterms:W3CDTF">2018-01-22T17:57:00Z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0x0101006A5496FC531F204C90D069AFAF0EF7AA</vt:lpwstr>
  </property>
  <property fmtid="{D5CDD505-2E9C-101B-9397-08002B2CF9AE}" pid="3" name="PublishingExpirationDate">
    <vt:lpwstr/>
  </property>
  <property fmtid="{D5CDD505-2E9C-101B-9397-08002B2CF9AE}" pid="4" name="PublishingStartDate">
    <vt:lpwstr/>
  </property>
</Properties>
</file>